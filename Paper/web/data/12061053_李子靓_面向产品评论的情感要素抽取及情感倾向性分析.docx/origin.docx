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DD0D7" w14:textId="77777777" w:rsidR="00E17024" w:rsidRPr="000F6097" w:rsidRDefault="00D53DAB" w:rsidP="00A20185">
      <w:pPr>
        <w:spacing w:line="360" w:lineRule="auto"/>
        <w:ind w:firstLineChars="3118" w:firstLine="6236"/>
        <w:rPr>
          <w:rFonts w:eastAsia="黑体"/>
          <w:spacing w:val="56"/>
          <w:sz w:val="21"/>
        </w:rPr>
      </w:pPr>
      <w:r>
        <w:rPr>
          <w:noProof/>
          <w:sz w:val="20"/>
        </w:rPr>
        <w:drawing>
          <wp:anchor distT="0" distB="0" distL="114300" distR="114300" simplePos="0" relativeHeight="251663360" behindDoc="0" locked="0" layoutInCell="1" allowOverlap="1" wp14:anchorId="3938B7A8" wp14:editId="4FEA6D0A">
            <wp:simplePos x="0" y="0"/>
            <wp:positionH relativeFrom="column">
              <wp:posOffset>131918</wp:posOffset>
            </wp:positionH>
            <wp:positionV relativeFrom="paragraph">
              <wp:posOffset>32917</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024" w:rsidRPr="000F6097">
        <w:rPr>
          <w:rFonts w:eastAsia="黑体"/>
          <w:sz w:val="21"/>
        </w:rPr>
        <w:t>单位代码</w:t>
      </w:r>
      <w:r w:rsidR="00E17024" w:rsidRPr="000F6097">
        <w:rPr>
          <w:rFonts w:eastAsia="黑体"/>
          <w:sz w:val="21"/>
          <w:u w:val="single"/>
        </w:rPr>
        <w:t xml:space="preserve">      </w:t>
      </w:r>
      <w:r w:rsidR="00E17024" w:rsidRPr="000F6097">
        <w:rPr>
          <w:rFonts w:eastAsia="黑体"/>
          <w:sz w:val="24"/>
          <w:u w:val="single"/>
        </w:rPr>
        <w:t xml:space="preserve"> </w:t>
      </w:r>
      <w:r w:rsidR="00E17024" w:rsidRPr="000F6097">
        <w:rPr>
          <w:rFonts w:eastAsia="黑体"/>
          <w:b/>
          <w:bCs/>
          <w:sz w:val="21"/>
          <w:u w:val="single"/>
        </w:rPr>
        <w:t>10006</w:t>
      </w:r>
      <w:r w:rsidR="00E17024" w:rsidRPr="000F6097">
        <w:rPr>
          <w:rFonts w:eastAsia="黑体"/>
          <w:b/>
          <w:bCs/>
          <w:sz w:val="24"/>
          <w:u w:val="single"/>
        </w:rPr>
        <w:t xml:space="preserve"> </w:t>
      </w:r>
      <w:r w:rsidR="00E17024" w:rsidRPr="000F6097">
        <w:rPr>
          <w:rFonts w:eastAsia="黑体"/>
          <w:sz w:val="21"/>
          <w:u w:val="single"/>
        </w:rPr>
        <w:t xml:space="preserve">      </w:t>
      </w:r>
    </w:p>
    <w:p w14:paraId="3141C89C" w14:textId="77777777" w:rsidR="00E17024" w:rsidRPr="000F6097" w:rsidRDefault="00E17024" w:rsidP="00A20185">
      <w:pPr>
        <w:spacing w:line="360" w:lineRule="auto"/>
        <w:ind w:firstLineChars="2970" w:firstLine="6237"/>
        <w:rPr>
          <w:rFonts w:eastAsia="黑体"/>
          <w:sz w:val="21"/>
        </w:rPr>
      </w:pPr>
      <w:r w:rsidRPr="000F6097">
        <w:rPr>
          <w:rFonts w:eastAsia="黑体"/>
          <w:sz w:val="21"/>
        </w:rPr>
        <w:t>学</w:t>
      </w:r>
      <w:r w:rsidRPr="000F6097">
        <w:rPr>
          <w:rFonts w:eastAsia="黑体"/>
          <w:sz w:val="21"/>
        </w:rPr>
        <w:t xml:space="preserve"> </w:t>
      </w:r>
      <w:r w:rsidRPr="000F6097">
        <w:rPr>
          <w:rFonts w:eastAsia="黑体"/>
          <w:spacing w:val="-16"/>
          <w:sz w:val="21"/>
        </w:rPr>
        <w:t xml:space="preserve"> </w:t>
      </w:r>
      <w:r w:rsidRPr="000F6097">
        <w:rPr>
          <w:rFonts w:eastAsia="黑体"/>
          <w:spacing w:val="-4"/>
          <w:sz w:val="21"/>
        </w:rPr>
        <w:t xml:space="preserve"> </w:t>
      </w:r>
      <w:r w:rsidRPr="000F6097">
        <w:rPr>
          <w:rFonts w:eastAsia="黑体"/>
          <w:spacing w:val="22"/>
          <w:sz w:val="21"/>
        </w:rPr>
        <w:t xml:space="preserve"> </w:t>
      </w:r>
      <w:r w:rsidRPr="000F6097">
        <w:rPr>
          <w:rFonts w:eastAsia="黑体"/>
          <w:sz w:val="21"/>
        </w:rPr>
        <w:t>号</w:t>
      </w:r>
      <w:r w:rsidRPr="000F6097">
        <w:rPr>
          <w:rFonts w:eastAsia="黑体"/>
          <w:sz w:val="21"/>
          <w:u w:val="single"/>
        </w:rPr>
        <w:t xml:space="preserve">     </w:t>
      </w:r>
      <w:r w:rsidR="00250AB6">
        <w:rPr>
          <w:rFonts w:eastAsia="黑体"/>
          <w:sz w:val="21"/>
          <w:u w:val="single"/>
        </w:rPr>
        <w:t xml:space="preserve">        </w:t>
      </w:r>
      <w:r w:rsidR="00C04F42">
        <w:rPr>
          <w:rFonts w:eastAsia="黑体" w:hint="eastAsia"/>
          <w:sz w:val="21"/>
          <w:u w:val="single"/>
        </w:rPr>
        <w:t xml:space="preserve"> </w:t>
      </w:r>
      <w:r w:rsidRPr="000F6097">
        <w:rPr>
          <w:rFonts w:eastAsia="黑体"/>
          <w:sz w:val="21"/>
          <w:u w:val="single"/>
        </w:rPr>
        <w:t xml:space="preserve">     </w:t>
      </w:r>
    </w:p>
    <w:p w14:paraId="43B9CFEE" w14:textId="77777777" w:rsidR="00E17024" w:rsidRPr="000F6097" w:rsidRDefault="00E17024" w:rsidP="00A20185">
      <w:pPr>
        <w:spacing w:line="360" w:lineRule="auto"/>
        <w:ind w:firstLineChars="1961" w:firstLine="6236"/>
        <w:rPr>
          <w:rFonts w:eastAsia="黑体"/>
          <w:spacing w:val="38"/>
          <w:sz w:val="21"/>
        </w:rPr>
      </w:pPr>
      <w:r w:rsidRPr="000F6097">
        <w:rPr>
          <w:rFonts w:eastAsia="黑体"/>
          <w:spacing w:val="54"/>
          <w:sz w:val="21"/>
        </w:rPr>
        <w:t>分</w:t>
      </w:r>
      <w:r w:rsidRPr="000F6097">
        <w:rPr>
          <w:rFonts w:eastAsia="黑体"/>
          <w:spacing w:val="52"/>
          <w:sz w:val="21"/>
        </w:rPr>
        <w:t>类</w:t>
      </w:r>
      <w:r w:rsidRPr="000F6097">
        <w:rPr>
          <w:rFonts w:eastAsia="黑体"/>
          <w:sz w:val="21"/>
        </w:rPr>
        <w:t>号</w:t>
      </w:r>
      <w:r w:rsidRPr="000F6097">
        <w:rPr>
          <w:rFonts w:eastAsia="黑体"/>
          <w:spacing w:val="38"/>
          <w:sz w:val="21"/>
          <w:u w:val="single"/>
        </w:rPr>
        <w:t xml:space="preserve">    </w:t>
      </w:r>
      <w:r w:rsidR="00A20185" w:rsidRPr="000F6097">
        <w:rPr>
          <w:rFonts w:eastAsia="黑体"/>
          <w:spacing w:val="38"/>
          <w:sz w:val="21"/>
          <w:u w:val="single"/>
        </w:rPr>
        <w:t xml:space="preserve">   </w:t>
      </w:r>
      <w:r w:rsidRPr="000F6097">
        <w:rPr>
          <w:rFonts w:eastAsia="黑体"/>
          <w:spacing w:val="38"/>
          <w:sz w:val="21"/>
          <w:u w:val="single"/>
        </w:rPr>
        <w:t xml:space="preserve">   </w:t>
      </w:r>
      <w:r w:rsidRPr="000F6097">
        <w:rPr>
          <w:rFonts w:eastAsia="黑体"/>
          <w:spacing w:val="-12"/>
          <w:sz w:val="21"/>
          <w:u w:val="single"/>
        </w:rPr>
        <w:t xml:space="preserve">  </w:t>
      </w:r>
    </w:p>
    <w:p w14:paraId="4A6AAD56" w14:textId="77777777" w:rsidR="00E17024" w:rsidRPr="000F6097" w:rsidRDefault="00E17024" w:rsidP="00A20185">
      <w:pPr>
        <w:spacing w:line="360" w:lineRule="auto"/>
        <w:ind w:firstLineChars="2970" w:firstLine="6237"/>
        <w:jc w:val="left"/>
        <w:rPr>
          <w:rFonts w:eastAsia="黑体"/>
          <w:b/>
          <w:bCs/>
          <w:sz w:val="24"/>
          <w:u w:val="single"/>
        </w:rPr>
      </w:pPr>
      <w:r w:rsidRPr="000F6097">
        <w:rPr>
          <w:rFonts w:eastAsia="黑体"/>
          <w:sz w:val="21"/>
        </w:rPr>
        <w:t>密</w:t>
      </w:r>
      <w:r w:rsidRPr="000F6097">
        <w:rPr>
          <w:rFonts w:eastAsia="黑体"/>
          <w:sz w:val="21"/>
        </w:rPr>
        <w:t xml:space="preserve"> </w:t>
      </w:r>
      <w:r w:rsidRPr="000F6097">
        <w:rPr>
          <w:rFonts w:eastAsia="黑体"/>
          <w:spacing w:val="22"/>
          <w:sz w:val="21"/>
        </w:rPr>
        <w:t xml:space="preserve"> </w:t>
      </w:r>
      <w:r w:rsidRPr="000F6097">
        <w:rPr>
          <w:rFonts w:eastAsia="黑体"/>
          <w:spacing w:val="-20"/>
          <w:sz w:val="21"/>
        </w:rPr>
        <w:t xml:space="preserve"> </w:t>
      </w:r>
      <w:r w:rsidRPr="000F6097">
        <w:rPr>
          <w:rFonts w:eastAsia="黑体"/>
          <w:sz w:val="21"/>
        </w:rPr>
        <w:t xml:space="preserve"> </w:t>
      </w:r>
      <w:r w:rsidRPr="000F6097">
        <w:rPr>
          <w:rFonts w:eastAsia="黑体"/>
          <w:sz w:val="21"/>
        </w:rPr>
        <w:t>级</w:t>
      </w:r>
      <w:r w:rsidRPr="000F6097">
        <w:rPr>
          <w:rFonts w:eastAsia="黑体"/>
          <w:sz w:val="21"/>
          <w:u w:val="single"/>
        </w:rPr>
        <w:t xml:space="preserve">       </w:t>
      </w:r>
      <w:r w:rsidRPr="000F6097">
        <w:rPr>
          <w:rFonts w:eastAsia="黑体"/>
          <w:sz w:val="21"/>
          <w:u w:val="single"/>
        </w:rPr>
        <w:t>秘</w:t>
      </w:r>
      <w:r w:rsidRPr="000F6097">
        <w:rPr>
          <w:rFonts w:eastAsia="黑体"/>
          <w:sz w:val="21"/>
          <w:u w:val="single"/>
        </w:rPr>
        <w:t xml:space="preserve">  </w:t>
      </w:r>
      <w:r w:rsidRPr="000F6097">
        <w:rPr>
          <w:rFonts w:eastAsia="黑体"/>
          <w:sz w:val="21"/>
          <w:u w:val="single"/>
        </w:rPr>
        <w:t>密</w:t>
      </w:r>
      <w:r w:rsidRPr="000F6097">
        <w:rPr>
          <w:rFonts w:eastAsia="黑体"/>
          <w:sz w:val="21"/>
          <w:u w:val="single"/>
        </w:rPr>
        <w:t xml:space="preserve">      </w:t>
      </w:r>
    </w:p>
    <w:p w14:paraId="798887D7" w14:textId="77777777" w:rsidR="00E17024" w:rsidRPr="000F6097" w:rsidRDefault="00E17024">
      <w:pPr>
        <w:rPr>
          <w:rFonts w:eastAsia="黑体"/>
          <w:b/>
          <w:bCs/>
        </w:rPr>
      </w:pPr>
    </w:p>
    <w:p w14:paraId="05D04DE0" w14:textId="77777777" w:rsidR="00E17024" w:rsidRPr="000F6097" w:rsidRDefault="00E17024">
      <w:pPr>
        <w:rPr>
          <w:rFonts w:eastAsia="黑体"/>
          <w:b/>
          <w:bCs/>
          <w:sz w:val="21"/>
        </w:rPr>
      </w:pPr>
    </w:p>
    <w:p w14:paraId="23484D23" w14:textId="77777777" w:rsidR="00E17024" w:rsidRPr="000F6097" w:rsidRDefault="00532A56">
      <w:pPr>
        <w:jc w:val="center"/>
        <w:rPr>
          <w:rFonts w:eastAsia="黑体"/>
          <w:b/>
          <w:bCs/>
          <w:sz w:val="28"/>
        </w:rPr>
      </w:pPr>
      <w:r>
        <w:rPr>
          <w:rFonts w:eastAsia="黑体"/>
          <w:b/>
          <w:noProof/>
          <w:sz w:val="28"/>
        </w:rPr>
        <w:drawing>
          <wp:inline distT="0" distB="0" distL="0" distR="0" wp14:anchorId="6F65FDA2" wp14:editId="36C02A5C">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27C40B7D" w14:textId="77777777" w:rsidR="00E17024" w:rsidRPr="000F6097" w:rsidRDefault="00E17024">
      <w:pPr>
        <w:jc w:val="center"/>
        <w:rPr>
          <w:rFonts w:eastAsia="黑体"/>
          <w:b/>
          <w:bCs/>
        </w:rPr>
      </w:pPr>
    </w:p>
    <w:p w14:paraId="26F970BC" w14:textId="77777777" w:rsidR="00E17024" w:rsidRPr="000F6097" w:rsidRDefault="00E17024">
      <w:pPr>
        <w:spacing w:beforeLines="100" w:before="312"/>
        <w:jc w:val="center"/>
        <w:rPr>
          <w:rFonts w:eastAsia="黑体"/>
          <w:spacing w:val="20"/>
          <w:sz w:val="72"/>
        </w:rPr>
      </w:pPr>
      <w:r w:rsidRPr="000F6097">
        <w:rPr>
          <w:rFonts w:eastAsia="黑体"/>
          <w:spacing w:val="20"/>
          <w:sz w:val="72"/>
        </w:rPr>
        <w:t>毕业设计</w:t>
      </w:r>
      <w:r w:rsidRPr="000F6097">
        <w:rPr>
          <w:rFonts w:eastAsia="黑体"/>
          <w:spacing w:val="20"/>
          <w:sz w:val="72"/>
        </w:rPr>
        <w:t>(</w:t>
      </w:r>
      <w:r w:rsidRPr="000F6097">
        <w:rPr>
          <w:rFonts w:eastAsia="黑体"/>
          <w:spacing w:val="20"/>
          <w:sz w:val="72"/>
        </w:rPr>
        <w:t>论文</w:t>
      </w:r>
      <w:r w:rsidRPr="000F6097">
        <w:rPr>
          <w:rFonts w:eastAsia="黑体"/>
          <w:spacing w:val="20"/>
          <w:sz w:val="72"/>
        </w:rPr>
        <w:t>)</w:t>
      </w:r>
    </w:p>
    <w:p w14:paraId="4A66AA39" w14:textId="77777777" w:rsidR="00E17024" w:rsidRPr="000F6097" w:rsidRDefault="00E17024">
      <w:pPr>
        <w:rPr>
          <w:b/>
          <w:bCs/>
          <w:sz w:val="28"/>
        </w:rPr>
      </w:pPr>
    </w:p>
    <w:p w14:paraId="5F9D22F3" w14:textId="77777777" w:rsidR="00E17024" w:rsidRPr="000F6097" w:rsidRDefault="00E17024">
      <w:pPr>
        <w:rPr>
          <w:b/>
          <w:bCs/>
          <w:sz w:val="28"/>
        </w:rPr>
      </w:pPr>
    </w:p>
    <w:p w14:paraId="2A52A0BE" w14:textId="77777777" w:rsidR="00B6058D" w:rsidRPr="00B6058D" w:rsidRDefault="00B6058D" w:rsidP="00B6058D">
      <w:pPr>
        <w:jc w:val="center"/>
        <w:rPr>
          <w:rFonts w:ascii="黑体" w:eastAsia="黑体" w:hAnsi="黑体"/>
          <w:sz w:val="44"/>
          <w:szCs w:val="44"/>
        </w:rPr>
      </w:pPr>
      <w:r w:rsidRPr="00B6058D">
        <w:rPr>
          <w:rFonts w:ascii="黑体" w:eastAsia="黑体" w:hAnsi="黑体" w:hint="eastAsia"/>
          <w:sz w:val="44"/>
          <w:szCs w:val="44"/>
        </w:rPr>
        <w:t>面向产品评论的情感要素抽取及情感倾向性分析</w:t>
      </w:r>
    </w:p>
    <w:p w14:paraId="3EED520B" w14:textId="77777777" w:rsidR="00E17024" w:rsidRPr="00B6058D" w:rsidRDefault="00E17024">
      <w:pPr>
        <w:rPr>
          <w:b/>
          <w:bCs/>
          <w:sz w:val="28"/>
        </w:rPr>
      </w:pPr>
    </w:p>
    <w:p w14:paraId="3171529A" w14:textId="77777777" w:rsidR="00E17024" w:rsidRPr="000F6097" w:rsidRDefault="00E17024">
      <w:pPr>
        <w:rPr>
          <w:b/>
          <w:bCs/>
          <w:sz w:val="28"/>
        </w:rPr>
      </w:pPr>
    </w:p>
    <w:p w14:paraId="637AB948" w14:textId="77777777" w:rsidR="00E17024" w:rsidRPr="000F6097" w:rsidRDefault="00E17024">
      <w:pPr>
        <w:rPr>
          <w:b/>
          <w:bCs/>
          <w:sz w:val="28"/>
        </w:rPr>
      </w:pPr>
    </w:p>
    <w:p w14:paraId="7622E91A" w14:textId="77777777" w:rsidR="00E17024" w:rsidRPr="000F6097" w:rsidRDefault="00E17024">
      <w:pPr>
        <w:rPr>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E17024" w:rsidRPr="000F6097" w14:paraId="71A9EC0B" w14:textId="77777777" w:rsidTr="00B632E8">
        <w:trPr>
          <w:trHeight w:val="616"/>
          <w:jc w:val="center"/>
        </w:trPr>
        <w:tc>
          <w:tcPr>
            <w:tcW w:w="2448" w:type="dxa"/>
          </w:tcPr>
          <w:p w14:paraId="34558481" w14:textId="77777777"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院（系）名称</w:t>
            </w:r>
          </w:p>
        </w:tc>
        <w:tc>
          <w:tcPr>
            <w:tcW w:w="4371" w:type="dxa"/>
            <w:tcBorders>
              <w:bottom w:val="single" w:sz="4" w:space="0" w:color="auto"/>
            </w:tcBorders>
            <w:vAlign w:val="center"/>
          </w:tcPr>
          <w:p w14:paraId="4FC91EA8" w14:textId="77777777" w:rsidR="00E17024" w:rsidRPr="000F6097" w:rsidRDefault="00D53DAB">
            <w:pPr>
              <w:spacing w:line="600" w:lineRule="exact"/>
              <w:jc w:val="center"/>
              <w:rPr>
                <w:rFonts w:eastAsia="黑体"/>
                <w:spacing w:val="30"/>
                <w:kern w:val="10"/>
                <w:sz w:val="30"/>
              </w:rPr>
            </w:pPr>
            <w:r>
              <w:rPr>
                <w:rFonts w:eastAsia="黑体"/>
                <w:spacing w:val="30"/>
                <w:kern w:val="10"/>
                <w:sz w:val="30"/>
              </w:rPr>
              <w:t>计算机学院</w:t>
            </w:r>
          </w:p>
        </w:tc>
      </w:tr>
      <w:tr w:rsidR="00E17024" w:rsidRPr="000F6097" w14:paraId="5B158198" w14:textId="77777777" w:rsidTr="00B632E8">
        <w:trPr>
          <w:trHeight w:val="616"/>
          <w:jc w:val="center"/>
        </w:trPr>
        <w:tc>
          <w:tcPr>
            <w:tcW w:w="2448" w:type="dxa"/>
          </w:tcPr>
          <w:p w14:paraId="1ED15A1C" w14:textId="77777777"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专业名称</w:t>
            </w:r>
          </w:p>
        </w:tc>
        <w:tc>
          <w:tcPr>
            <w:tcW w:w="4371" w:type="dxa"/>
            <w:tcBorders>
              <w:top w:val="single" w:sz="4" w:space="0" w:color="auto"/>
              <w:bottom w:val="single" w:sz="4" w:space="0" w:color="auto"/>
            </w:tcBorders>
            <w:vAlign w:val="center"/>
          </w:tcPr>
          <w:p w14:paraId="607A9E3D" w14:textId="77777777" w:rsidR="00E17024" w:rsidRPr="000F6097" w:rsidRDefault="00D53DAB">
            <w:pPr>
              <w:spacing w:line="600" w:lineRule="exact"/>
              <w:jc w:val="center"/>
              <w:rPr>
                <w:rFonts w:eastAsia="黑体"/>
                <w:spacing w:val="30"/>
                <w:kern w:val="10"/>
                <w:sz w:val="30"/>
              </w:rPr>
            </w:pPr>
            <w:r>
              <w:rPr>
                <w:rFonts w:eastAsia="黑体"/>
                <w:spacing w:val="30"/>
                <w:kern w:val="10"/>
                <w:sz w:val="30"/>
              </w:rPr>
              <w:t>计算机科学与技术</w:t>
            </w:r>
          </w:p>
        </w:tc>
      </w:tr>
      <w:tr w:rsidR="00E17024" w:rsidRPr="000F6097" w14:paraId="5677EFB1" w14:textId="77777777" w:rsidTr="00B632E8">
        <w:trPr>
          <w:trHeight w:val="601"/>
          <w:jc w:val="center"/>
        </w:trPr>
        <w:tc>
          <w:tcPr>
            <w:tcW w:w="2448" w:type="dxa"/>
          </w:tcPr>
          <w:p w14:paraId="63199296" w14:textId="77777777"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学生姓名</w:t>
            </w:r>
          </w:p>
        </w:tc>
        <w:tc>
          <w:tcPr>
            <w:tcW w:w="4371" w:type="dxa"/>
            <w:tcBorders>
              <w:top w:val="single" w:sz="4" w:space="0" w:color="auto"/>
              <w:bottom w:val="single" w:sz="4" w:space="0" w:color="auto"/>
            </w:tcBorders>
            <w:vAlign w:val="center"/>
          </w:tcPr>
          <w:p w14:paraId="671973AF" w14:textId="77777777" w:rsidR="00E17024" w:rsidRPr="000F6097" w:rsidRDefault="00E17024">
            <w:pPr>
              <w:spacing w:line="600" w:lineRule="exact"/>
              <w:jc w:val="center"/>
              <w:rPr>
                <w:rFonts w:eastAsia="黑体"/>
                <w:spacing w:val="30"/>
                <w:kern w:val="10"/>
                <w:sz w:val="30"/>
              </w:rPr>
            </w:pPr>
          </w:p>
        </w:tc>
      </w:tr>
      <w:tr w:rsidR="00E17024" w:rsidRPr="000F6097" w14:paraId="4F2E4941" w14:textId="77777777" w:rsidTr="00B632E8">
        <w:trPr>
          <w:trHeight w:val="631"/>
          <w:jc w:val="center"/>
        </w:trPr>
        <w:tc>
          <w:tcPr>
            <w:tcW w:w="2448" w:type="dxa"/>
            <w:tcBorders>
              <w:bottom w:val="nil"/>
            </w:tcBorders>
          </w:tcPr>
          <w:p w14:paraId="52334173" w14:textId="77777777"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指导教师</w:t>
            </w:r>
          </w:p>
        </w:tc>
        <w:tc>
          <w:tcPr>
            <w:tcW w:w="4371" w:type="dxa"/>
            <w:tcBorders>
              <w:top w:val="single" w:sz="4" w:space="0" w:color="auto"/>
              <w:bottom w:val="single" w:sz="4" w:space="0" w:color="auto"/>
            </w:tcBorders>
            <w:vAlign w:val="center"/>
          </w:tcPr>
          <w:p w14:paraId="1362C50D" w14:textId="77777777" w:rsidR="00E17024" w:rsidRPr="000F6097" w:rsidRDefault="00E17024">
            <w:pPr>
              <w:spacing w:line="600" w:lineRule="exact"/>
              <w:jc w:val="center"/>
              <w:rPr>
                <w:rFonts w:eastAsia="黑体"/>
                <w:spacing w:val="30"/>
                <w:kern w:val="10"/>
                <w:sz w:val="30"/>
              </w:rPr>
            </w:pPr>
          </w:p>
        </w:tc>
      </w:tr>
    </w:tbl>
    <w:p w14:paraId="3DBD3208" w14:textId="77777777" w:rsidR="00E17024" w:rsidRPr="000F6097" w:rsidRDefault="00E17024">
      <w:pPr>
        <w:spacing w:line="600" w:lineRule="exact"/>
        <w:rPr>
          <w:b/>
          <w:bCs/>
          <w:spacing w:val="22"/>
          <w:kern w:val="10"/>
          <w:sz w:val="28"/>
        </w:rPr>
      </w:pPr>
    </w:p>
    <w:p w14:paraId="1E353A92" w14:textId="77777777" w:rsidR="00E17024" w:rsidRPr="000F6097" w:rsidRDefault="00E17024">
      <w:pPr>
        <w:spacing w:line="600" w:lineRule="exact"/>
        <w:rPr>
          <w:b/>
          <w:bCs/>
          <w:spacing w:val="22"/>
          <w:kern w:val="10"/>
          <w:sz w:val="28"/>
        </w:rPr>
      </w:pPr>
    </w:p>
    <w:p w14:paraId="7B14A876" w14:textId="77777777" w:rsidR="00E17024" w:rsidRPr="000F6097" w:rsidRDefault="00581F63">
      <w:pPr>
        <w:spacing w:line="600" w:lineRule="exact"/>
        <w:jc w:val="center"/>
        <w:rPr>
          <w:rFonts w:eastAsia="黑体"/>
          <w:spacing w:val="22"/>
          <w:kern w:val="10"/>
          <w:sz w:val="30"/>
        </w:rPr>
      </w:pPr>
      <w:r w:rsidRPr="000F6097">
        <w:rPr>
          <w:rFonts w:eastAsia="黑体"/>
          <w:spacing w:val="22"/>
          <w:kern w:val="10"/>
          <w:sz w:val="30"/>
        </w:rPr>
        <w:t>2</w:t>
      </w:r>
      <w:r w:rsidR="00A20185" w:rsidRPr="000F6097">
        <w:rPr>
          <w:rFonts w:eastAsia="黑体"/>
          <w:spacing w:val="22"/>
          <w:kern w:val="10"/>
          <w:sz w:val="30"/>
        </w:rPr>
        <w:t>01</w:t>
      </w:r>
      <w:r w:rsidR="00C01D23">
        <w:rPr>
          <w:rFonts w:eastAsia="黑体"/>
          <w:spacing w:val="22"/>
          <w:kern w:val="10"/>
          <w:sz w:val="30"/>
        </w:rPr>
        <w:t>6</w:t>
      </w:r>
      <w:r w:rsidR="00E17024" w:rsidRPr="000F6097">
        <w:rPr>
          <w:rFonts w:eastAsia="黑体"/>
          <w:spacing w:val="22"/>
          <w:kern w:val="10"/>
          <w:sz w:val="30"/>
        </w:rPr>
        <w:t>年</w:t>
      </w:r>
      <w:r w:rsidR="00C01D23">
        <w:rPr>
          <w:rFonts w:eastAsia="黑体"/>
          <w:spacing w:val="22"/>
          <w:kern w:val="10"/>
          <w:sz w:val="30"/>
        </w:rPr>
        <w:t>4</w:t>
      </w:r>
      <w:r w:rsidR="00E17024" w:rsidRPr="000F6097">
        <w:rPr>
          <w:rFonts w:eastAsia="黑体"/>
          <w:spacing w:val="22"/>
          <w:kern w:val="10"/>
          <w:sz w:val="30"/>
        </w:rPr>
        <w:t>月</w:t>
      </w:r>
    </w:p>
    <w:p w14:paraId="628FA443" w14:textId="77777777" w:rsidR="009E2D02" w:rsidRDefault="009E2D02">
      <w:pPr>
        <w:widowControl/>
        <w:jc w:val="left"/>
        <w:rPr>
          <w:rFonts w:eastAsia="华文行楷"/>
          <w:bCs/>
          <w:spacing w:val="20"/>
          <w:sz w:val="44"/>
        </w:rPr>
      </w:pPr>
      <w:r w:rsidRPr="00DB63F3">
        <w:rPr>
          <w:noProof/>
        </w:rPr>
        <w:lastRenderedPageBreak/>
        <mc:AlternateContent>
          <mc:Choice Requires="wps">
            <w:drawing>
              <wp:anchor distT="0" distB="0" distL="114300" distR="114300" simplePos="0" relativeHeight="251665408" behindDoc="1" locked="0" layoutInCell="1" allowOverlap="0" wp14:anchorId="0525E4AA" wp14:editId="19C20E0D">
                <wp:simplePos x="0" y="0"/>
                <wp:positionH relativeFrom="column">
                  <wp:posOffset>2365375</wp:posOffset>
                </wp:positionH>
                <wp:positionV relativeFrom="paragraph">
                  <wp:posOffset>453390</wp:posOffset>
                </wp:positionV>
                <wp:extent cx="784225" cy="8096250"/>
                <wp:effectExtent l="0" t="0" r="15875" b="19050"/>
                <wp:wrapTight wrapText="bothSides">
                  <wp:wrapPolygon edited="0">
                    <wp:start x="0" y="0"/>
                    <wp:lineTo x="0" y="21600"/>
                    <wp:lineTo x="21513" y="21600"/>
                    <wp:lineTo x="21513" y="0"/>
                    <wp:lineTo x="0" y="0"/>
                  </wp:wrapPolygon>
                </wp:wrapTight>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09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07D0E" w14:textId="77777777"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5E4AA" id="_x0000_t202" coordsize="21600,21600" o:spt="202" path="m,l,21600r21600,l21600,xe">
                <v:stroke joinstyle="miter"/>
                <v:path gradientshapeok="t" o:connecttype="rect"/>
              </v:shapetype>
              <v:shape id="文本框 23" o:spid="_x0000_s1026" type="#_x0000_t202" style="position:absolute;margin-left:186.25pt;margin-top:35.7pt;width:61.75pt;height:6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" o:allowoverlap="f" filled="f">
                <v:textbox style="layout-flow:vertical-ideographic" inset="0,,4.5mm">
                  <w:txbxContent>
                    <w:p w14:paraId="12307D0E" w14:textId="77777777"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v:textbox>
                <w10:wrap type="tight"/>
              </v:shape>
            </w:pict>
          </mc:Fallback>
        </mc:AlternateContent>
      </w:r>
      <w:r>
        <w:rPr>
          <w:rFonts w:eastAsia="华文行楷"/>
          <w:bCs/>
          <w:spacing w:val="20"/>
          <w:sz w:val="44"/>
        </w:rPr>
        <w:br w:type="page"/>
      </w:r>
    </w:p>
    <w:p w14:paraId="3B9D7FAC" w14:textId="77777777" w:rsidR="00F312A5" w:rsidRDefault="00F312A5" w:rsidP="00E35DF7">
      <w:pPr>
        <w:spacing w:afterLines="50" w:after="156" w:line="360" w:lineRule="auto"/>
        <w:ind w:right="-119"/>
        <w:jc w:val="center"/>
        <w:rPr>
          <w:rFonts w:eastAsia="华文行楷"/>
          <w:bCs/>
          <w:spacing w:val="20"/>
          <w:sz w:val="44"/>
        </w:rPr>
        <w:sectPr w:rsidR="00F312A5" w:rsidSect="00F312A5">
          <w:type w:val="continuous"/>
          <w:pgSz w:w="11906" w:h="16838" w:code="9"/>
          <w:pgMar w:top="1418" w:right="1134" w:bottom="1418" w:left="1247" w:header="567" w:footer="964" w:gutter="0"/>
          <w:pgNumType w:start="1"/>
          <w:cols w:space="425"/>
          <w:docGrid w:type="lines" w:linePitch="312"/>
        </w:sectPr>
      </w:pPr>
    </w:p>
    <w:p w14:paraId="2437C174" w14:textId="77777777" w:rsidR="00E35DF7" w:rsidRPr="000F6097" w:rsidRDefault="00E35DF7" w:rsidP="00E35DF7">
      <w:pPr>
        <w:spacing w:afterLines="50" w:after="156" w:line="360" w:lineRule="auto"/>
        <w:ind w:right="-119"/>
        <w:jc w:val="center"/>
        <w:rPr>
          <w:rFonts w:eastAsia="华文行楷"/>
          <w:bCs/>
          <w:spacing w:val="20"/>
          <w:sz w:val="44"/>
        </w:rPr>
      </w:pPr>
      <w:r w:rsidRPr="000F6097">
        <w:rPr>
          <w:rFonts w:eastAsia="华文行楷"/>
          <w:bCs/>
          <w:spacing w:val="20"/>
          <w:sz w:val="44"/>
        </w:rPr>
        <w:lastRenderedPageBreak/>
        <w:t>北京航空航天大学</w:t>
      </w:r>
    </w:p>
    <w:p w14:paraId="0A053C10" w14:textId="77777777" w:rsidR="00E35DF7" w:rsidRPr="000F6097" w:rsidRDefault="00E35DF7" w:rsidP="00E35DF7">
      <w:pPr>
        <w:spacing w:line="360" w:lineRule="auto"/>
        <w:jc w:val="center"/>
        <w:rPr>
          <w:b/>
          <w:spacing w:val="24"/>
          <w:sz w:val="44"/>
        </w:rPr>
      </w:pPr>
      <w:r w:rsidRPr="000F6097">
        <w:rPr>
          <w:b/>
          <w:spacing w:val="24"/>
          <w:sz w:val="44"/>
        </w:rPr>
        <w:t>本科生毕业设</w:t>
      </w:r>
      <w:r w:rsidRPr="000F6097">
        <w:rPr>
          <w:b/>
          <w:spacing w:val="-40"/>
          <w:sz w:val="44"/>
        </w:rPr>
        <w:t>计</w:t>
      </w:r>
      <w:r w:rsidRPr="000F6097">
        <w:rPr>
          <w:b/>
          <w:sz w:val="44"/>
        </w:rPr>
        <w:t>（论文</w:t>
      </w:r>
      <w:r w:rsidRPr="000F6097">
        <w:rPr>
          <w:b/>
          <w:spacing w:val="-40"/>
          <w:sz w:val="44"/>
        </w:rPr>
        <w:t>）</w:t>
      </w:r>
      <w:r w:rsidRPr="000F6097">
        <w:rPr>
          <w:b/>
          <w:spacing w:val="24"/>
          <w:sz w:val="44"/>
        </w:rPr>
        <w:t>任务书</w:t>
      </w:r>
    </w:p>
    <w:p w14:paraId="05DDD8C7" w14:textId="77777777" w:rsidR="00E35DF7" w:rsidRPr="000F6097" w:rsidRDefault="00E35DF7" w:rsidP="00E35DF7">
      <w:pPr>
        <w:spacing w:beforeLines="100" w:before="312" w:afterLines="125" w:after="390" w:line="360" w:lineRule="auto"/>
        <w:rPr>
          <w:sz w:val="28"/>
        </w:rPr>
      </w:pPr>
      <w:r w:rsidRPr="000F6097">
        <w:rPr>
          <w:sz w:val="28"/>
        </w:rPr>
        <w:t>Ⅰ</w:t>
      </w:r>
      <w:r w:rsidRPr="000F6097">
        <w:rPr>
          <w:sz w:val="28"/>
        </w:rPr>
        <w:t>、毕业设计（论文）题目：</w:t>
      </w:r>
    </w:p>
    <w:p w14:paraId="2AD20F27" w14:textId="77777777" w:rsidR="00E35DF7" w:rsidRPr="000F6097" w:rsidRDefault="00E35DF7" w:rsidP="00E35DF7">
      <w:pPr>
        <w:spacing w:line="360" w:lineRule="auto"/>
        <w:rPr>
          <w:sz w:val="28"/>
          <w:u w:val="single"/>
        </w:rPr>
      </w:pPr>
      <w:r w:rsidRPr="000F6097">
        <w:rPr>
          <w:sz w:val="28"/>
          <w:u w:val="single"/>
        </w:rPr>
        <w:t xml:space="preserve">                                                                 </w:t>
      </w:r>
    </w:p>
    <w:p w14:paraId="579C223C" w14:textId="77777777" w:rsidR="00E35DF7" w:rsidRPr="000F6097" w:rsidRDefault="00E35DF7" w:rsidP="00E35DF7">
      <w:pPr>
        <w:spacing w:line="360" w:lineRule="auto"/>
        <w:rPr>
          <w:sz w:val="28"/>
          <w:u w:val="single"/>
        </w:rPr>
      </w:pPr>
      <w:r w:rsidRPr="000F6097">
        <w:rPr>
          <w:sz w:val="28"/>
          <w:u w:val="single"/>
        </w:rPr>
        <w:t xml:space="preserve">                                                                 </w:t>
      </w:r>
    </w:p>
    <w:p w14:paraId="1BDA3430" w14:textId="77777777" w:rsidR="00E35DF7" w:rsidRPr="000F6097" w:rsidRDefault="00E35DF7" w:rsidP="00E35DF7">
      <w:pPr>
        <w:spacing w:line="360" w:lineRule="auto"/>
        <w:rPr>
          <w:sz w:val="28"/>
          <w:u w:val="single"/>
        </w:rPr>
      </w:pPr>
      <w:r w:rsidRPr="000F6097">
        <w:rPr>
          <w:sz w:val="28"/>
          <w:u w:val="single"/>
        </w:rPr>
        <w:t xml:space="preserve">                                                                 </w:t>
      </w:r>
    </w:p>
    <w:p w14:paraId="1D10C77E" w14:textId="77777777" w:rsidR="00E35DF7" w:rsidRPr="000F6097" w:rsidRDefault="00E35DF7" w:rsidP="00E35DF7">
      <w:pPr>
        <w:spacing w:beforeLines="50" w:before="156" w:afterLines="125" w:after="390" w:line="360" w:lineRule="auto"/>
        <w:rPr>
          <w:sz w:val="28"/>
        </w:rPr>
      </w:pPr>
      <w:r w:rsidRPr="000F6097">
        <w:rPr>
          <w:sz w:val="28"/>
        </w:rPr>
        <w:t>Ⅱ</w:t>
      </w:r>
      <w:r w:rsidRPr="000F6097">
        <w:rPr>
          <w:sz w:val="28"/>
        </w:rPr>
        <w:t>、毕业设计（论文）使用的原始资料（数据）及设计技术要求：</w:t>
      </w:r>
    </w:p>
    <w:p w14:paraId="27C1ED23" w14:textId="77777777" w:rsidR="00E35DF7" w:rsidRPr="000F6097" w:rsidRDefault="00E35DF7" w:rsidP="00E35DF7">
      <w:pPr>
        <w:spacing w:line="360" w:lineRule="auto"/>
        <w:rPr>
          <w:sz w:val="28"/>
          <w:u w:val="single"/>
        </w:rPr>
      </w:pPr>
      <w:r w:rsidRPr="000F6097">
        <w:rPr>
          <w:sz w:val="28"/>
          <w:u w:val="single"/>
        </w:rPr>
        <w:t xml:space="preserve">                                                                 </w:t>
      </w:r>
    </w:p>
    <w:p w14:paraId="55B332AD" w14:textId="77777777" w:rsidR="00E35DF7" w:rsidRPr="000F6097" w:rsidRDefault="00E35DF7" w:rsidP="00E35DF7">
      <w:pPr>
        <w:spacing w:line="360" w:lineRule="auto"/>
        <w:rPr>
          <w:sz w:val="28"/>
          <w:u w:val="single"/>
        </w:rPr>
      </w:pPr>
      <w:r w:rsidRPr="000F6097">
        <w:rPr>
          <w:sz w:val="28"/>
          <w:u w:val="single"/>
        </w:rPr>
        <w:t xml:space="preserve">                                                                 </w:t>
      </w:r>
    </w:p>
    <w:p w14:paraId="56AC0451" w14:textId="77777777" w:rsidR="00E35DF7" w:rsidRPr="000F6097" w:rsidRDefault="00E35DF7" w:rsidP="00E35DF7">
      <w:pPr>
        <w:spacing w:line="360" w:lineRule="auto"/>
        <w:rPr>
          <w:sz w:val="28"/>
          <w:u w:val="single"/>
        </w:rPr>
      </w:pPr>
      <w:r w:rsidRPr="000F6097">
        <w:rPr>
          <w:sz w:val="28"/>
          <w:u w:val="single"/>
        </w:rPr>
        <w:t xml:space="preserve">                                                                 </w:t>
      </w:r>
    </w:p>
    <w:p w14:paraId="202E7FBA" w14:textId="77777777" w:rsidR="00E35DF7" w:rsidRPr="000F6097" w:rsidRDefault="00E35DF7" w:rsidP="00E35DF7">
      <w:pPr>
        <w:spacing w:line="360" w:lineRule="auto"/>
        <w:rPr>
          <w:sz w:val="28"/>
          <w:u w:val="single"/>
        </w:rPr>
      </w:pPr>
      <w:r w:rsidRPr="000F6097">
        <w:rPr>
          <w:sz w:val="28"/>
          <w:u w:val="single"/>
        </w:rPr>
        <w:t xml:space="preserve">                                                                 </w:t>
      </w:r>
    </w:p>
    <w:p w14:paraId="32E6D66B" w14:textId="77777777" w:rsidR="00E35DF7" w:rsidRPr="000F6097" w:rsidRDefault="00E35DF7" w:rsidP="00E35DF7">
      <w:pPr>
        <w:spacing w:line="360" w:lineRule="auto"/>
        <w:rPr>
          <w:sz w:val="28"/>
          <w:u w:val="single"/>
        </w:rPr>
      </w:pPr>
      <w:r w:rsidRPr="000F6097">
        <w:rPr>
          <w:sz w:val="28"/>
          <w:u w:val="single"/>
        </w:rPr>
        <w:t xml:space="preserve">                                                                 </w:t>
      </w:r>
    </w:p>
    <w:p w14:paraId="5CBC8429" w14:textId="77777777" w:rsidR="00E35DF7" w:rsidRPr="000F6097" w:rsidRDefault="00E35DF7" w:rsidP="00E35DF7">
      <w:pPr>
        <w:spacing w:beforeLines="50" w:before="156" w:afterLines="125" w:after="390" w:line="360" w:lineRule="auto"/>
        <w:rPr>
          <w:sz w:val="28"/>
        </w:rPr>
      </w:pPr>
      <w:r w:rsidRPr="000F6097">
        <w:rPr>
          <w:sz w:val="28"/>
        </w:rPr>
        <w:t>Ⅲ</w:t>
      </w:r>
      <w:r w:rsidRPr="000F6097">
        <w:rPr>
          <w:sz w:val="28"/>
        </w:rPr>
        <w:t>、毕业设计（论文）工作内容：</w:t>
      </w:r>
    </w:p>
    <w:p w14:paraId="47270910" w14:textId="77777777" w:rsidR="00E35DF7" w:rsidRPr="000F6097" w:rsidRDefault="00E35DF7" w:rsidP="00E35DF7">
      <w:pPr>
        <w:spacing w:line="360" w:lineRule="auto"/>
        <w:rPr>
          <w:sz w:val="28"/>
          <w:u w:val="single"/>
        </w:rPr>
      </w:pPr>
      <w:r w:rsidRPr="000F6097">
        <w:rPr>
          <w:sz w:val="28"/>
          <w:u w:val="single"/>
        </w:rPr>
        <w:t xml:space="preserve">                                                                 </w:t>
      </w:r>
    </w:p>
    <w:p w14:paraId="3F93816E" w14:textId="77777777" w:rsidR="00E35DF7" w:rsidRPr="000F6097" w:rsidRDefault="00E35DF7" w:rsidP="00E35DF7">
      <w:pPr>
        <w:spacing w:line="360" w:lineRule="auto"/>
        <w:rPr>
          <w:sz w:val="28"/>
          <w:u w:val="single"/>
        </w:rPr>
      </w:pPr>
      <w:r w:rsidRPr="000F6097">
        <w:rPr>
          <w:sz w:val="28"/>
          <w:u w:val="single"/>
        </w:rPr>
        <w:t xml:space="preserve">                                                                 </w:t>
      </w:r>
    </w:p>
    <w:p w14:paraId="18D931E7" w14:textId="77777777" w:rsidR="00E35DF7" w:rsidRPr="000F6097" w:rsidRDefault="00E35DF7" w:rsidP="00E35DF7">
      <w:pPr>
        <w:spacing w:line="360" w:lineRule="auto"/>
        <w:rPr>
          <w:sz w:val="28"/>
          <w:u w:val="single"/>
        </w:rPr>
      </w:pPr>
      <w:r w:rsidRPr="000F6097">
        <w:rPr>
          <w:sz w:val="28"/>
          <w:u w:val="single"/>
        </w:rPr>
        <w:t xml:space="preserve">                                                                 </w:t>
      </w:r>
    </w:p>
    <w:p w14:paraId="5F5C35B2" w14:textId="77777777" w:rsidR="00E35DF7" w:rsidRPr="000F6097" w:rsidRDefault="00E35DF7" w:rsidP="00E35DF7">
      <w:pPr>
        <w:spacing w:line="360" w:lineRule="auto"/>
        <w:rPr>
          <w:sz w:val="28"/>
          <w:u w:val="single"/>
        </w:rPr>
      </w:pPr>
      <w:r w:rsidRPr="000F6097">
        <w:rPr>
          <w:sz w:val="28"/>
          <w:u w:val="single"/>
        </w:rPr>
        <w:t xml:space="preserve">                                                                 </w:t>
      </w:r>
    </w:p>
    <w:p w14:paraId="6F84D224" w14:textId="77777777" w:rsidR="00E35DF7" w:rsidRPr="000F6097" w:rsidRDefault="00E35DF7" w:rsidP="00E35DF7">
      <w:pPr>
        <w:spacing w:line="360" w:lineRule="auto"/>
        <w:rPr>
          <w:sz w:val="28"/>
          <w:u w:val="single"/>
        </w:rPr>
      </w:pPr>
      <w:r w:rsidRPr="000F6097">
        <w:rPr>
          <w:sz w:val="28"/>
          <w:u w:val="single"/>
        </w:rPr>
        <w:t xml:space="preserve">                                                                 </w:t>
      </w:r>
    </w:p>
    <w:p w14:paraId="557E9F2B" w14:textId="77777777" w:rsidR="00E35DF7" w:rsidRPr="000F6097" w:rsidRDefault="00E35DF7" w:rsidP="00E35DF7">
      <w:pPr>
        <w:spacing w:line="360" w:lineRule="auto"/>
        <w:rPr>
          <w:sz w:val="28"/>
          <w:u w:val="single"/>
        </w:rPr>
      </w:pPr>
      <w:r w:rsidRPr="000F6097">
        <w:rPr>
          <w:sz w:val="28"/>
          <w:u w:val="single"/>
        </w:rPr>
        <w:t xml:space="preserve">                                                          </w:t>
      </w:r>
      <w:r w:rsidR="00CB1113" w:rsidRPr="000F6097">
        <w:rPr>
          <w:sz w:val="28"/>
          <w:u w:val="single"/>
        </w:rPr>
        <w:t xml:space="preserve">  </w:t>
      </w:r>
      <w:r w:rsidRPr="000F6097">
        <w:rPr>
          <w:sz w:val="28"/>
          <w:u w:val="single"/>
        </w:rPr>
        <w:t xml:space="preserve">     </w:t>
      </w:r>
    </w:p>
    <w:p w14:paraId="75AD2AA1" w14:textId="77777777" w:rsidR="00E35DF7" w:rsidRPr="000F6097" w:rsidRDefault="00E35DF7" w:rsidP="00B632E8">
      <w:pPr>
        <w:spacing w:afterLines="125" w:after="390" w:line="360" w:lineRule="auto"/>
        <w:rPr>
          <w:sz w:val="28"/>
        </w:rPr>
      </w:pPr>
      <w:r w:rsidRPr="000F6097">
        <w:rPr>
          <w:sz w:val="28"/>
        </w:rPr>
        <w:lastRenderedPageBreak/>
        <w:t>Ⅳ</w:t>
      </w:r>
      <w:r w:rsidRPr="000F6097">
        <w:rPr>
          <w:sz w:val="28"/>
        </w:rPr>
        <w:t>、主要参考资料：</w:t>
      </w:r>
    </w:p>
    <w:p w14:paraId="0F4965EA" w14:textId="77777777" w:rsidR="00E35DF7" w:rsidRPr="000F6097" w:rsidRDefault="00E35DF7" w:rsidP="00E35DF7">
      <w:pPr>
        <w:spacing w:line="360" w:lineRule="auto"/>
        <w:rPr>
          <w:sz w:val="28"/>
          <w:u w:val="single"/>
        </w:rPr>
      </w:pPr>
      <w:r w:rsidRPr="000F6097">
        <w:rPr>
          <w:sz w:val="28"/>
          <w:u w:val="single"/>
        </w:rPr>
        <w:t xml:space="preserve">                                                                 </w:t>
      </w:r>
    </w:p>
    <w:p w14:paraId="0DD78C91" w14:textId="77777777" w:rsidR="00E35DF7" w:rsidRPr="000F6097" w:rsidRDefault="00E35DF7" w:rsidP="00E35DF7">
      <w:pPr>
        <w:spacing w:line="360" w:lineRule="auto"/>
        <w:rPr>
          <w:sz w:val="28"/>
          <w:u w:val="single"/>
        </w:rPr>
      </w:pPr>
      <w:r w:rsidRPr="000F6097">
        <w:rPr>
          <w:sz w:val="28"/>
          <w:u w:val="single"/>
        </w:rPr>
        <w:t xml:space="preserve">                                                                 </w:t>
      </w:r>
    </w:p>
    <w:p w14:paraId="21383FE3" w14:textId="77777777" w:rsidR="00E35DF7" w:rsidRPr="000F6097" w:rsidRDefault="00E35DF7" w:rsidP="00E35DF7">
      <w:pPr>
        <w:spacing w:line="360" w:lineRule="auto"/>
        <w:rPr>
          <w:sz w:val="28"/>
          <w:u w:val="single"/>
        </w:rPr>
      </w:pPr>
      <w:r w:rsidRPr="000F6097">
        <w:rPr>
          <w:sz w:val="28"/>
          <w:u w:val="single"/>
        </w:rPr>
        <w:t xml:space="preserve">                                                                 </w:t>
      </w:r>
    </w:p>
    <w:p w14:paraId="05F7BD90" w14:textId="77777777" w:rsidR="00E35DF7" w:rsidRPr="000F6097" w:rsidRDefault="00E35DF7" w:rsidP="00E35DF7">
      <w:pPr>
        <w:spacing w:line="360" w:lineRule="auto"/>
        <w:rPr>
          <w:sz w:val="28"/>
          <w:u w:val="single"/>
        </w:rPr>
      </w:pPr>
      <w:r w:rsidRPr="000F6097">
        <w:rPr>
          <w:sz w:val="28"/>
          <w:u w:val="single"/>
        </w:rPr>
        <w:t xml:space="preserve">                                                                 </w:t>
      </w:r>
    </w:p>
    <w:p w14:paraId="0C2FE57A" w14:textId="77777777" w:rsidR="00E35DF7" w:rsidRPr="000F6097" w:rsidRDefault="00E35DF7" w:rsidP="00E35DF7">
      <w:pPr>
        <w:spacing w:line="360" w:lineRule="auto"/>
        <w:rPr>
          <w:sz w:val="28"/>
          <w:u w:val="single"/>
        </w:rPr>
      </w:pPr>
      <w:r w:rsidRPr="000F6097">
        <w:rPr>
          <w:sz w:val="28"/>
          <w:u w:val="single"/>
        </w:rPr>
        <w:t xml:space="preserve">                                                                 </w:t>
      </w:r>
    </w:p>
    <w:p w14:paraId="24833A96" w14:textId="77777777" w:rsidR="00E35DF7" w:rsidRPr="000F6097" w:rsidRDefault="00E35DF7" w:rsidP="00E35DF7">
      <w:pPr>
        <w:spacing w:line="360" w:lineRule="auto"/>
        <w:rPr>
          <w:sz w:val="28"/>
          <w:u w:val="single"/>
        </w:rPr>
      </w:pPr>
      <w:r w:rsidRPr="000F6097">
        <w:rPr>
          <w:sz w:val="28"/>
          <w:u w:val="single"/>
        </w:rPr>
        <w:t xml:space="preserve">                                                                 </w:t>
      </w:r>
    </w:p>
    <w:p w14:paraId="596B47FC" w14:textId="77777777" w:rsidR="00E35DF7" w:rsidRPr="000F6097" w:rsidRDefault="00E35DF7" w:rsidP="00E35DF7">
      <w:pPr>
        <w:spacing w:line="360" w:lineRule="auto"/>
        <w:rPr>
          <w:sz w:val="28"/>
          <w:u w:val="single"/>
        </w:rPr>
      </w:pPr>
      <w:r w:rsidRPr="000F6097">
        <w:rPr>
          <w:sz w:val="28"/>
          <w:u w:val="single"/>
        </w:rPr>
        <w:t xml:space="preserve">                                                                 </w:t>
      </w:r>
    </w:p>
    <w:p w14:paraId="03B570EF" w14:textId="77777777" w:rsidR="00E35DF7" w:rsidRPr="000F6097" w:rsidRDefault="00E35DF7" w:rsidP="00E35DF7">
      <w:pPr>
        <w:spacing w:line="360" w:lineRule="auto"/>
        <w:rPr>
          <w:sz w:val="28"/>
          <w:u w:val="single"/>
        </w:rPr>
      </w:pPr>
      <w:r w:rsidRPr="000F6097">
        <w:rPr>
          <w:sz w:val="28"/>
          <w:u w:val="single"/>
        </w:rPr>
        <w:t xml:space="preserve">                                                             </w:t>
      </w:r>
      <w:r w:rsidR="00CB1113" w:rsidRPr="000F6097">
        <w:rPr>
          <w:sz w:val="28"/>
          <w:u w:val="single"/>
        </w:rPr>
        <w:t xml:space="preserve"> </w:t>
      </w:r>
      <w:r w:rsidRPr="000F6097">
        <w:rPr>
          <w:sz w:val="28"/>
          <w:u w:val="single"/>
        </w:rPr>
        <w:t xml:space="preserve">   </w:t>
      </w:r>
    </w:p>
    <w:p w14:paraId="62BA20E4" w14:textId="77777777" w:rsidR="00E35DF7" w:rsidRPr="000F6097" w:rsidRDefault="00E35DF7" w:rsidP="00E35DF7">
      <w:pPr>
        <w:spacing w:line="360" w:lineRule="auto"/>
        <w:jc w:val="left"/>
        <w:rPr>
          <w:sz w:val="28"/>
        </w:rPr>
      </w:pPr>
      <w:r w:rsidRPr="000F6097">
        <w:rPr>
          <w:sz w:val="28"/>
          <w:u w:val="single"/>
        </w:rPr>
        <w:t xml:space="preserve">          </w:t>
      </w:r>
      <w:r w:rsidRPr="000F6097">
        <w:rPr>
          <w:sz w:val="28"/>
        </w:rPr>
        <w:t>学院（系）</w:t>
      </w:r>
      <w:r w:rsidRPr="000F6097">
        <w:rPr>
          <w:sz w:val="28"/>
          <w:u w:val="single"/>
        </w:rPr>
        <w:t xml:space="preserve">            </w:t>
      </w:r>
      <w:r w:rsidRPr="000F6097">
        <w:rPr>
          <w:sz w:val="28"/>
        </w:rPr>
        <w:t xml:space="preserve"> </w:t>
      </w:r>
      <w:r w:rsidRPr="000F6097">
        <w:rPr>
          <w:sz w:val="28"/>
        </w:rPr>
        <w:t>专业类</w:t>
      </w:r>
      <w:r w:rsidRPr="000F6097">
        <w:rPr>
          <w:sz w:val="28"/>
        </w:rPr>
        <w:t xml:space="preserve"> </w:t>
      </w:r>
      <w:r w:rsidRPr="000F6097">
        <w:rPr>
          <w:sz w:val="28"/>
          <w:u w:val="single"/>
        </w:rPr>
        <w:t xml:space="preserve">            </w:t>
      </w:r>
      <w:r w:rsidRPr="000F6097">
        <w:rPr>
          <w:sz w:val="28"/>
        </w:rPr>
        <w:t xml:space="preserve"> </w:t>
      </w:r>
      <w:r w:rsidRPr="000F6097">
        <w:rPr>
          <w:sz w:val="28"/>
        </w:rPr>
        <w:t>班</w:t>
      </w:r>
    </w:p>
    <w:p w14:paraId="198CC124" w14:textId="77777777" w:rsidR="00E35DF7" w:rsidRPr="000F6097" w:rsidRDefault="00E35DF7" w:rsidP="00E35DF7">
      <w:pPr>
        <w:spacing w:line="360" w:lineRule="auto"/>
        <w:rPr>
          <w:sz w:val="28"/>
          <w:u w:val="single"/>
        </w:rPr>
      </w:pPr>
      <w:r w:rsidRPr="000F6097">
        <w:rPr>
          <w:sz w:val="28"/>
        </w:rPr>
        <w:t>学生</w:t>
      </w:r>
      <w:r w:rsidRPr="000F6097">
        <w:rPr>
          <w:sz w:val="28"/>
        </w:rPr>
        <w:t xml:space="preserve"> </w:t>
      </w:r>
      <w:r w:rsidRPr="000F6097">
        <w:rPr>
          <w:sz w:val="28"/>
          <w:u w:val="single"/>
        </w:rPr>
        <w:t xml:space="preserve">                     </w:t>
      </w:r>
    </w:p>
    <w:p w14:paraId="47DA54A6" w14:textId="77777777" w:rsidR="00E35DF7" w:rsidRPr="000F6097" w:rsidRDefault="00E35DF7" w:rsidP="00E35DF7">
      <w:pPr>
        <w:spacing w:line="360" w:lineRule="auto"/>
        <w:rPr>
          <w:sz w:val="28"/>
        </w:rPr>
      </w:pPr>
      <w:r w:rsidRPr="000F6097">
        <w:rPr>
          <w:sz w:val="28"/>
        </w:rPr>
        <w:t>毕业设计（论文）时间：</w:t>
      </w:r>
      <w:r w:rsidRPr="000F6097">
        <w:rPr>
          <w:sz w:val="28"/>
        </w:rPr>
        <w:t xml:space="preserve">  </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日至</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p>
    <w:p w14:paraId="1DEE4497" w14:textId="77777777" w:rsidR="00E35DF7" w:rsidRPr="000F6097" w:rsidRDefault="00E35DF7" w:rsidP="00E35DF7">
      <w:pPr>
        <w:spacing w:line="360" w:lineRule="auto"/>
        <w:rPr>
          <w:sz w:val="28"/>
        </w:rPr>
      </w:pPr>
      <w:r w:rsidRPr="000F6097">
        <w:rPr>
          <w:sz w:val="28"/>
        </w:rPr>
        <w:t>答辩时间：</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p>
    <w:p w14:paraId="58CA17FD" w14:textId="77777777" w:rsidR="00E35DF7" w:rsidRPr="000F6097" w:rsidRDefault="00E35DF7" w:rsidP="00E35DF7">
      <w:pPr>
        <w:spacing w:line="360" w:lineRule="auto"/>
        <w:rPr>
          <w:sz w:val="28"/>
        </w:rPr>
      </w:pPr>
      <w:r w:rsidRPr="000F6097">
        <w:rPr>
          <w:sz w:val="28"/>
        </w:rPr>
        <w:t>成</w:t>
      </w:r>
      <w:r w:rsidRPr="000F6097">
        <w:rPr>
          <w:sz w:val="28"/>
        </w:rPr>
        <w:t xml:space="preserve">    </w:t>
      </w:r>
      <w:r w:rsidRPr="000F6097">
        <w:rPr>
          <w:sz w:val="28"/>
        </w:rPr>
        <w:t>绩：</w:t>
      </w:r>
      <w:r w:rsidRPr="000F6097">
        <w:rPr>
          <w:sz w:val="28"/>
          <w:u w:val="single"/>
        </w:rPr>
        <w:t xml:space="preserve">               </w:t>
      </w:r>
    </w:p>
    <w:p w14:paraId="5C073B85" w14:textId="77777777" w:rsidR="00E35DF7" w:rsidRPr="000F6097" w:rsidRDefault="00E35DF7" w:rsidP="00E35DF7">
      <w:pPr>
        <w:spacing w:line="360" w:lineRule="auto"/>
        <w:rPr>
          <w:sz w:val="28"/>
          <w:u w:val="single"/>
        </w:rPr>
      </w:pPr>
      <w:r w:rsidRPr="000F6097">
        <w:rPr>
          <w:sz w:val="28"/>
        </w:rPr>
        <w:t>指导教师：</w:t>
      </w:r>
      <w:r w:rsidRPr="000F6097">
        <w:rPr>
          <w:sz w:val="28"/>
          <w:u w:val="single"/>
        </w:rPr>
        <w:t xml:space="preserve">               </w:t>
      </w:r>
    </w:p>
    <w:p w14:paraId="1C834BC3" w14:textId="77777777" w:rsidR="00E35DF7" w:rsidRPr="000F6097" w:rsidRDefault="00E35DF7" w:rsidP="00E35DF7">
      <w:pPr>
        <w:spacing w:line="360" w:lineRule="auto"/>
        <w:rPr>
          <w:sz w:val="28"/>
        </w:rPr>
      </w:pPr>
      <w:r w:rsidRPr="000F6097">
        <w:rPr>
          <w:sz w:val="28"/>
        </w:rPr>
        <w:t>兼职教师或答疑教师（并指出所负责部分）：</w:t>
      </w:r>
    </w:p>
    <w:p w14:paraId="73FE47A3" w14:textId="77777777" w:rsidR="00E35DF7" w:rsidRPr="000F6097" w:rsidRDefault="00E35DF7" w:rsidP="00E35DF7">
      <w:pPr>
        <w:spacing w:line="360" w:lineRule="auto"/>
        <w:rPr>
          <w:sz w:val="28"/>
          <w:u w:val="single"/>
        </w:rPr>
      </w:pPr>
      <w:r w:rsidRPr="000F6097">
        <w:rPr>
          <w:sz w:val="28"/>
          <w:u w:val="single"/>
        </w:rPr>
        <w:t xml:space="preserve">                                                               </w:t>
      </w:r>
    </w:p>
    <w:p w14:paraId="7D0F2336" w14:textId="77777777" w:rsidR="00E35DF7" w:rsidRPr="000F6097" w:rsidRDefault="00E35DF7" w:rsidP="00E35DF7">
      <w:pPr>
        <w:spacing w:line="360" w:lineRule="auto"/>
        <w:rPr>
          <w:sz w:val="28"/>
        </w:rPr>
      </w:pPr>
      <w:r w:rsidRPr="000F6097">
        <w:rPr>
          <w:sz w:val="28"/>
          <w:u w:val="single"/>
        </w:rPr>
        <w:t xml:space="preserve">                                                               </w:t>
      </w:r>
    </w:p>
    <w:p w14:paraId="48C6B724" w14:textId="77777777" w:rsidR="00E35DF7" w:rsidRPr="000F6097" w:rsidRDefault="00E35DF7" w:rsidP="00E35DF7">
      <w:pPr>
        <w:spacing w:line="360" w:lineRule="auto"/>
        <w:rPr>
          <w:sz w:val="28"/>
          <w:u w:val="single"/>
        </w:rPr>
      </w:pPr>
      <w:r w:rsidRPr="000F6097">
        <w:rPr>
          <w:sz w:val="28"/>
          <w:u w:val="single"/>
        </w:rPr>
        <w:t xml:space="preserve">               </w:t>
      </w:r>
      <w:r w:rsidRPr="000F6097">
        <w:rPr>
          <w:sz w:val="28"/>
        </w:rPr>
        <w:t>系（教研室）</w:t>
      </w:r>
      <w:r w:rsidRPr="000F6097">
        <w:rPr>
          <w:sz w:val="28"/>
        </w:rPr>
        <w:t xml:space="preserve"> </w:t>
      </w:r>
      <w:r w:rsidRPr="000F6097">
        <w:rPr>
          <w:sz w:val="28"/>
        </w:rPr>
        <w:t>主任（签字）：</w:t>
      </w:r>
      <w:r w:rsidRPr="000F6097">
        <w:rPr>
          <w:sz w:val="28"/>
          <w:u w:val="single"/>
        </w:rPr>
        <w:t xml:space="preserve">                  </w:t>
      </w:r>
    </w:p>
    <w:p w14:paraId="0A6CC8E8" w14:textId="77777777" w:rsidR="00B632E8" w:rsidRDefault="00B632E8" w:rsidP="00B632E8">
      <w:pPr>
        <w:rPr>
          <w:sz w:val="24"/>
        </w:rPr>
      </w:pPr>
    </w:p>
    <w:p w14:paraId="0A64242E" w14:textId="77777777" w:rsidR="00B632E8" w:rsidRDefault="00B632E8" w:rsidP="00B632E8">
      <w:pPr>
        <w:rPr>
          <w:sz w:val="24"/>
        </w:rPr>
      </w:pPr>
    </w:p>
    <w:p w14:paraId="3ECCBF85" w14:textId="77777777" w:rsidR="00B632E8" w:rsidRPr="000F6097" w:rsidRDefault="00B632E8" w:rsidP="00B632E8">
      <w:pPr>
        <w:rPr>
          <w:sz w:val="24"/>
        </w:rPr>
      </w:pPr>
    </w:p>
    <w:p w14:paraId="4FDC1DBE" w14:textId="77777777" w:rsidR="00B632E8" w:rsidRPr="00B632E8" w:rsidRDefault="00E35DF7" w:rsidP="00B632E8">
      <w:pPr>
        <w:rPr>
          <w:sz w:val="28"/>
        </w:rPr>
        <w:sectPr w:rsidR="00B632E8" w:rsidRPr="00B632E8" w:rsidSect="00F312A5">
          <w:pgSz w:w="11906" w:h="16838" w:code="9"/>
          <w:pgMar w:top="1701" w:right="1134" w:bottom="1418" w:left="1701" w:header="567" w:footer="964" w:gutter="0"/>
          <w:pgNumType w:start="1"/>
          <w:cols w:space="425"/>
          <w:docGrid w:type="lines" w:linePitch="312"/>
        </w:sectPr>
      </w:pPr>
      <w:r w:rsidRPr="000F6097">
        <w:rPr>
          <w:sz w:val="28"/>
        </w:rPr>
        <w:t>注：任务书应该附在已完成的毕业设计（论文）的首页。</w:t>
      </w:r>
    </w:p>
    <w:p w14:paraId="4A6DE65A" w14:textId="77777777" w:rsidR="00A247AE" w:rsidRPr="000F6097" w:rsidRDefault="00A247AE" w:rsidP="00B632E8">
      <w:pPr>
        <w:spacing w:line="600" w:lineRule="exact"/>
        <w:rPr>
          <w:b/>
          <w:sz w:val="36"/>
        </w:rPr>
      </w:pPr>
    </w:p>
    <w:p w14:paraId="752AECD9" w14:textId="77777777" w:rsidR="00A247AE" w:rsidRPr="00556975" w:rsidRDefault="00A247AE" w:rsidP="00556975">
      <w:pPr>
        <w:pStyle w:val="a0"/>
        <w:ind w:firstLineChars="0" w:firstLine="0"/>
        <w:jc w:val="center"/>
        <w:rPr>
          <w:b/>
          <w:sz w:val="36"/>
          <w:szCs w:val="36"/>
        </w:rPr>
      </w:pPr>
      <w:r w:rsidRPr="00556975">
        <w:rPr>
          <w:b/>
          <w:sz w:val="36"/>
          <w:szCs w:val="36"/>
        </w:rPr>
        <w:t>本人声明</w:t>
      </w:r>
    </w:p>
    <w:p w14:paraId="0ACD3F17" w14:textId="77777777" w:rsidR="00A247AE" w:rsidRPr="000F6097" w:rsidRDefault="00A247AE" w:rsidP="00A247AE">
      <w:pPr>
        <w:jc w:val="center"/>
        <w:rPr>
          <w:b/>
          <w:sz w:val="36"/>
        </w:rPr>
      </w:pPr>
    </w:p>
    <w:p w14:paraId="7EFA0B60" w14:textId="77777777" w:rsidR="00A247AE" w:rsidRPr="000F6097" w:rsidRDefault="00A247AE" w:rsidP="0099481B">
      <w:pPr>
        <w:pStyle w:val="a0"/>
        <w:ind w:firstLineChars="200" w:firstLine="560"/>
        <w:rPr>
          <w:sz w:val="28"/>
        </w:rPr>
      </w:pPr>
      <w:r w:rsidRPr="000F6097">
        <w:rPr>
          <w:sz w:val="28"/>
        </w:rPr>
        <w:t>我声明，本论文及其研究工作是由本人在导师指导下独立完成的，在完成论文时所利用的一切资料均已在参考文献中列出。</w:t>
      </w:r>
    </w:p>
    <w:p w14:paraId="599360A7" w14:textId="77777777" w:rsidR="00A247AE" w:rsidRPr="000F6097" w:rsidRDefault="00A247AE" w:rsidP="00A247AE">
      <w:pPr>
        <w:ind w:firstLine="420"/>
        <w:rPr>
          <w:b/>
        </w:rPr>
      </w:pPr>
    </w:p>
    <w:p w14:paraId="05EFCD66" w14:textId="77777777" w:rsidR="00A247AE" w:rsidRPr="000F6097" w:rsidRDefault="00A247AE" w:rsidP="00A247AE">
      <w:pPr>
        <w:ind w:firstLine="420"/>
        <w:rPr>
          <w:b/>
        </w:rPr>
      </w:pPr>
    </w:p>
    <w:p w14:paraId="5BA776A7" w14:textId="77777777" w:rsidR="00A247AE" w:rsidRPr="000F6097" w:rsidRDefault="00A247AE" w:rsidP="00A247AE">
      <w:pPr>
        <w:ind w:firstLine="420"/>
        <w:rPr>
          <w:b/>
        </w:rPr>
      </w:pPr>
    </w:p>
    <w:p w14:paraId="427FD223" w14:textId="77777777" w:rsidR="00A247AE" w:rsidRPr="000F6097" w:rsidRDefault="00A247AE" w:rsidP="00A247AE">
      <w:pPr>
        <w:ind w:firstLine="420"/>
        <w:rPr>
          <w:b/>
        </w:rPr>
      </w:pPr>
    </w:p>
    <w:p w14:paraId="3CAD7104" w14:textId="77777777" w:rsidR="00A247AE" w:rsidRPr="000F6097" w:rsidRDefault="00A247AE" w:rsidP="00A247AE">
      <w:pPr>
        <w:ind w:firstLine="420"/>
        <w:rPr>
          <w:b/>
        </w:rPr>
      </w:pPr>
    </w:p>
    <w:p w14:paraId="64D57A4C" w14:textId="77777777" w:rsidR="00A247AE" w:rsidRPr="000F6097" w:rsidRDefault="00A247AE" w:rsidP="00A247AE">
      <w:pPr>
        <w:ind w:firstLine="420"/>
        <w:rPr>
          <w:b/>
        </w:rPr>
      </w:pPr>
    </w:p>
    <w:p w14:paraId="6CC19943" w14:textId="77777777" w:rsidR="00A247AE" w:rsidRPr="000F6097" w:rsidRDefault="00A247AE" w:rsidP="000A4AC1">
      <w:pPr>
        <w:ind w:firstLineChars="235" w:firstLine="425"/>
        <w:rPr>
          <w:b/>
        </w:rPr>
      </w:pPr>
    </w:p>
    <w:p w14:paraId="5A218F82" w14:textId="77777777" w:rsidR="00A247AE" w:rsidRPr="000F6097" w:rsidRDefault="00A247AE" w:rsidP="00A247AE">
      <w:pPr>
        <w:pStyle w:val="a4"/>
        <w:tabs>
          <w:tab w:val="left" w:pos="425"/>
          <w:tab w:val="left" w:pos="5940"/>
        </w:tabs>
        <w:spacing w:line="360" w:lineRule="auto"/>
        <w:ind w:firstLine="0"/>
        <w:rPr>
          <w:sz w:val="24"/>
        </w:rPr>
      </w:pPr>
      <w:r w:rsidRPr="000F6097">
        <w:tab/>
      </w:r>
      <w:r w:rsidRPr="000F6097">
        <w:tab/>
      </w:r>
      <w:r w:rsidRPr="000F6097">
        <w:rPr>
          <w:sz w:val="24"/>
        </w:rPr>
        <w:t>作者：</w:t>
      </w:r>
    </w:p>
    <w:p w14:paraId="548B44EB" w14:textId="77777777" w:rsidR="00A247AE" w:rsidRPr="000F6097" w:rsidRDefault="00A247AE" w:rsidP="00A247AE">
      <w:pPr>
        <w:pStyle w:val="a4"/>
        <w:tabs>
          <w:tab w:val="left" w:pos="425"/>
          <w:tab w:val="left" w:pos="5940"/>
        </w:tabs>
        <w:spacing w:line="360" w:lineRule="auto"/>
        <w:rPr>
          <w:sz w:val="24"/>
        </w:rPr>
      </w:pPr>
      <w:r w:rsidRPr="000F6097">
        <w:rPr>
          <w:sz w:val="24"/>
        </w:rPr>
        <w:tab/>
      </w:r>
      <w:r w:rsidRPr="000F6097">
        <w:rPr>
          <w:sz w:val="24"/>
        </w:rPr>
        <w:tab/>
      </w:r>
      <w:r w:rsidRPr="000F6097">
        <w:rPr>
          <w:sz w:val="24"/>
        </w:rPr>
        <w:t>签字：</w:t>
      </w:r>
    </w:p>
    <w:p w14:paraId="7DDFCB47" w14:textId="77777777" w:rsidR="00A247AE" w:rsidRPr="000F6097" w:rsidRDefault="00A247AE" w:rsidP="00A247AE">
      <w:pPr>
        <w:pStyle w:val="a4"/>
        <w:tabs>
          <w:tab w:val="left" w:pos="425"/>
          <w:tab w:val="left" w:pos="5940"/>
        </w:tabs>
        <w:spacing w:line="360" w:lineRule="auto"/>
        <w:rPr>
          <w:sz w:val="24"/>
        </w:rPr>
      </w:pPr>
      <w:r w:rsidRPr="000F6097">
        <w:rPr>
          <w:sz w:val="24"/>
        </w:rPr>
        <w:tab/>
      </w:r>
      <w:r w:rsidRPr="000F6097">
        <w:rPr>
          <w:sz w:val="24"/>
        </w:rPr>
        <w:tab/>
      </w:r>
      <w:r w:rsidRPr="000F6097">
        <w:rPr>
          <w:sz w:val="24"/>
        </w:rPr>
        <w:t>时间：</w:t>
      </w:r>
      <w:r w:rsidR="000A4AC1" w:rsidRPr="000F6097">
        <w:rPr>
          <w:sz w:val="24"/>
        </w:rPr>
        <w:t>2011</w:t>
      </w:r>
      <w:r w:rsidRPr="000F6097">
        <w:rPr>
          <w:sz w:val="24"/>
        </w:rPr>
        <w:t>年</w:t>
      </w:r>
      <w:r w:rsidRPr="000F6097">
        <w:rPr>
          <w:sz w:val="24"/>
        </w:rPr>
        <w:t xml:space="preserve"> 6 </w:t>
      </w:r>
      <w:r w:rsidRPr="000F6097">
        <w:rPr>
          <w:sz w:val="24"/>
        </w:rPr>
        <w:t>月</w:t>
      </w:r>
    </w:p>
    <w:p w14:paraId="0D864FD1" w14:textId="77777777" w:rsidR="000A4AC1" w:rsidRPr="000F6097" w:rsidRDefault="000A4AC1" w:rsidP="00A247AE">
      <w:pPr>
        <w:pStyle w:val="a4"/>
        <w:tabs>
          <w:tab w:val="left" w:pos="425"/>
          <w:tab w:val="left" w:pos="5940"/>
        </w:tabs>
        <w:spacing w:line="360" w:lineRule="auto"/>
        <w:rPr>
          <w:sz w:val="24"/>
        </w:rPr>
      </w:pPr>
    </w:p>
    <w:p w14:paraId="74B0C37D" w14:textId="77777777" w:rsidR="00B632E8" w:rsidRDefault="00B632E8" w:rsidP="00DF4DD2">
      <w:pPr>
        <w:pStyle w:val="a4"/>
        <w:tabs>
          <w:tab w:val="left" w:pos="5940"/>
        </w:tabs>
        <w:spacing w:line="360" w:lineRule="auto"/>
        <w:ind w:firstLine="0"/>
        <w:jc w:val="center"/>
        <w:rPr>
          <w:rFonts w:eastAsia="黑体" w:hAnsi="黑体"/>
          <w:sz w:val="30"/>
          <w:szCs w:val="30"/>
        </w:rPr>
        <w:sectPr w:rsidR="00B632E8" w:rsidSect="00B632E8">
          <w:pgSz w:w="11906" w:h="16838" w:code="9"/>
          <w:pgMar w:top="1701" w:right="1134" w:bottom="1418" w:left="1701" w:header="567" w:footer="964" w:gutter="0"/>
          <w:pgNumType w:start="1"/>
          <w:cols w:space="425"/>
          <w:docGrid w:type="lines" w:linePitch="312"/>
        </w:sectPr>
      </w:pPr>
    </w:p>
    <w:p w14:paraId="3C4885F3" w14:textId="77777777" w:rsidR="00383A56" w:rsidRPr="00894A6D" w:rsidRDefault="00383A56" w:rsidP="00894A6D">
      <w:pPr>
        <w:jc w:val="center"/>
        <w:rPr>
          <w:rFonts w:ascii="黑体" w:eastAsia="黑体" w:hAnsi="黑体"/>
          <w:sz w:val="30"/>
          <w:szCs w:val="30"/>
        </w:rPr>
      </w:pPr>
      <w:r w:rsidRPr="00815430">
        <w:rPr>
          <w:rFonts w:ascii="黑体" w:eastAsia="黑体" w:hAnsi="黑体" w:hint="eastAsia"/>
          <w:sz w:val="30"/>
          <w:szCs w:val="30"/>
        </w:rPr>
        <w:lastRenderedPageBreak/>
        <w:t>面向产品评论的情感要素抽取及情感倾向性分析</w:t>
      </w:r>
    </w:p>
    <w:p w14:paraId="454798B7" w14:textId="77777777" w:rsidR="0073495E" w:rsidRPr="000F6097" w:rsidRDefault="0073495E" w:rsidP="0073495E">
      <w:pPr>
        <w:pStyle w:val="a4"/>
        <w:tabs>
          <w:tab w:val="left" w:pos="5940"/>
        </w:tabs>
        <w:wordWrap w:val="0"/>
        <w:spacing w:line="360" w:lineRule="auto"/>
        <w:ind w:firstLine="0"/>
        <w:jc w:val="right"/>
        <w:rPr>
          <w:sz w:val="24"/>
          <w:szCs w:val="24"/>
        </w:rPr>
      </w:pPr>
      <w:r w:rsidRPr="000F6097">
        <w:rPr>
          <w:rFonts w:hAnsi="宋体"/>
          <w:sz w:val="24"/>
          <w:szCs w:val="24"/>
        </w:rPr>
        <w:t>学</w:t>
      </w:r>
      <w:r w:rsidRPr="000F6097">
        <w:rPr>
          <w:sz w:val="24"/>
          <w:szCs w:val="24"/>
        </w:rPr>
        <w:t xml:space="preserve">   </w:t>
      </w:r>
      <w:r w:rsidRPr="000F6097">
        <w:rPr>
          <w:rFonts w:hAnsi="宋体"/>
          <w:sz w:val="24"/>
          <w:szCs w:val="24"/>
        </w:rPr>
        <w:t>生：</w:t>
      </w:r>
      <w:r w:rsidR="003263BA" w:rsidRPr="000F6097">
        <w:rPr>
          <w:sz w:val="24"/>
          <w:szCs w:val="24"/>
        </w:rPr>
        <w:t xml:space="preserve"> </w:t>
      </w:r>
      <w:r w:rsidR="001F3E7D">
        <w:rPr>
          <w:sz w:val="24"/>
          <w:szCs w:val="24"/>
        </w:rPr>
        <w:t>李子靓</w:t>
      </w:r>
    </w:p>
    <w:p w14:paraId="66BA6B5C" w14:textId="77777777" w:rsidR="0073495E" w:rsidRPr="000F6097" w:rsidRDefault="0073495E" w:rsidP="003263BA">
      <w:pPr>
        <w:pStyle w:val="a4"/>
        <w:tabs>
          <w:tab w:val="left" w:pos="5940"/>
        </w:tabs>
        <w:spacing w:line="360" w:lineRule="auto"/>
        <w:ind w:firstLine="0"/>
        <w:jc w:val="right"/>
        <w:rPr>
          <w:sz w:val="24"/>
          <w:szCs w:val="24"/>
        </w:rPr>
      </w:pPr>
      <w:r w:rsidRPr="000F6097">
        <w:rPr>
          <w:rFonts w:hAnsi="宋体"/>
          <w:sz w:val="24"/>
          <w:szCs w:val="24"/>
        </w:rPr>
        <w:t>指导老师：</w:t>
      </w:r>
      <w:r w:rsidR="001F3E7D">
        <w:rPr>
          <w:rFonts w:hAnsi="宋体"/>
          <w:sz w:val="24"/>
          <w:szCs w:val="24"/>
        </w:rPr>
        <w:t>巢文涵</w:t>
      </w:r>
      <w:r w:rsidR="003263BA" w:rsidRPr="000F6097">
        <w:rPr>
          <w:sz w:val="24"/>
          <w:szCs w:val="24"/>
        </w:rPr>
        <w:t xml:space="preserve"> </w:t>
      </w:r>
    </w:p>
    <w:p w14:paraId="18B5A22F" w14:textId="77777777" w:rsidR="0073495E" w:rsidRPr="008E0BEF" w:rsidRDefault="0073495E" w:rsidP="008E0BEF">
      <w:pPr>
        <w:pStyle w:val="a0"/>
        <w:ind w:firstLine="480"/>
        <w:jc w:val="center"/>
        <w:rPr>
          <w:rFonts w:ascii="黑体" w:eastAsia="黑体" w:hAnsi="黑体"/>
          <w:sz w:val="32"/>
          <w:szCs w:val="32"/>
        </w:rPr>
      </w:pPr>
      <w:bookmarkStart w:id="0" w:name="_Toc448601900"/>
      <w:r w:rsidRPr="008E0BEF">
        <w:rPr>
          <w:rFonts w:ascii="黑体" w:eastAsia="黑体" w:hAnsi="黑体"/>
          <w:sz w:val="32"/>
          <w:szCs w:val="32"/>
        </w:rPr>
        <w:t>摘要</w:t>
      </w:r>
      <w:bookmarkEnd w:id="0"/>
    </w:p>
    <w:p w14:paraId="0B1B9EEC" w14:textId="77777777" w:rsidR="00755CD3" w:rsidRPr="002B0B59" w:rsidRDefault="00755CD3" w:rsidP="0099481B">
      <w:pPr>
        <w:pStyle w:val="a0"/>
        <w:ind w:firstLineChars="200" w:firstLine="480"/>
      </w:pPr>
      <w:r>
        <w:rPr>
          <w:rFonts w:hint="eastAsia"/>
        </w:rPr>
        <w:t>随着网购的迅速普及，网络用户积极在各电商平台上留下相关的产品评论。这些产品评论对于消费者和商家而言都是重要的参</w:t>
      </w:r>
      <w:commentRangeStart w:id="1"/>
      <w:r>
        <w:rPr>
          <w:rFonts w:hint="eastAsia"/>
        </w:rPr>
        <w:t>考信息</w:t>
      </w:r>
      <w:commentRangeEnd w:id="1"/>
      <w:r w:rsidR="002E2A3C">
        <w:rPr>
          <w:rStyle w:val="aff6"/>
        </w:rPr>
        <w:commentReference w:id="1"/>
      </w:r>
      <w:r>
        <w:rPr>
          <w:rFonts w:hint="eastAsia"/>
        </w:rPr>
        <w:t>，但评论数量海量，评论文本过长，评论质量低等因素大大降低了阅览者的信息获取效益。本文针对该问题，旨在从产品评论中抽取情感要素</w:t>
      </w:r>
      <w:r w:rsidRPr="002B0B59">
        <w:rPr>
          <w:rFonts w:hint="eastAsia"/>
        </w:rPr>
        <w:t>，即</w:t>
      </w:r>
      <w:r w:rsidR="00B90974" w:rsidRPr="002B0B59">
        <w:rPr>
          <w:rFonts w:hint="eastAsia"/>
        </w:rPr>
        <w:t>评价对象和评价词，并分析情感要素</w:t>
      </w:r>
      <w:r w:rsidRPr="002B0B59">
        <w:rPr>
          <w:rFonts w:hint="eastAsia"/>
        </w:rPr>
        <w:t>的情感倾向</w:t>
      </w:r>
      <w:r w:rsidR="00B90974" w:rsidRPr="002B0B59">
        <w:rPr>
          <w:rFonts w:hint="eastAsia"/>
        </w:rPr>
        <w:t>，</w:t>
      </w:r>
      <w:r w:rsidRPr="002B0B59">
        <w:rPr>
          <w:rFonts w:hint="eastAsia"/>
        </w:rPr>
        <w:t>为用户呈现简洁明了的产品信息。</w:t>
      </w:r>
    </w:p>
    <w:p w14:paraId="3DAC7FE7" w14:textId="77777777" w:rsidR="00F62DF8" w:rsidRPr="002B0B59" w:rsidRDefault="00F62DF8" w:rsidP="0099481B">
      <w:pPr>
        <w:pStyle w:val="a0"/>
        <w:ind w:firstLineChars="200" w:firstLine="480"/>
      </w:pPr>
      <w:r w:rsidRPr="002B0B59">
        <w:t>本文的主要工作分为</w:t>
      </w:r>
      <w:r w:rsidRPr="002B0B59">
        <w:rPr>
          <w:rFonts w:hint="eastAsia"/>
        </w:rPr>
        <w:t>四</w:t>
      </w:r>
      <w:r w:rsidRPr="002B0B59">
        <w:t>个方面</w:t>
      </w:r>
      <w:r w:rsidRPr="002B0B59">
        <w:rPr>
          <w:rFonts w:hint="eastAsia"/>
        </w:rPr>
        <w:t>：</w:t>
      </w:r>
    </w:p>
    <w:p w14:paraId="1DB3954A" w14:textId="77777777" w:rsidR="00F62DF8" w:rsidRPr="002B0B59" w:rsidRDefault="00F62DF8" w:rsidP="00D766FB">
      <w:pPr>
        <w:pStyle w:val="a0"/>
        <w:numPr>
          <w:ilvl w:val="0"/>
          <w:numId w:val="8"/>
        </w:numPr>
        <w:ind w:firstLineChars="0"/>
        <w:rPr>
          <w:rFonts w:eastAsiaTheme="minorEastAsia"/>
        </w:rPr>
      </w:pPr>
      <w:r w:rsidRPr="002B0B59">
        <w:rPr>
          <w:rFonts w:hint="eastAsia"/>
        </w:rPr>
        <w:t>本文使用条件随机场模型抽取评价对象，即产品的特性，共使用了</w:t>
      </w:r>
      <w:r w:rsidRPr="002B0B59">
        <w:t>6</w:t>
      </w:r>
      <w:r w:rsidRPr="002B0B59">
        <w:rPr>
          <w:rFonts w:hint="eastAsia"/>
        </w:rPr>
        <w:t>个学习特征，并使用两种名词剪枝技术过滤被误判的评价对象，能识别词语级和短语级的名词评价对象。</w:t>
      </w:r>
    </w:p>
    <w:p w14:paraId="0D72FF98" w14:textId="77777777" w:rsidR="00F62DF8" w:rsidRPr="002B0B59" w:rsidRDefault="00F62DF8" w:rsidP="00D766FB">
      <w:pPr>
        <w:pStyle w:val="a0"/>
        <w:numPr>
          <w:ilvl w:val="0"/>
          <w:numId w:val="8"/>
        </w:numPr>
        <w:ind w:firstLineChars="0"/>
        <w:rPr>
          <w:rFonts w:eastAsiaTheme="minorEastAsia"/>
        </w:rPr>
      </w:pPr>
      <w:r w:rsidRPr="002B0B59">
        <w:rPr>
          <w:rFonts w:hint="eastAsia"/>
        </w:rPr>
        <w:t>本文使用句法分析器得到依存</w:t>
      </w:r>
      <w:r w:rsidR="00F665BA" w:rsidRPr="002B0B59">
        <w:rPr>
          <w:rFonts w:hint="eastAsia"/>
        </w:rPr>
        <w:t>句法</w:t>
      </w:r>
      <w:r w:rsidRPr="002B0B59">
        <w:rPr>
          <w:rFonts w:hint="eastAsia"/>
        </w:rPr>
        <w:t>关系，再结合针对特定句式的分析规则抽取评价词。评价词是描述产品特性的词语，本文限定其为形容词。</w:t>
      </w:r>
    </w:p>
    <w:p w14:paraId="0FC4172E" w14:textId="77777777" w:rsidR="00F62DF8" w:rsidRPr="002B0B59" w:rsidRDefault="00F62DF8" w:rsidP="00D766FB">
      <w:pPr>
        <w:pStyle w:val="a0"/>
        <w:numPr>
          <w:ilvl w:val="0"/>
          <w:numId w:val="8"/>
        </w:numPr>
        <w:ind w:firstLineChars="0"/>
      </w:pPr>
      <w:r w:rsidRPr="002B0B59">
        <w:rPr>
          <w:rFonts w:hint="eastAsia"/>
        </w:rPr>
        <w:t>本文基于</w:t>
      </w:r>
      <w:r w:rsidRPr="002B0B59">
        <w:rPr>
          <w:rFonts w:hint="eastAsia"/>
        </w:rPr>
        <w:t>HowNet</w:t>
      </w:r>
      <w:r w:rsidRPr="002B0B59">
        <w:rPr>
          <w:rFonts w:hint="eastAsia"/>
        </w:rPr>
        <w:t>，筛选、扩展、整理出合适的评价词典，分析情感要素的情感倾向。给评价对象定义正向和负向的情感色彩，给评价词定义增强和削弱情感的作用，以此判断上下文相关的评价词的情感倾向。</w:t>
      </w:r>
    </w:p>
    <w:p w14:paraId="70B9F296" w14:textId="77777777" w:rsidR="00F62DF8" w:rsidRPr="002B0B59" w:rsidRDefault="00F62DF8" w:rsidP="00D766FB">
      <w:pPr>
        <w:pStyle w:val="a0"/>
        <w:numPr>
          <w:ilvl w:val="0"/>
          <w:numId w:val="8"/>
        </w:numPr>
        <w:ind w:firstLineChars="0"/>
      </w:pPr>
      <w:r w:rsidRPr="002B0B59">
        <w:t>实现一个面向产品评论的情感要素抽取和情感倾向性分析的可视化系统</w:t>
      </w:r>
      <w:r w:rsidRPr="002B0B59">
        <w:rPr>
          <w:rFonts w:hint="eastAsia"/>
        </w:rPr>
        <w:t>。</w:t>
      </w:r>
    </w:p>
    <w:p w14:paraId="289C4B25" w14:textId="77777777" w:rsidR="0073495E" w:rsidRPr="000F6097" w:rsidRDefault="0073495E" w:rsidP="000F6097">
      <w:pPr>
        <w:pStyle w:val="a4"/>
        <w:tabs>
          <w:tab w:val="left" w:pos="5940"/>
        </w:tabs>
        <w:spacing w:line="360" w:lineRule="auto"/>
        <w:ind w:firstLine="0"/>
        <w:jc w:val="left"/>
        <w:rPr>
          <w:sz w:val="24"/>
          <w:szCs w:val="24"/>
        </w:rPr>
      </w:pPr>
      <w:r w:rsidRPr="000F6097">
        <w:rPr>
          <w:rFonts w:eastAsia="黑体"/>
          <w:sz w:val="28"/>
          <w:szCs w:val="28"/>
        </w:rPr>
        <w:t>关键词：</w:t>
      </w:r>
      <w:r w:rsidR="00F665BA">
        <w:rPr>
          <w:rFonts w:hAnsi="宋体" w:hint="eastAsia"/>
          <w:sz w:val="24"/>
          <w:szCs w:val="24"/>
        </w:rPr>
        <w:t>产品评论，情感要素，</w:t>
      </w:r>
      <w:r w:rsidR="00DC5FC3">
        <w:rPr>
          <w:rFonts w:hAnsi="宋体" w:hint="eastAsia"/>
          <w:sz w:val="24"/>
          <w:szCs w:val="24"/>
        </w:rPr>
        <w:t>情感倾向，</w:t>
      </w:r>
      <w:r w:rsidR="00F665BA">
        <w:rPr>
          <w:rFonts w:hAnsi="宋体" w:hint="eastAsia"/>
          <w:sz w:val="24"/>
          <w:szCs w:val="24"/>
        </w:rPr>
        <w:t>条件随机场</w:t>
      </w:r>
      <w:r w:rsidR="0053563C" w:rsidRPr="000F6097">
        <w:rPr>
          <w:sz w:val="24"/>
          <w:szCs w:val="24"/>
        </w:rPr>
        <w:t xml:space="preserve"> </w:t>
      </w:r>
    </w:p>
    <w:p w14:paraId="0EFB9E97" w14:textId="77777777" w:rsidR="0073495E" w:rsidRDefault="0073495E" w:rsidP="0002623A">
      <w:pPr>
        <w:pStyle w:val="a4"/>
        <w:tabs>
          <w:tab w:val="left" w:pos="5940"/>
        </w:tabs>
        <w:spacing w:line="360" w:lineRule="auto"/>
        <w:ind w:firstLine="0"/>
        <w:rPr>
          <w:sz w:val="30"/>
          <w:szCs w:val="30"/>
        </w:rPr>
      </w:pPr>
      <w:r w:rsidRPr="000F6097">
        <w:rPr>
          <w:sz w:val="24"/>
          <w:szCs w:val="24"/>
        </w:rPr>
        <w:br w:type="page"/>
      </w:r>
    </w:p>
    <w:p w14:paraId="65FFB9A8" w14:textId="77777777" w:rsidR="001C16FD" w:rsidRPr="000F6097" w:rsidRDefault="0002623A" w:rsidP="001C16FD">
      <w:pPr>
        <w:pStyle w:val="a4"/>
        <w:tabs>
          <w:tab w:val="left" w:pos="5940"/>
        </w:tabs>
        <w:spacing w:line="360" w:lineRule="auto"/>
        <w:ind w:firstLine="0"/>
        <w:jc w:val="center"/>
        <w:rPr>
          <w:sz w:val="30"/>
          <w:szCs w:val="30"/>
        </w:rPr>
      </w:pPr>
      <w:r w:rsidRPr="00443657">
        <w:rPr>
          <w:rFonts w:hint="eastAsia"/>
          <w:sz w:val="30"/>
          <w:szCs w:val="30"/>
        </w:rPr>
        <w:lastRenderedPageBreak/>
        <w:t>Sentiment Element Extraction and Sentiment</w:t>
      </w:r>
      <w:r w:rsidRPr="00443657">
        <w:rPr>
          <w:sz w:val="30"/>
          <w:szCs w:val="30"/>
        </w:rPr>
        <w:t xml:space="preserve"> Polarity</w:t>
      </w:r>
      <w:r w:rsidRPr="00443657">
        <w:rPr>
          <w:rFonts w:hint="eastAsia"/>
          <w:sz w:val="30"/>
          <w:szCs w:val="30"/>
        </w:rPr>
        <w:t xml:space="preserve"> Analysis </w:t>
      </w:r>
      <w:r w:rsidRPr="00443657">
        <w:rPr>
          <w:sz w:val="30"/>
          <w:szCs w:val="30"/>
        </w:rPr>
        <w:t>from</w:t>
      </w:r>
      <w:r w:rsidR="001C16FD">
        <w:rPr>
          <w:rFonts w:hint="eastAsia"/>
          <w:sz w:val="30"/>
          <w:szCs w:val="30"/>
        </w:rPr>
        <w:t xml:space="preserve"> Product Reviews</w:t>
      </w:r>
    </w:p>
    <w:p w14:paraId="1E8241B8" w14:textId="77777777" w:rsidR="0073495E" w:rsidRPr="000F6097" w:rsidRDefault="0073495E" w:rsidP="005F4ED0">
      <w:pPr>
        <w:wordWrap w:val="0"/>
        <w:spacing w:line="360" w:lineRule="auto"/>
        <w:ind w:right="240"/>
        <w:jc w:val="right"/>
        <w:rPr>
          <w:sz w:val="24"/>
          <w:szCs w:val="24"/>
        </w:rPr>
      </w:pPr>
      <w:r w:rsidRPr="000F6097">
        <w:rPr>
          <w:sz w:val="24"/>
          <w:szCs w:val="24"/>
        </w:rPr>
        <w:t xml:space="preserve">Author: </w:t>
      </w:r>
      <w:r w:rsidR="001F3E7D">
        <w:rPr>
          <w:sz w:val="24"/>
          <w:szCs w:val="24"/>
        </w:rPr>
        <w:t>Ziliang Li</w:t>
      </w:r>
    </w:p>
    <w:p w14:paraId="061FE19A" w14:textId="77777777" w:rsidR="0073495E" w:rsidRPr="000F6097" w:rsidRDefault="00574DB3" w:rsidP="0073495E">
      <w:pPr>
        <w:wordWrap w:val="0"/>
        <w:jc w:val="right"/>
        <w:rPr>
          <w:sz w:val="24"/>
          <w:szCs w:val="24"/>
        </w:rPr>
      </w:pPr>
      <w:r>
        <w:rPr>
          <w:sz w:val="24"/>
          <w:szCs w:val="24"/>
        </w:rPr>
        <w:t>Tutor:</w:t>
      </w:r>
      <w:r>
        <w:rPr>
          <w:rFonts w:hint="eastAsia"/>
          <w:sz w:val="24"/>
          <w:szCs w:val="24"/>
        </w:rPr>
        <w:t xml:space="preserve"> </w:t>
      </w:r>
      <w:r w:rsidR="001F3E7D">
        <w:rPr>
          <w:sz w:val="24"/>
          <w:szCs w:val="24"/>
        </w:rPr>
        <w:t>Wenhan Chao</w:t>
      </w:r>
    </w:p>
    <w:p w14:paraId="101E7570" w14:textId="77777777" w:rsidR="0073495E" w:rsidRPr="004F6603" w:rsidRDefault="0073495E" w:rsidP="004F6603">
      <w:pPr>
        <w:pStyle w:val="a0"/>
        <w:ind w:firstLine="482"/>
        <w:jc w:val="center"/>
        <w:rPr>
          <w:rFonts w:eastAsia="黑体"/>
          <w:b/>
          <w:sz w:val="32"/>
          <w:szCs w:val="32"/>
        </w:rPr>
      </w:pPr>
      <w:bookmarkStart w:id="3" w:name="_Toc448601901"/>
      <w:r w:rsidRPr="004F6603">
        <w:rPr>
          <w:rFonts w:eastAsia="黑体"/>
          <w:b/>
          <w:sz w:val="32"/>
          <w:szCs w:val="32"/>
        </w:rPr>
        <w:t>Abstract</w:t>
      </w:r>
      <w:bookmarkEnd w:id="3"/>
    </w:p>
    <w:p w14:paraId="7B8C0EC5" w14:textId="77777777" w:rsidR="00BC7B9D" w:rsidRDefault="00BC7B9D" w:rsidP="0099481B">
      <w:pPr>
        <w:pStyle w:val="a0"/>
        <w:ind w:firstLineChars="200" w:firstLine="480"/>
      </w:pPr>
      <w:r w:rsidRPr="00BC7B9D">
        <w:t xml:space="preserve">As online-shopping is swiftly spreading across the public, internet users are producing product reviews on e-commerce platforms. These product reviews provides vital information for both consumers and merchants. Some factors, however, like huge amount, too much content and poor quality, lower the efficiency of acquiring worthy information. In attempt to solve the problem and offer users clear and precise product information, methods mentioned in the article extract sentiment elements from product reviews, namely </w:t>
      </w:r>
      <w:r w:rsidR="00B34628">
        <w:t>opinion targets and opinion words</w:t>
      </w:r>
      <w:r w:rsidRPr="00BC7B9D">
        <w:t xml:space="preserve">, and </w:t>
      </w:r>
      <w:r w:rsidR="00B34628">
        <w:t>analyze sentiment polarities</w:t>
      </w:r>
      <w:r>
        <w:t xml:space="preserve"> of the sentiment elements. </w:t>
      </w:r>
    </w:p>
    <w:p w14:paraId="471F878A" w14:textId="77777777" w:rsidR="00B34628" w:rsidRDefault="00B34628" w:rsidP="0099481B">
      <w:pPr>
        <w:pStyle w:val="a0"/>
        <w:ind w:firstLineChars="200" w:firstLine="480"/>
      </w:pPr>
      <w:r>
        <w:t xml:space="preserve">The work of this paper </w:t>
      </w:r>
      <w:r w:rsidR="001069A2">
        <w:t>is mainly about four aspects:</w:t>
      </w:r>
    </w:p>
    <w:p w14:paraId="1F9F893C" w14:textId="77777777" w:rsidR="00734C25" w:rsidRDefault="00BC7B9D" w:rsidP="00D766FB">
      <w:pPr>
        <w:pStyle w:val="a0"/>
        <w:numPr>
          <w:ilvl w:val="0"/>
          <w:numId w:val="9"/>
        </w:numPr>
        <w:ind w:firstLineChars="0"/>
      </w:pPr>
      <w:r w:rsidRPr="00BC7B9D">
        <w:t xml:space="preserve">Conditional Random Field </w:t>
      </w:r>
      <w:r w:rsidR="00C20213">
        <w:t>model</w:t>
      </w:r>
      <w:r w:rsidR="0053563C">
        <w:t xml:space="preserve"> (CRFs)</w:t>
      </w:r>
      <w:r w:rsidRPr="00BC7B9D">
        <w:t xml:space="preserve"> is applied to extract product traits, which is called opinion targets here. </w:t>
      </w:r>
      <w:r w:rsidR="00F179CD">
        <w:t>Six</w:t>
      </w:r>
      <w:r w:rsidR="007F56E6">
        <w:t xml:space="preserve"> learning features are used</w:t>
      </w:r>
      <w:r w:rsidRPr="00BC7B9D">
        <w:t>. And</w:t>
      </w:r>
      <w:r w:rsidR="00E20364">
        <w:t xml:space="preserve"> two</w:t>
      </w:r>
      <w:r w:rsidRPr="00BC7B9D">
        <w:t xml:space="preserve"> noun</w:t>
      </w:r>
      <w:r w:rsidR="00922913">
        <w:t>s-</w:t>
      </w:r>
      <w:r w:rsidRPr="00BC7B9D">
        <w:t>pruning</w:t>
      </w:r>
      <w:r w:rsidR="00E57ED7">
        <w:t xml:space="preserve"> techniques</w:t>
      </w:r>
      <w:r w:rsidRPr="00BC7B9D">
        <w:t xml:space="preserve"> is used to eradicate wrongly-selected opinion targets. The </w:t>
      </w:r>
      <w:r w:rsidR="000A1550">
        <w:t>method is able to recognize wor</w:t>
      </w:r>
      <w:r w:rsidRPr="00BC7B9D">
        <w:t xml:space="preserve">d-level and phrase-level noun opinion targets. </w:t>
      </w:r>
    </w:p>
    <w:p w14:paraId="46607CF1" w14:textId="77777777" w:rsidR="007069ED" w:rsidRDefault="00BC7B9D" w:rsidP="00D766FB">
      <w:pPr>
        <w:pStyle w:val="a0"/>
        <w:numPr>
          <w:ilvl w:val="0"/>
          <w:numId w:val="9"/>
        </w:numPr>
        <w:ind w:firstLineChars="0"/>
      </w:pPr>
      <w:r w:rsidRPr="00BC7B9D">
        <w:t>Relation between opinion target and opinion word is extracted by the method that uses syntactic dependency, produced by syntactic analyzer, and</w:t>
      </w:r>
      <w:r w:rsidR="00734C25">
        <w:t xml:space="preserve"> specifically-designed rules for specific sentence patterns</w:t>
      </w:r>
      <w:r w:rsidRPr="00BC7B9D">
        <w:t xml:space="preserve">. Opinion words are those describe product traits, confined to objectives here. </w:t>
      </w:r>
    </w:p>
    <w:p w14:paraId="7EA60197" w14:textId="77777777" w:rsidR="007069ED" w:rsidRDefault="00BC7B9D" w:rsidP="00D766FB">
      <w:pPr>
        <w:pStyle w:val="a0"/>
        <w:numPr>
          <w:ilvl w:val="0"/>
          <w:numId w:val="9"/>
        </w:numPr>
        <w:ind w:firstLineChars="0"/>
      </w:pPr>
      <w:r w:rsidRPr="00BC7B9D">
        <w:t xml:space="preserve">A sentiment lexicon is made based on HowNet. It is used to determine the sentiment polarity of sentiment element. </w:t>
      </w:r>
      <w:r w:rsidR="007069ED">
        <w:t>In order to decide sentiment polarities of context-related opinion words, opinion targets are labeled as positive or negative, and opinion words are labeled as enhancing or weakening sentiment strength.</w:t>
      </w:r>
    </w:p>
    <w:p w14:paraId="4197E81B" w14:textId="77777777" w:rsidR="000F6097" w:rsidRDefault="007069ED" w:rsidP="00D766FB">
      <w:pPr>
        <w:pStyle w:val="a0"/>
        <w:numPr>
          <w:ilvl w:val="0"/>
          <w:numId w:val="9"/>
        </w:numPr>
        <w:ind w:firstLineChars="0"/>
      </w:pPr>
      <w:r>
        <w:t xml:space="preserve">A </w:t>
      </w:r>
      <w:r w:rsidR="003F3A14">
        <w:t xml:space="preserve">product-comment-oriented </w:t>
      </w:r>
      <w:r>
        <w:t xml:space="preserve">visual system has been established that can extract </w:t>
      </w:r>
      <w:r w:rsidR="003F3A14">
        <w:t>sentiment elements and analyze sentiment polarities.</w:t>
      </w:r>
    </w:p>
    <w:p w14:paraId="7BB01D29" w14:textId="77777777" w:rsidR="000F6097" w:rsidRPr="00215025" w:rsidRDefault="000F6097" w:rsidP="000F6097">
      <w:pPr>
        <w:pStyle w:val="a4"/>
        <w:tabs>
          <w:tab w:val="left" w:pos="5940"/>
        </w:tabs>
        <w:spacing w:line="360" w:lineRule="auto"/>
        <w:ind w:firstLine="0"/>
        <w:jc w:val="left"/>
        <w:rPr>
          <w:sz w:val="24"/>
          <w:szCs w:val="24"/>
        </w:rPr>
      </w:pPr>
      <w:r>
        <w:rPr>
          <w:b/>
          <w:sz w:val="28"/>
          <w:szCs w:val="28"/>
        </w:rPr>
        <w:t>Key words</w:t>
      </w:r>
      <w:r>
        <w:t>:</w:t>
      </w:r>
      <w:r w:rsidRPr="000F6097">
        <w:rPr>
          <w:rFonts w:hint="eastAsia"/>
          <w:sz w:val="24"/>
          <w:szCs w:val="24"/>
        </w:rPr>
        <w:t xml:space="preserve"> </w:t>
      </w:r>
      <w:r w:rsidR="006C1C0C" w:rsidRPr="006C1C0C">
        <w:rPr>
          <w:sz w:val="24"/>
          <w:szCs w:val="24"/>
        </w:rPr>
        <w:t xml:space="preserve">product reviews, sentiment element, </w:t>
      </w:r>
      <w:r w:rsidR="00987F17">
        <w:rPr>
          <w:sz w:val="24"/>
          <w:szCs w:val="24"/>
        </w:rPr>
        <w:t>sent</w:t>
      </w:r>
      <w:r w:rsidR="0053563C">
        <w:rPr>
          <w:sz w:val="24"/>
          <w:szCs w:val="24"/>
        </w:rPr>
        <w:t>iment polarity, CRFs</w:t>
      </w:r>
    </w:p>
    <w:sdt>
      <w:sdtPr>
        <w:rPr>
          <w:rFonts w:ascii="Times New Roman" w:eastAsia="宋体" w:hAnsi="Times New Roman" w:cs="Times New Roman"/>
          <w:color w:val="auto"/>
          <w:kern w:val="2"/>
          <w:sz w:val="18"/>
          <w:szCs w:val="18"/>
          <w:lang w:val="zh-CN"/>
        </w:rPr>
        <w:id w:val="200677393"/>
        <w:docPartObj>
          <w:docPartGallery w:val="Table of Contents"/>
          <w:docPartUnique/>
        </w:docPartObj>
      </w:sdtPr>
      <w:sdtEndPr>
        <w:rPr>
          <w:b/>
          <w:bCs/>
        </w:rPr>
      </w:sdtEndPr>
      <w:sdtContent>
        <w:p w14:paraId="2E5BA76E" w14:textId="77777777" w:rsidR="00BB529B" w:rsidRPr="00BB529B" w:rsidRDefault="00BB529B" w:rsidP="00BB529B">
          <w:pPr>
            <w:pStyle w:val="TOC"/>
            <w:jc w:val="center"/>
            <w:rPr>
              <w:rFonts w:ascii="黑体" w:eastAsia="黑体" w:hAnsi="黑体"/>
              <w:b/>
              <w:color w:val="auto"/>
            </w:rPr>
          </w:pPr>
          <w:r w:rsidRPr="00BB529B">
            <w:rPr>
              <w:rFonts w:ascii="黑体" w:eastAsia="黑体" w:hAnsi="黑体"/>
              <w:b/>
              <w:color w:val="auto"/>
              <w:lang w:val="zh-CN"/>
            </w:rPr>
            <w:t>目录</w:t>
          </w:r>
        </w:p>
        <w:p w14:paraId="0D32F26B" w14:textId="77777777" w:rsidR="00834177" w:rsidRDefault="00BB529B">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823332" w:history="1">
            <w:r w:rsidR="00834177" w:rsidRPr="009D1444">
              <w:rPr>
                <w:rStyle w:val="a9"/>
                <w:noProof/>
              </w:rPr>
              <w:t>1</w:t>
            </w:r>
            <w:r w:rsidR="00834177">
              <w:rPr>
                <w:rFonts w:asciiTheme="minorHAnsi" w:eastAsiaTheme="minorEastAsia" w:hAnsiTheme="minorHAnsi" w:cstheme="minorBidi"/>
                <w:noProof/>
                <w:sz w:val="21"/>
                <w:szCs w:val="22"/>
              </w:rPr>
              <w:tab/>
            </w:r>
            <w:r w:rsidR="00834177" w:rsidRPr="009D1444">
              <w:rPr>
                <w:rStyle w:val="a9"/>
                <w:rFonts w:hint="eastAsia"/>
                <w:noProof/>
              </w:rPr>
              <w:t>绪论</w:t>
            </w:r>
            <w:r w:rsidR="00834177">
              <w:rPr>
                <w:noProof/>
                <w:webHidden/>
              </w:rPr>
              <w:tab/>
            </w:r>
            <w:r w:rsidR="00834177">
              <w:rPr>
                <w:noProof/>
                <w:webHidden/>
              </w:rPr>
              <w:fldChar w:fldCharType="begin"/>
            </w:r>
            <w:r w:rsidR="00834177">
              <w:rPr>
                <w:noProof/>
                <w:webHidden/>
              </w:rPr>
              <w:instrText xml:space="preserve"> PAGEREF _Toc451823332 \h </w:instrText>
            </w:r>
            <w:r w:rsidR="00834177">
              <w:rPr>
                <w:noProof/>
                <w:webHidden/>
              </w:rPr>
            </w:r>
            <w:r w:rsidR="00834177">
              <w:rPr>
                <w:noProof/>
                <w:webHidden/>
              </w:rPr>
              <w:fldChar w:fldCharType="separate"/>
            </w:r>
            <w:r w:rsidR="00834177">
              <w:rPr>
                <w:noProof/>
                <w:webHidden/>
              </w:rPr>
              <w:t>1</w:t>
            </w:r>
            <w:r w:rsidR="00834177">
              <w:rPr>
                <w:noProof/>
                <w:webHidden/>
              </w:rPr>
              <w:fldChar w:fldCharType="end"/>
            </w:r>
          </w:hyperlink>
        </w:p>
        <w:p w14:paraId="768AA2F9"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33" w:history="1">
            <w:r w:rsidR="00834177" w:rsidRPr="009D1444">
              <w:rPr>
                <w:rStyle w:val="a9"/>
              </w:rPr>
              <w:t>1.1</w:t>
            </w:r>
            <w:r w:rsidR="00834177" w:rsidRPr="009D1444">
              <w:rPr>
                <w:rStyle w:val="a9"/>
                <w:rFonts w:hint="eastAsia"/>
              </w:rPr>
              <w:t xml:space="preserve"> </w:t>
            </w:r>
            <w:r w:rsidR="00834177" w:rsidRPr="009D1444">
              <w:rPr>
                <w:rStyle w:val="a9"/>
                <w:rFonts w:hint="eastAsia"/>
              </w:rPr>
              <w:t>研究背景及意义</w:t>
            </w:r>
            <w:r w:rsidR="00834177">
              <w:rPr>
                <w:webHidden/>
              </w:rPr>
              <w:tab/>
            </w:r>
            <w:r w:rsidR="00834177">
              <w:rPr>
                <w:webHidden/>
              </w:rPr>
              <w:fldChar w:fldCharType="begin"/>
            </w:r>
            <w:r w:rsidR="00834177">
              <w:rPr>
                <w:webHidden/>
              </w:rPr>
              <w:instrText xml:space="preserve"> PAGEREF _Toc451823333 \h </w:instrText>
            </w:r>
            <w:r w:rsidR="00834177">
              <w:rPr>
                <w:webHidden/>
              </w:rPr>
            </w:r>
            <w:r w:rsidR="00834177">
              <w:rPr>
                <w:webHidden/>
              </w:rPr>
              <w:fldChar w:fldCharType="separate"/>
            </w:r>
            <w:r w:rsidR="00834177">
              <w:rPr>
                <w:webHidden/>
              </w:rPr>
              <w:t>1</w:t>
            </w:r>
            <w:r w:rsidR="00834177">
              <w:rPr>
                <w:webHidden/>
              </w:rPr>
              <w:fldChar w:fldCharType="end"/>
            </w:r>
          </w:hyperlink>
        </w:p>
        <w:p w14:paraId="3F9B1BD3"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34" w:history="1">
            <w:r w:rsidR="00834177" w:rsidRPr="009D1444">
              <w:rPr>
                <w:rStyle w:val="a9"/>
              </w:rPr>
              <w:t>1.2</w:t>
            </w:r>
            <w:r w:rsidR="00834177" w:rsidRPr="009D1444">
              <w:rPr>
                <w:rStyle w:val="a9"/>
                <w:rFonts w:hint="eastAsia"/>
              </w:rPr>
              <w:t xml:space="preserve"> </w:t>
            </w:r>
            <w:r w:rsidR="00834177" w:rsidRPr="009D1444">
              <w:rPr>
                <w:rStyle w:val="a9"/>
                <w:rFonts w:hint="eastAsia"/>
              </w:rPr>
              <w:t>研究目标及要点</w:t>
            </w:r>
            <w:r w:rsidR="00834177">
              <w:rPr>
                <w:webHidden/>
              </w:rPr>
              <w:tab/>
            </w:r>
            <w:r w:rsidR="00834177">
              <w:rPr>
                <w:webHidden/>
              </w:rPr>
              <w:fldChar w:fldCharType="begin"/>
            </w:r>
            <w:r w:rsidR="00834177">
              <w:rPr>
                <w:webHidden/>
              </w:rPr>
              <w:instrText xml:space="preserve"> PAGEREF _Toc451823334 \h </w:instrText>
            </w:r>
            <w:r w:rsidR="00834177">
              <w:rPr>
                <w:webHidden/>
              </w:rPr>
            </w:r>
            <w:r w:rsidR="00834177">
              <w:rPr>
                <w:webHidden/>
              </w:rPr>
              <w:fldChar w:fldCharType="separate"/>
            </w:r>
            <w:r w:rsidR="00834177">
              <w:rPr>
                <w:webHidden/>
              </w:rPr>
              <w:t>3</w:t>
            </w:r>
            <w:r w:rsidR="00834177">
              <w:rPr>
                <w:webHidden/>
              </w:rPr>
              <w:fldChar w:fldCharType="end"/>
            </w:r>
          </w:hyperlink>
        </w:p>
        <w:p w14:paraId="3C8740C0"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35" w:history="1">
            <w:r w:rsidR="00834177" w:rsidRPr="009D1444">
              <w:rPr>
                <w:rStyle w:val="a9"/>
              </w:rPr>
              <w:t>1.2.1</w:t>
            </w:r>
            <w:r w:rsidR="00834177" w:rsidRPr="009D1444">
              <w:rPr>
                <w:rStyle w:val="a9"/>
                <w:rFonts w:hint="eastAsia"/>
              </w:rPr>
              <w:t xml:space="preserve"> </w:t>
            </w:r>
            <w:r w:rsidR="00834177" w:rsidRPr="009D1444">
              <w:rPr>
                <w:rStyle w:val="a9"/>
                <w:rFonts w:hint="eastAsia"/>
              </w:rPr>
              <w:t>研究目标</w:t>
            </w:r>
            <w:r w:rsidR="00834177">
              <w:rPr>
                <w:webHidden/>
              </w:rPr>
              <w:tab/>
            </w:r>
            <w:r w:rsidR="00834177">
              <w:rPr>
                <w:webHidden/>
              </w:rPr>
              <w:fldChar w:fldCharType="begin"/>
            </w:r>
            <w:r w:rsidR="00834177">
              <w:rPr>
                <w:webHidden/>
              </w:rPr>
              <w:instrText xml:space="preserve"> PAGEREF _Toc451823335 \h </w:instrText>
            </w:r>
            <w:r w:rsidR="00834177">
              <w:rPr>
                <w:webHidden/>
              </w:rPr>
            </w:r>
            <w:r w:rsidR="00834177">
              <w:rPr>
                <w:webHidden/>
              </w:rPr>
              <w:fldChar w:fldCharType="separate"/>
            </w:r>
            <w:r w:rsidR="00834177">
              <w:rPr>
                <w:webHidden/>
              </w:rPr>
              <w:t>3</w:t>
            </w:r>
            <w:r w:rsidR="00834177">
              <w:rPr>
                <w:webHidden/>
              </w:rPr>
              <w:fldChar w:fldCharType="end"/>
            </w:r>
          </w:hyperlink>
        </w:p>
        <w:p w14:paraId="2BCBCA16"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36" w:history="1">
            <w:r w:rsidR="00834177" w:rsidRPr="009D1444">
              <w:rPr>
                <w:rStyle w:val="a9"/>
              </w:rPr>
              <w:t>1.2.2</w:t>
            </w:r>
            <w:r w:rsidR="00834177" w:rsidRPr="009D1444">
              <w:rPr>
                <w:rStyle w:val="a9"/>
                <w:rFonts w:hint="eastAsia"/>
              </w:rPr>
              <w:t xml:space="preserve"> </w:t>
            </w:r>
            <w:r w:rsidR="00834177" w:rsidRPr="009D1444">
              <w:rPr>
                <w:rStyle w:val="a9"/>
                <w:rFonts w:hint="eastAsia"/>
              </w:rPr>
              <w:t>研究要点</w:t>
            </w:r>
            <w:r w:rsidR="00834177">
              <w:rPr>
                <w:webHidden/>
              </w:rPr>
              <w:tab/>
            </w:r>
            <w:r w:rsidR="00834177">
              <w:rPr>
                <w:webHidden/>
              </w:rPr>
              <w:fldChar w:fldCharType="begin"/>
            </w:r>
            <w:r w:rsidR="00834177">
              <w:rPr>
                <w:webHidden/>
              </w:rPr>
              <w:instrText xml:space="preserve"> PAGEREF _Toc451823336 \h </w:instrText>
            </w:r>
            <w:r w:rsidR="00834177">
              <w:rPr>
                <w:webHidden/>
              </w:rPr>
            </w:r>
            <w:r w:rsidR="00834177">
              <w:rPr>
                <w:webHidden/>
              </w:rPr>
              <w:fldChar w:fldCharType="separate"/>
            </w:r>
            <w:r w:rsidR="00834177">
              <w:rPr>
                <w:webHidden/>
              </w:rPr>
              <w:t>3</w:t>
            </w:r>
            <w:r w:rsidR="00834177">
              <w:rPr>
                <w:webHidden/>
              </w:rPr>
              <w:fldChar w:fldCharType="end"/>
            </w:r>
          </w:hyperlink>
        </w:p>
        <w:p w14:paraId="44147AA5"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37" w:history="1">
            <w:r w:rsidR="00834177" w:rsidRPr="009D1444">
              <w:rPr>
                <w:rStyle w:val="a9"/>
              </w:rPr>
              <w:t>1.3</w:t>
            </w:r>
            <w:r w:rsidR="00834177" w:rsidRPr="009D1444">
              <w:rPr>
                <w:rStyle w:val="a9"/>
                <w:rFonts w:hint="eastAsia"/>
              </w:rPr>
              <w:t xml:space="preserve"> </w:t>
            </w:r>
            <w:r w:rsidR="00834177" w:rsidRPr="009D1444">
              <w:rPr>
                <w:rStyle w:val="a9"/>
                <w:rFonts w:hint="eastAsia"/>
              </w:rPr>
              <w:t>论文结构</w:t>
            </w:r>
            <w:r w:rsidR="00834177">
              <w:rPr>
                <w:webHidden/>
              </w:rPr>
              <w:tab/>
            </w:r>
            <w:r w:rsidR="00834177">
              <w:rPr>
                <w:webHidden/>
              </w:rPr>
              <w:fldChar w:fldCharType="begin"/>
            </w:r>
            <w:r w:rsidR="00834177">
              <w:rPr>
                <w:webHidden/>
              </w:rPr>
              <w:instrText xml:space="preserve"> PAGEREF _Toc451823337 \h </w:instrText>
            </w:r>
            <w:r w:rsidR="00834177">
              <w:rPr>
                <w:webHidden/>
              </w:rPr>
            </w:r>
            <w:r w:rsidR="00834177">
              <w:rPr>
                <w:webHidden/>
              </w:rPr>
              <w:fldChar w:fldCharType="separate"/>
            </w:r>
            <w:r w:rsidR="00834177">
              <w:rPr>
                <w:webHidden/>
              </w:rPr>
              <w:t>4</w:t>
            </w:r>
            <w:r w:rsidR="00834177">
              <w:rPr>
                <w:webHidden/>
              </w:rPr>
              <w:fldChar w:fldCharType="end"/>
            </w:r>
          </w:hyperlink>
        </w:p>
        <w:p w14:paraId="60B1DECF"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38" w:history="1">
            <w:r w:rsidR="00834177" w:rsidRPr="009D1444">
              <w:rPr>
                <w:rStyle w:val="a9"/>
              </w:rPr>
              <w:t>1.4</w:t>
            </w:r>
            <w:r w:rsidR="00834177" w:rsidRPr="009D1444">
              <w:rPr>
                <w:rStyle w:val="a9"/>
                <w:rFonts w:hint="eastAsia"/>
              </w:rPr>
              <w:t xml:space="preserve"> </w:t>
            </w:r>
            <w:r w:rsidR="00834177" w:rsidRPr="009D1444">
              <w:rPr>
                <w:rStyle w:val="a9"/>
                <w:rFonts w:hint="eastAsia"/>
              </w:rPr>
              <w:t>研究现状</w:t>
            </w:r>
            <w:r w:rsidR="00834177">
              <w:rPr>
                <w:webHidden/>
              </w:rPr>
              <w:tab/>
            </w:r>
            <w:r w:rsidR="00834177">
              <w:rPr>
                <w:webHidden/>
              </w:rPr>
              <w:fldChar w:fldCharType="begin"/>
            </w:r>
            <w:r w:rsidR="00834177">
              <w:rPr>
                <w:webHidden/>
              </w:rPr>
              <w:instrText xml:space="preserve"> PAGEREF _Toc451823338 \h </w:instrText>
            </w:r>
            <w:r w:rsidR="00834177">
              <w:rPr>
                <w:webHidden/>
              </w:rPr>
            </w:r>
            <w:r w:rsidR="00834177">
              <w:rPr>
                <w:webHidden/>
              </w:rPr>
              <w:fldChar w:fldCharType="separate"/>
            </w:r>
            <w:r w:rsidR="00834177">
              <w:rPr>
                <w:webHidden/>
              </w:rPr>
              <w:t>4</w:t>
            </w:r>
            <w:r w:rsidR="00834177">
              <w:rPr>
                <w:webHidden/>
              </w:rPr>
              <w:fldChar w:fldCharType="end"/>
            </w:r>
          </w:hyperlink>
        </w:p>
        <w:p w14:paraId="22BDA75C"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39" w:history="1">
            <w:r w:rsidR="00834177" w:rsidRPr="009D1444">
              <w:rPr>
                <w:rStyle w:val="a9"/>
              </w:rPr>
              <w:t>1.4.1</w:t>
            </w:r>
            <w:r w:rsidR="00834177" w:rsidRPr="009D1444">
              <w:rPr>
                <w:rStyle w:val="a9"/>
                <w:rFonts w:hint="eastAsia"/>
              </w:rPr>
              <w:t xml:space="preserve"> </w:t>
            </w:r>
            <w:r w:rsidR="00834177" w:rsidRPr="009D1444">
              <w:rPr>
                <w:rStyle w:val="a9"/>
                <w:rFonts w:hint="eastAsia"/>
              </w:rPr>
              <w:t>情感分析</w:t>
            </w:r>
            <w:r w:rsidR="00834177">
              <w:rPr>
                <w:webHidden/>
              </w:rPr>
              <w:tab/>
            </w:r>
            <w:r w:rsidR="00834177">
              <w:rPr>
                <w:webHidden/>
              </w:rPr>
              <w:fldChar w:fldCharType="begin"/>
            </w:r>
            <w:r w:rsidR="00834177">
              <w:rPr>
                <w:webHidden/>
              </w:rPr>
              <w:instrText xml:space="preserve"> PAGEREF _Toc451823339 \h </w:instrText>
            </w:r>
            <w:r w:rsidR="00834177">
              <w:rPr>
                <w:webHidden/>
              </w:rPr>
            </w:r>
            <w:r w:rsidR="00834177">
              <w:rPr>
                <w:webHidden/>
              </w:rPr>
              <w:fldChar w:fldCharType="separate"/>
            </w:r>
            <w:r w:rsidR="00834177">
              <w:rPr>
                <w:webHidden/>
              </w:rPr>
              <w:t>4</w:t>
            </w:r>
            <w:r w:rsidR="00834177">
              <w:rPr>
                <w:webHidden/>
              </w:rPr>
              <w:fldChar w:fldCharType="end"/>
            </w:r>
          </w:hyperlink>
        </w:p>
        <w:p w14:paraId="60CA2712"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40" w:history="1">
            <w:r w:rsidR="00834177" w:rsidRPr="009D1444">
              <w:rPr>
                <w:rStyle w:val="a9"/>
              </w:rPr>
              <w:t>1.4.2</w:t>
            </w:r>
            <w:r w:rsidR="00834177" w:rsidRPr="009D1444">
              <w:rPr>
                <w:rStyle w:val="a9"/>
                <w:rFonts w:hint="eastAsia"/>
              </w:rPr>
              <w:t xml:space="preserve"> </w:t>
            </w:r>
            <w:r w:rsidR="00834177" w:rsidRPr="009D1444">
              <w:rPr>
                <w:rStyle w:val="a9"/>
                <w:rFonts w:hint="eastAsia"/>
              </w:rPr>
              <w:t>情感分析的应用</w:t>
            </w:r>
            <w:r w:rsidR="00834177">
              <w:rPr>
                <w:webHidden/>
              </w:rPr>
              <w:tab/>
            </w:r>
            <w:r w:rsidR="00834177">
              <w:rPr>
                <w:webHidden/>
              </w:rPr>
              <w:fldChar w:fldCharType="begin"/>
            </w:r>
            <w:r w:rsidR="00834177">
              <w:rPr>
                <w:webHidden/>
              </w:rPr>
              <w:instrText xml:space="preserve"> PAGEREF _Toc451823340 \h </w:instrText>
            </w:r>
            <w:r w:rsidR="00834177">
              <w:rPr>
                <w:webHidden/>
              </w:rPr>
            </w:r>
            <w:r w:rsidR="00834177">
              <w:rPr>
                <w:webHidden/>
              </w:rPr>
              <w:fldChar w:fldCharType="separate"/>
            </w:r>
            <w:r w:rsidR="00834177">
              <w:rPr>
                <w:webHidden/>
              </w:rPr>
              <w:t>4</w:t>
            </w:r>
            <w:r w:rsidR="00834177">
              <w:rPr>
                <w:webHidden/>
              </w:rPr>
              <w:fldChar w:fldCharType="end"/>
            </w:r>
          </w:hyperlink>
        </w:p>
        <w:p w14:paraId="4649D5A6"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41" w:history="1">
            <w:r w:rsidR="00834177" w:rsidRPr="009D1444">
              <w:rPr>
                <w:rStyle w:val="a9"/>
              </w:rPr>
              <w:t>1.4.3</w:t>
            </w:r>
            <w:r w:rsidR="00834177" w:rsidRPr="009D1444">
              <w:rPr>
                <w:rStyle w:val="a9"/>
                <w:rFonts w:hint="eastAsia"/>
              </w:rPr>
              <w:t xml:space="preserve"> </w:t>
            </w:r>
            <w:r w:rsidR="00834177" w:rsidRPr="009D1444">
              <w:rPr>
                <w:rStyle w:val="a9"/>
                <w:rFonts w:hint="eastAsia"/>
              </w:rPr>
              <w:t>情感分析的评测</w:t>
            </w:r>
            <w:r w:rsidR="00834177">
              <w:rPr>
                <w:webHidden/>
              </w:rPr>
              <w:tab/>
            </w:r>
            <w:r w:rsidR="00834177">
              <w:rPr>
                <w:webHidden/>
              </w:rPr>
              <w:fldChar w:fldCharType="begin"/>
            </w:r>
            <w:r w:rsidR="00834177">
              <w:rPr>
                <w:webHidden/>
              </w:rPr>
              <w:instrText xml:space="preserve"> PAGEREF _Toc451823341 \h </w:instrText>
            </w:r>
            <w:r w:rsidR="00834177">
              <w:rPr>
                <w:webHidden/>
              </w:rPr>
            </w:r>
            <w:r w:rsidR="00834177">
              <w:rPr>
                <w:webHidden/>
              </w:rPr>
              <w:fldChar w:fldCharType="separate"/>
            </w:r>
            <w:r w:rsidR="00834177">
              <w:rPr>
                <w:webHidden/>
              </w:rPr>
              <w:t>5</w:t>
            </w:r>
            <w:r w:rsidR="00834177">
              <w:rPr>
                <w:webHidden/>
              </w:rPr>
              <w:fldChar w:fldCharType="end"/>
            </w:r>
          </w:hyperlink>
        </w:p>
        <w:p w14:paraId="199621AA"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42" w:history="1">
            <w:r w:rsidR="00834177" w:rsidRPr="009D1444">
              <w:rPr>
                <w:rStyle w:val="a9"/>
                <w:noProof/>
              </w:rPr>
              <w:t>2</w:t>
            </w:r>
            <w:r w:rsidR="00834177">
              <w:rPr>
                <w:rFonts w:asciiTheme="minorHAnsi" w:eastAsiaTheme="minorEastAsia" w:hAnsiTheme="minorHAnsi" w:cstheme="minorBidi"/>
                <w:noProof/>
                <w:sz w:val="21"/>
                <w:szCs w:val="22"/>
              </w:rPr>
              <w:tab/>
            </w:r>
            <w:r w:rsidR="00834177" w:rsidRPr="009D1444">
              <w:rPr>
                <w:rStyle w:val="a9"/>
                <w:rFonts w:hint="eastAsia"/>
                <w:noProof/>
              </w:rPr>
              <w:t>相关技术</w:t>
            </w:r>
            <w:r w:rsidR="00834177">
              <w:rPr>
                <w:noProof/>
                <w:webHidden/>
              </w:rPr>
              <w:tab/>
            </w:r>
            <w:r w:rsidR="00834177">
              <w:rPr>
                <w:noProof/>
                <w:webHidden/>
              </w:rPr>
              <w:fldChar w:fldCharType="begin"/>
            </w:r>
            <w:r w:rsidR="00834177">
              <w:rPr>
                <w:noProof/>
                <w:webHidden/>
              </w:rPr>
              <w:instrText xml:space="preserve"> PAGEREF _Toc451823342 \h </w:instrText>
            </w:r>
            <w:r w:rsidR="00834177">
              <w:rPr>
                <w:noProof/>
                <w:webHidden/>
              </w:rPr>
            </w:r>
            <w:r w:rsidR="00834177">
              <w:rPr>
                <w:noProof/>
                <w:webHidden/>
              </w:rPr>
              <w:fldChar w:fldCharType="separate"/>
            </w:r>
            <w:r w:rsidR="00834177">
              <w:rPr>
                <w:noProof/>
                <w:webHidden/>
              </w:rPr>
              <w:t>7</w:t>
            </w:r>
            <w:r w:rsidR="00834177">
              <w:rPr>
                <w:noProof/>
                <w:webHidden/>
              </w:rPr>
              <w:fldChar w:fldCharType="end"/>
            </w:r>
          </w:hyperlink>
        </w:p>
        <w:p w14:paraId="2F9640DD"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3" w:history="1">
            <w:r w:rsidR="00834177" w:rsidRPr="009D1444">
              <w:rPr>
                <w:rStyle w:val="a9"/>
              </w:rPr>
              <w:t>2.1</w:t>
            </w:r>
            <w:r w:rsidR="00834177" w:rsidRPr="009D1444">
              <w:rPr>
                <w:rStyle w:val="a9"/>
                <w:rFonts w:hint="eastAsia"/>
              </w:rPr>
              <w:t xml:space="preserve"> </w:t>
            </w:r>
            <w:r w:rsidR="00834177" w:rsidRPr="009D1444">
              <w:rPr>
                <w:rStyle w:val="a9"/>
                <w:rFonts w:hint="eastAsia"/>
              </w:rPr>
              <w:t>评价对象的抽取</w:t>
            </w:r>
            <w:r w:rsidR="00834177">
              <w:rPr>
                <w:webHidden/>
              </w:rPr>
              <w:tab/>
            </w:r>
            <w:r w:rsidR="00834177">
              <w:rPr>
                <w:webHidden/>
              </w:rPr>
              <w:fldChar w:fldCharType="begin"/>
            </w:r>
            <w:r w:rsidR="00834177">
              <w:rPr>
                <w:webHidden/>
              </w:rPr>
              <w:instrText xml:space="preserve"> PAGEREF _Toc451823343 \h </w:instrText>
            </w:r>
            <w:r w:rsidR="00834177">
              <w:rPr>
                <w:webHidden/>
              </w:rPr>
            </w:r>
            <w:r w:rsidR="00834177">
              <w:rPr>
                <w:webHidden/>
              </w:rPr>
              <w:fldChar w:fldCharType="separate"/>
            </w:r>
            <w:r w:rsidR="00834177">
              <w:rPr>
                <w:webHidden/>
              </w:rPr>
              <w:t>7</w:t>
            </w:r>
            <w:r w:rsidR="00834177">
              <w:rPr>
                <w:webHidden/>
              </w:rPr>
              <w:fldChar w:fldCharType="end"/>
            </w:r>
          </w:hyperlink>
        </w:p>
        <w:p w14:paraId="32432A6A"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4" w:history="1">
            <w:r w:rsidR="00834177" w:rsidRPr="009D1444">
              <w:rPr>
                <w:rStyle w:val="a9"/>
              </w:rPr>
              <w:t>2.2</w:t>
            </w:r>
            <w:r w:rsidR="00834177" w:rsidRPr="009D1444">
              <w:rPr>
                <w:rStyle w:val="a9"/>
                <w:rFonts w:hint="eastAsia"/>
              </w:rPr>
              <w:t xml:space="preserve"> </w:t>
            </w:r>
            <w:r w:rsidR="00834177" w:rsidRPr="009D1444">
              <w:rPr>
                <w:rStyle w:val="a9"/>
                <w:rFonts w:hint="eastAsia"/>
              </w:rPr>
              <w:t>评价词的抽取</w:t>
            </w:r>
            <w:r w:rsidR="00834177">
              <w:rPr>
                <w:webHidden/>
              </w:rPr>
              <w:tab/>
            </w:r>
            <w:r w:rsidR="00834177">
              <w:rPr>
                <w:webHidden/>
              </w:rPr>
              <w:fldChar w:fldCharType="begin"/>
            </w:r>
            <w:r w:rsidR="00834177">
              <w:rPr>
                <w:webHidden/>
              </w:rPr>
              <w:instrText xml:space="preserve"> PAGEREF _Toc451823344 \h </w:instrText>
            </w:r>
            <w:r w:rsidR="00834177">
              <w:rPr>
                <w:webHidden/>
              </w:rPr>
            </w:r>
            <w:r w:rsidR="00834177">
              <w:rPr>
                <w:webHidden/>
              </w:rPr>
              <w:fldChar w:fldCharType="separate"/>
            </w:r>
            <w:r w:rsidR="00834177">
              <w:rPr>
                <w:webHidden/>
              </w:rPr>
              <w:t>7</w:t>
            </w:r>
            <w:r w:rsidR="00834177">
              <w:rPr>
                <w:webHidden/>
              </w:rPr>
              <w:fldChar w:fldCharType="end"/>
            </w:r>
          </w:hyperlink>
        </w:p>
        <w:p w14:paraId="55BEECF6"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5" w:history="1">
            <w:r w:rsidR="00834177" w:rsidRPr="009D1444">
              <w:rPr>
                <w:rStyle w:val="a9"/>
              </w:rPr>
              <w:t>2.3</w:t>
            </w:r>
            <w:r w:rsidR="00834177" w:rsidRPr="009D1444">
              <w:rPr>
                <w:rStyle w:val="a9"/>
                <w:rFonts w:hint="eastAsia"/>
              </w:rPr>
              <w:t xml:space="preserve"> </w:t>
            </w:r>
            <w:r w:rsidR="00834177" w:rsidRPr="009D1444">
              <w:rPr>
                <w:rStyle w:val="a9"/>
                <w:rFonts w:hint="eastAsia"/>
              </w:rPr>
              <w:t>情感倾向性分析</w:t>
            </w:r>
            <w:r w:rsidR="00834177">
              <w:rPr>
                <w:webHidden/>
              </w:rPr>
              <w:tab/>
            </w:r>
            <w:r w:rsidR="00834177">
              <w:rPr>
                <w:webHidden/>
              </w:rPr>
              <w:fldChar w:fldCharType="begin"/>
            </w:r>
            <w:r w:rsidR="00834177">
              <w:rPr>
                <w:webHidden/>
              </w:rPr>
              <w:instrText xml:space="preserve"> PAGEREF _Toc451823345 \h </w:instrText>
            </w:r>
            <w:r w:rsidR="00834177">
              <w:rPr>
                <w:webHidden/>
              </w:rPr>
            </w:r>
            <w:r w:rsidR="00834177">
              <w:rPr>
                <w:webHidden/>
              </w:rPr>
              <w:fldChar w:fldCharType="separate"/>
            </w:r>
            <w:r w:rsidR="00834177">
              <w:rPr>
                <w:webHidden/>
              </w:rPr>
              <w:t>8</w:t>
            </w:r>
            <w:r w:rsidR="00834177">
              <w:rPr>
                <w:webHidden/>
              </w:rPr>
              <w:fldChar w:fldCharType="end"/>
            </w:r>
          </w:hyperlink>
        </w:p>
        <w:p w14:paraId="18958C03"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46" w:history="1">
            <w:r w:rsidR="00834177" w:rsidRPr="009D1444">
              <w:rPr>
                <w:rStyle w:val="a9"/>
                <w:noProof/>
              </w:rPr>
              <w:t>3</w:t>
            </w:r>
            <w:r w:rsidR="00834177">
              <w:rPr>
                <w:rFonts w:asciiTheme="minorHAnsi" w:eastAsiaTheme="minorEastAsia" w:hAnsiTheme="minorHAnsi" w:cstheme="minorBidi"/>
                <w:noProof/>
                <w:sz w:val="21"/>
                <w:szCs w:val="22"/>
              </w:rPr>
              <w:tab/>
            </w:r>
            <w:r w:rsidR="00834177" w:rsidRPr="009D1444">
              <w:rPr>
                <w:rStyle w:val="a9"/>
                <w:rFonts w:hint="eastAsia"/>
                <w:noProof/>
              </w:rPr>
              <w:t>预处理</w:t>
            </w:r>
            <w:r w:rsidR="00834177">
              <w:rPr>
                <w:noProof/>
                <w:webHidden/>
              </w:rPr>
              <w:tab/>
            </w:r>
            <w:r w:rsidR="00834177">
              <w:rPr>
                <w:noProof/>
                <w:webHidden/>
              </w:rPr>
              <w:fldChar w:fldCharType="begin"/>
            </w:r>
            <w:r w:rsidR="00834177">
              <w:rPr>
                <w:noProof/>
                <w:webHidden/>
              </w:rPr>
              <w:instrText xml:space="preserve"> PAGEREF _Toc451823346 \h </w:instrText>
            </w:r>
            <w:r w:rsidR="00834177">
              <w:rPr>
                <w:noProof/>
                <w:webHidden/>
              </w:rPr>
            </w:r>
            <w:r w:rsidR="00834177">
              <w:rPr>
                <w:noProof/>
                <w:webHidden/>
              </w:rPr>
              <w:fldChar w:fldCharType="separate"/>
            </w:r>
            <w:r w:rsidR="00834177">
              <w:rPr>
                <w:noProof/>
                <w:webHidden/>
              </w:rPr>
              <w:t>9</w:t>
            </w:r>
            <w:r w:rsidR="00834177">
              <w:rPr>
                <w:noProof/>
                <w:webHidden/>
              </w:rPr>
              <w:fldChar w:fldCharType="end"/>
            </w:r>
          </w:hyperlink>
        </w:p>
        <w:p w14:paraId="3C28FF1F"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7" w:history="1">
            <w:r w:rsidR="00834177" w:rsidRPr="009D1444">
              <w:rPr>
                <w:rStyle w:val="a9"/>
              </w:rPr>
              <w:t>3.1</w:t>
            </w:r>
            <w:r w:rsidR="00834177" w:rsidRPr="009D1444">
              <w:rPr>
                <w:rStyle w:val="a9"/>
                <w:rFonts w:hint="eastAsia"/>
              </w:rPr>
              <w:t xml:space="preserve"> </w:t>
            </w:r>
            <w:r w:rsidR="00834177" w:rsidRPr="009D1444">
              <w:rPr>
                <w:rStyle w:val="a9"/>
                <w:rFonts w:hint="eastAsia"/>
              </w:rPr>
              <w:t>分词</w:t>
            </w:r>
            <w:r w:rsidR="00834177">
              <w:rPr>
                <w:webHidden/>
              </w:rPr>
              <w:tab/>
            </w:r>
            <w:r w:rsidR="00834177">
              <w:rPr>
                <w:webHidden/>
              </w:rPr>
              <w:fldChar w:fldCharType="begin"/>
            </w:r>
            <w:r w:rsidR="00834177">
              <w:rPr>
                <w:webHidden/>
              </w:rPr>
              <w:instrText xml:space="preserve"> PAGEREF _Toc451823347 \h </w:instrText>
            </w:r>
            <w:r w:rsidR="00834177">
              <w:rPr>
                <w:webHidden/>
              </w:rPr>
            </w:r>
            <w:r w:rsidR="00834177">
              <w:rPr>
                <w:webHidden/>
              </w:rPr>
              <w:fldChar w:fldCharType="separate"/>
            </w:r>
            <w:r w:rsidR="00834177">
              <w:rPr>
                <w:webHidden/>
              </w:rPr>
              <w:t>9</w:t>
            </w:r>
            <w:r w:rsidR="00834177">
              <w:rPr>
                <w:webHidden/>
              </w:rPr>
              <w:fldChar w:fldCharType="end"/>
            </w:r>
          </w:hyperlink>
        </w:p>
        <w:p w14:paraId="0BD00C4D"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8" w:history="1">
            <w:r w:rsidR="00834177" w:rsidRPr="009D1444">
              <w:rPr>
                <w:rStyle w:val="a9"/>
              </w:rPr>
              <w:t>3.2</w:t>
            </w:r>
            <w:r w:rsidR="00834177" w:rsidRPr="009D1444">
              <w:rPr>
                <w:rStyle w:val="a9"/>
                <w:rFonts w:hint="eastAsia"/>
              </w:rPr>
              <w:t xml:space="preserve"> </w:t>
            </w:r>
            <w:r w:rsidR="00834177" w:rsidRPr="009D1444">
              <w:rPr>
                <w:rStyle w:val="a9"/>
                <w:rFonts w:hint="eastAsia"/>
              </w:rPr>
              <w:t>词性标注</w:t>
            </w:r>
            <w:r w:rsidR="00834177">
              <w:rPr>
                <w:webHidden/>
              </w:rPr>
              <w:tab/>
            </w:r>
            <w:r w:rsidR="00834177">
              <w:rPr>
                <w:webHidden/>
              </w:rPr>
              <w:fldChar w:fldCharType="begin"/>
            </w:r>
            <w:r w:rsidR="00834177">
              <w:rPr>
                <w:webHidden/>
              </w:rPr>
              <w:instrText xml:space="preserve"> PAGEREF _Toc451823348 \h </w:instrText>
            </w:r>
            <w:r w:rsidR="00834177">
              <w:rPr>
                <w:webHidden/>
              </w:rPr>
            </w:r>
            <w:r w:rsidR="00834177">
              <w:rPr>
                <w:webHidden/>
              </w:rPr>
              <w:fldChar w:fldCharType="separate"/>
            </w:r>
            <w:r w:rsidR="00834177">
              <w:rPr>
                <w:webHidden/>
              </w:rPr>
              <w:t>11</w:t>
            </w:r>
            <w:r w:rsidR="00834177">
              <w:rPr>
                <w:webHidden/>
              </w:rPr>
              <w:fldChar w:fldCharType="end"/>
            </w:r>
          </w:hyperlink>
        </w:p>
        <w:p w14:paraId="477496C0"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49" w:history="1">
            <w:r w:rsidR="00834177" w:rsidRPr="009D1444">
              <w:rPr>
                <w:rStyle w:val="a9"/>
              </w:rPr>
              <w:t>3.3</w:t>
            </w:r>
            <w:r w:rsidR="00834177" w:rsidRPr="009D1444">
              <w:rPr>
                <w:rStyle w:val="a9"/>
                <w:rFonts w:hint="eastAsia"/>
              </w:rPr>
              <w:t xml:space="preserve"> </w:t>
            </w:r>
            <w:r w:rsidR="00834177" w:rsidRPr="009D1444">
              <w:rPr>
                <w:rStyle w:val="a9"/>
                <w:rFonts w:hint="eastAsia"/>
              </w:rPr>
              <w:t>去停用词</w:t>
            </w:r>
            <w:r w:rsidR="00834177">
              <w:rPr>
                <w:webHidden/>
              </w:rPr>
              <w:tab/>
            </w:r>
            <w:r w:rsidR="00834177">
              <w:rPr>
                <w:webHidden/>
              </w:rPr>
              <w:fldChar w:fldCharType="begin"/>
            </w:r>
            <w:r w:rsidR="00834177">
              <w:rPr>
                <w:webHidden/>
              </w:rPr>
              <w:instrText xml:space="preserve"> PAGEREF _Toc451823349 \h </w:instrText>
            </w:r>
            <w:r w:rsidR="00834177">
              <w:rPr>
                <w:webHidden/>
              </w:rPr>
            </w:r>
            <w:r w:rsidR="00834177">
              <w:rPr>
                <w:webHidden/>
              </w:rPr>
              <w:fldChar w:fldCharType="separate"/>
            </w:r>
            <w:r w:rsidR="00834177">
              <w:rPr>
                <w:webHidden/>
              </w:rPr>
              <w:t>12</w:t>
            </w:r>
            <w:r w:rsidR="00834177">
              <w:rPr>
                <w:webHidden/>
              </w:rPr>
              <w:fldChar w:fldCharType="end"/>
            </w:r>
          </w:hyperlink>
        </w:p>
        <w:p w14:paraId="5EC8271A"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50" w:history="1">
            <w:r w:rsidR="00834177" w:rsidRPr="009D1444">
              <w:rPr>
                <w:rStyle w:val="a9"/>
              </w:rPr>
              <w:t>3.4</w:t>
            </w:r>
            <w:r w:rsidR="00834177" w:rsidRPr="009D1444">
              <w:rPr>
                <w:rStyle w:val="a9"/>
                <w:rFonts w:hint="eastAsia"/>
              </w:rPr>
              <w:t xml:space="preserve"> </w:t>
            </w:r>
            <w:r w:rsidR="00834177" w:rsidRPr="009D1444">
              <w:rPr>
                <w:rStyle w:val="a9"/>
                <w:rFonts w:hint="eastAsia"/>
              </w:rPr>
              <w:t>句法分析</w:t>
            </w:r>
            <w:r w:rsidR="00834177">
              <w:rPr>
                <w:webHidden/>
              </w:rPr>
              <w:tab/>
            </w:r>
            <w:r w:rsidR="00834177">
              <w:rPr>
                <w:webHidden/>
              </w:rPr>
              <w:fldChar w:fldCharType="begin"/>
            </w:r>
            <w:r w:rsidR="00834177">
              <w:rPr>
                <w:webHidden/>
              </w:rPr>
              <w:instrText xml:space="preserve"> PAGEREF _Toc451823350 \h </w:instrText>
            </w:r>
            <w:r w:rsidR="00834177">
              <w:rPr>
                <w:webHidden/>
              </w:rPr>
            </w:r>
            <w:r w:rsidR="00834177">
              <w:rPr>
                <w:webHidden/>
              </w:rPr>
              <w:fldChar w:fldCharType="separate"/>
            </w:r>
            <w:r w:rsidR="00834177">
              <w:rPr>
                <w:webHidden/>
              </w:rPr>
              <w:t>12</w:t>
            </w:r>
            <w:r w:rsidR="00834177">
              <w:rPr>
                <w:webHidden/>
              </w:rPr>
              <w:fldChar w:fldCharType="end"/>
            </w:r>
          </w:hyperlink>
        </w:p>
        <w:p w14:paraId="3F910B1A"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51" w:history="1">
            <w:r w:rsidR="00834177" w:rsidRPr="009D1444">
              <w:rPr>
                <w:rStyle w:val="a9"/>
                <w:noProof/>
              </w:rPr>
              <w:t>4</w:t>
            </w:r>
            <w:r w:rsidR="00834177">
              <w:rPr>
                <w:rFonts w:asciiTheme="minorHAnsi" w:eastAsiaTheme="minorEastAsia" w:hAnsiTheme="minorHAnsi" w:cstheme="minorBidi"/>
                <w:noProof/>
                <w:sz w:val="21"/>
                <w:szCs w:val="22"/>
              </w:rPr>
              <w:tab/>
            </w:r>
            <w:r w:rsidR="00834177" w:rsidRPr="009D1444">
              <w:rPr>
                <w:rStyle w:val="a9"/>
                <w:rFonts w:hint="eastAsia"/>
                <w:noProof/>
              </w:rPr>
              <w:t>基于条件随机场的评价对象抽取</w:t>
            </w:r>
            <w:r w:rsidR="00834177">
              <w:rPr>
                <w:noProof/>
                <w:webHidden/>
              </w:rPr>
              <w:tab/>
            </w:r>
            <w:r w:rsidR="00834177">
              <w:rPr>
                <w:noProof/>
                <w:webHidden/>
              </w:rPr>
              <w:fldChar w:fldCharType="begin"/>
            </w:r>
            <w:r w:rsidR="00834177">
              <w:rPr>
                <w:noProof/>
                <w:webHidden/>
              </w:rPr>
              <w:instrText xml:space="preserve"> PAGEREF _Toc451823351 \h </w:instrText>
            </w:r>
            <w:r w:rsidR="00834177">
              <w:rPr>
                <w:noProof/>
                <w:webHidden/>
              </w:rPr>
            </w:r>
            <w:r w:rsidR="00834177">
              <w:rPr>
                <w:noProof/>
                <w:webHidden/>
              </w:rPr>
              <w:fldChar w:fldCharType="separate"/>
            </w:r>
            <w:r w:rsidR="00834177">
              <w:rPr>
                <w:noProof/>
                <w:webHidden/>
              </w:rPr>
              <w:t>13</w:t>
            </w:r>
            <w:r w:rsidR="00834177">
              <w:rPr>
                <w:noProof/>
                <w:webHidden/>
              </w:rPr>
              <w:fldChar w:fldCharType="end"/>
            </w:r>
          </w:hyperlink>
        </w:p>
        <w:p w14:paraId="3A63CB8C"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52" w:history="1">
            <w:r w:rsidR="00834177" w:rsidRPr="009D1444">
              <w:rPr>
                <w:rStyle w:val="a9"/>
              </w:rPr>
              <w:t>4.1</w:t>
            </w:r>
            <w:r w:rsidR="00834177" w:rsidRPr="009D1444">
              <w:rPr>
                <w:rStyle w:val="a9"/>
                <w:rFonts w:hint="eastAsia"/>
              </w:rPr>
              <w:t xml:space="preserve"> </w:t>
            </w:r>
            <w:r w:rsidR="00834177" w:rsidRPr="009D1444">
              <w:rPr>
                <w:rStyle w:val="a9"/>
                <w:rFonts w:hint="eastAsia"/>
              </w:rPr>
              <w:t>条件随机场的背景介绍</w:t>
            </w:r>
            <w:r w:rsidR="00834177">
              <w:rPr>
                <w:webHidden/>
              </w:rPr>
              <w:tab/>
            </w:r>
            <w:r w:rsidR="00834177">
              <w:rPr>
                <w:webHidden/>
              </w:rPr>
              <w:fldChar w:fldCharType="begin"/>
            </w:r>
            <w:r w:rsidR="00834177">
              <w:rPr>
                <w:webHidden/>
              </w:rPr>
              <w:instrText xml:space="preserve"> PAGEREF _Toc451823352 \h </w:instrText>
            </w:r>
            <w:r w:rsidR="00834177">
              <w:rPr>
                <w:webHidden/>
              </w:rPr>
            </w:r>
            <w:r w:rsidR="00834177">
              <w:rPr>
                <w:webHidden/>
              </w:rPr>
              <w:fldChar w:fldCharType="separate"/>
            </w:r>
            <w:r w:rsidR="00834177">
              <w:rPr>
                <w:webHidden/>
              </w:rPr>
              <w:t>13</w:t>
            </w:r>
            <w:r w:rsidR="00834177">
              <w:rPr>
                <w:webHidden/>
              </w:rPr>
              <w:fldChar w:fldCharType="end"/>
            </w:r>
          </w:hyperlink>
        </w:p>
        <w:p w14:paraId="2184914E"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53" w:history="1">
            <w:r w:rsidR="00834177" w:rsidRPr="009D1444">
              <w:rPr>
                <w:rStyle w:val="a9"/>
              </w:rPr>
              <w:t>4.2</w:t>
            </w:r>
            <w:r w:rsidR="00834177" w:rsidRPr="009D1444">
              <w:rPr>
                <w:rStyle w:val="a9"/>
                <w:rFonts w:hint="eastAsia"/>
              </w:rPr>
              <w:t xml:space="preserve"> </w:t>
            </w:r>
            <w:r w:rsidR="00834177" w:rsidRPr="009D1444">
              <w:rPr>
                <w:rStyle w:val="a9"/>
                <w:rFonts w:hint="eastAsia"/>
              </w:rPr>
              <w:t>条件随机场的数学定义</w:t>
            </w:r>
            <w:r w:rsidR="00834177">
              <w:rPr>
                <w:webHidden/>
              </w:rPr>
              <w:tab/>
            </w:r>
            <w:r w:rsidR="00834177">
              <w:rPr>
                <w:webHidden/>
              </w:rPr>
              <w:fldChar w:fldCharType="begin"/>
            </w:r>
            <w:r w:rsidR="00834177">
              <w:rPr>
                <w:webHidden/>
              </w:rPr>
              <w:instrText xml:space="preserve"> PAGEREF _Toc451823353 \h </w:instrText>
            </w:r>
            <w:r w:rsidR="00834177">
              <w:rPr>
                <w:webHidden/>
              </w:rPr>
            </w:r>
            <w:r w:rsidR="00834177">
              <w:rPr>
                <w:webHidden/>
              </w:rPr>
              <w:fldChar w:fldCharType="separate"/>
            </w:r>
            <w:r w:rsidR="00834177">
              <w:rPr>
                <w:webHidden/>
              </w:rPr>
              <w:t>14</w:t>
            </w:r>
            <w:r w:rsidR="00834177">
              <w:rPr>
                <w:webHidden/>
              </w:rPr>
              <w:fldChar w:fldCharType="end"/>
            </w:r>
          </w:hyperlink>
        </w:p>
        <w:p w14:paraId="75C70FD6"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54" w:history="1">
            <w:r w:rsidR="00834177" w:rsidRPr="009D1444">
              <w:rPr>
                <w:rStyle w:val="a9"/>
              </w:rPr>
              <w:t>4.3</w:t>
            </w:r>
            <w:r w:rsidR="00834177" w:rsidRPr="009D1444">
              <w:rPr>
                <w:rStyle w:val="a9"/>
                <w:rFonts w:hint="eastAsia"/>
              </w:rPr>
              <w:t xml:space="preserve"> </w:t>
            </w:r>
            <w:r w:rsidR="00834177" w:rsidRPr="009D1444">
              <w:rPr>
                <w:rStyle w:val="a9"/>
                <w:rFonts w:hint="eastAsia"/>
              </w:rPr>
              <w:t>条件随机场的关键问题</w:t>
            </w:r>
            <w:r w:rsidR="00834177">
              <w:rPr>
                <w:webHidden/>
              </w:rPr>
              <w:tab/>
            </w:r>
            <w:r w:rsidR="00834177">
              <w:rPr>
                <w:webHidden/>
              </w:rPr>
              <w:fldChar w:fldCharType="begin"/>
            </w:r>
            <w:r w:rsidR="00834177">
              <w:rPr>
                <w:webHidden/>
              </w:rPr>
              <w:instrText xml:space="preserve"> PAGEREF _Toc451823354 \h </w:instrText>
            </w:r>
            <w:r w:rsidR="00834177">
              <w:rPr>
                <w:webHidden/>
              </w:rPr>
            </w:r>
            <w:r w:rsidR="00834177">
              <w:rPr>
                <w:webHidden/>
              </w:rPr>
              <w:fldChar w:fldCharType="separate"/>
            </w:r>
            <w:r w:rsidR="00834177">
              <w:rPr>
                <w:webHidden/>
              </w:rPr>
              <w:t>15</w:t>
            </w:r>
            <w:r w:rsidR="00834177">
              <w:rPr>
                <w:webHidden/>
              </w:rPr>
              <w:fldChar w:fldCharType="end"/>
            </w:r>
          </w:hyperlink>
        </w:p>
        <w:p w14:paraId="70B76EEA"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55" w:history="1">
            <w:r w:rsidR="00834177" w:rsidRPr="009D1444">
              <w:rPr>
                <w:rStyle w:val="a9"/>
              </w:rPr>
              <w:t>4.3.1</w:t>
            </w:r>
            <w:r w:rsidR="00834177" w:rsidRPr="009D1444">
              <w:rPr>
                <w:rStyle w:val="a9"/>
                <w:rFonts w:hint="eastAsia"/>
              </w:rPr>
              <w:t xml:space="preserve"> </w:t>
            </w:r>
            <w:r w:rsidR="00834177" w:rsidRPr="009D1444">
              <w:rPr>
                <w:rStyle w:val="a9"/>
                <w:rFonts w:hint="eastAsia"/>
              </w:rPr>
              <w:t>特征函数的选择</w:t>
            </w:r>
            <w:r w:rsidR="00834177">
              <w:rPr>
                <w:webHidden/>
              </w:rPr>
              <w:tab/>
            </w:r>
            <w:r w:rsidR="00834177">
              <w:rPr>
                <w:webHidden/>
              </w:rPr>
              <w:fldChar w:fldCharType="begin"/>
            </w:r>
            <w:r w:rsidR="00834177">
              <w:rPr>
                <w:webHidden/>
              </w:rPr>
              <w:instrText xml:space="preserve"> PAGEREF _Toc451823355 \h </w:instrText>
            </w:r>
            <w:r w:rsidR="00834177">
              <w:rPr>
                <w:webHidden/>
              </w:rPr>
            </w:r>
            <w:r w:rsidR="00834177">
              <w:rPr>
                <w:webHidden/>
              </w:rPr>
              <w:fldChar w:fldCharType="separate"/>
            </w:r>
            <w:r w:rsidR="00834177">
              <w:rPr>
                <w:webHidden/>
              </w:rPr>
              <w:t>15</w:t>
            </w:r>
            <w:r w:rsidR="00834177">
              <w:rPr>
                <w:webHidden/>
              </w:rPr>
              <w:fldChar w:fldCharType="end"/>
            </w:r>
          </w:hyperlink>
        </w:p>
        <w:p w14:paraId="4826EFAF"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56" w:history="1">
            <w:r w:rsidR="00834177" w:rsidRPr="009D1444">
              <w:rPr>
                <w:rStyle w:val="a9"/>
              </w:rPr>
              <w:t>4.3.2</w:t>
            </w:r>
            <w:r w:rsidR="00834177" w:rsidRPr="009D1444">
              <w:rPr>
                <w:rStyle w:val="a9"/>
                <w:rFonts w:hint="eastAsia"/>
              </w:rPr>
              <w:t xml:space="preserve"> </w:t>
            </w:r>
            <w:r w:rsidR="00834177" w:rsidRPr="009D1444">
              <w:rPr>
                <w:rStyle w:val="a9"/>
                <w:rFonts w:hint="eastAsia"/>
              </w:rPr>
              <w:t>参数估计</w:t>
            </w:r>
            <w:r w:rsidR="00834177">
              <w:rPr>
                <w:webHidden/>
              </w:rPr>
              <w:tab/>
            </w:r>
            <w:r w:rsidR="00834177">
              <w:rPr>
                <w:webHidden/>
              </w:rPr>
              <w:fldChar w:fldCharType="begin"/>
            </w:r>
            <w:r w:rsidR="00834177">
              <w:rPr>
                <w:webHidden/>
              </w:rPr>
              <w:instrText xml:space="preserve"> PAGEREF _Toc451823356 \h </w:instrText>
            </w:r>
            <w:r w:rsidR="00834177">
              <w:rPr>
                <w:webHidden/>
              </w:rPr>
            </w:r>
            <w:r w:rsidR="00834177">
              <w:rPr>
                <w:webHidden/>
              </w:rPr>
              <w:fldChar w:fldCharType="separate"/>
            </w:r>
            <w:r w:rsidR="00834177">
              <w:rPr>
                <w:webHidden/>
              </w:rPr>
              <w:t>15</w:t>
            </w:r>
            <w:r w:rsidR="00834177">
              <w:rPr>
                <w:webHidden/>
              </w:rPr>
              <w:fldChar w:fldCharType="end"/>
            </w:r>
          </w:hyperlink>
        </w:p>
        <w:p w14:paraId="18C5DCFA"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57" w:history="1">
            <w:r w:rsidR="00834177" w:rsidRPr="009D1444">
              <w:rPr>
                <w:rStyle w:val="a9"/>
              </w:rPr>
              <w:t>4.3.3</w:t>
            </w:r>
            <w:r w:rsidR="00834177" w:rsidRPr="009D1444">
              <w:rPr>
                <w:rStyle w:val="a9"/>
                <w:rFonts w:hint="eastAsia"/>
              </w:rPr>
              <w:t xml:space="preserve"> </w:t>
            </w:r>
            <w:r w:rsidR="00834177" w:rsidRPr="009D1444">
              <w:rPr>
                <w:rStyle w:val="a9"/>
                <w:rFonts w:hint="eastAsia"/>
              </w:rPr>
              <w:t>模型推断</w:t>
            </w:r>
            <w:r w:rsidR="00834177">
              <w:rPr>
                <w:webHidden/>
              </w:rPr>
              <w:tab/>
            </w:r>
            <w:r w:rsidR="00834177">
              <w:rPr>
                <w:webHidden/>
              </w:rPr>
              <w:fldChar w:fldCharType="begin"/>
            </w:r>
            <w:r w:rsidR="00834177">
              <w:rPr>
                <w:webHidden/>
              </w:rPr>
              <w:instrText xml:space="preserve"> PAGEREF _Toc451823357 \h </w:instrText>
            </w:r>
            <w:r w:rsidR="00834177">
              <w:rPr>
                <w:webHidden/>
              </w:rPr>
            </w:r>
            <w:r w:rsidR="00834177">
              <w:rPr>
                <w:webHidden/>
              </w:rPr>
              <w:fldChar w:fldCharType="separate"/>
            </w:r>
            <w:r w:rsidR="00834177">
              <w:rPr>
                <w:webHidden/>
              </w:rPr>
              <w:t>16</w:t>
            </w:r>
            <w:r w:rsidR="00834177">
              <w:rPr>
                <w:webHidden/>
              </w:rPr>
              <w:fldChar w:fldCharType="end"/>
            </w:r>
          </w:hyperlink>
        </w:p>
        <w:p w14:paraId="79BB1279"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58" w:history="1">
            <w:r w:rsidR="00834177" w:rsidRPr="009D1444">
              <w:rPr>
                <w:rStyle w:val="a9"/>
              </w:rPr>
              <w:t>4.4</w:t>
            </w:r>
            <w:r w:rsidR="00834177" w:rsidRPr="009D1444">
              <w:rPr>
                <w:rStyle w:val="a9"/>
                <w:rFonts w:hint="eastAsia"/>
              </w:rPr>
              <w:t xml:space="preserve"> </w:t>
            </w:r>
            <w:r w:rsidR="00834177" w:rsidRPr="009D1444">
              <w:rPr>
                <w:rStyle w:val="a9"/>
                <w:rFonts w:hint="eastAsia"/>
              </w:rPr>
              <w:t>评价对象的识别</w:t>
            </w:r>
            <w:r w:rsidR="00834177">
              <w:rPr>
                <w:webHidden/>
              </w:rPr>
              <w:tab/>
            </w:r>
            <w:r w:rsidR="00834177">
              <w:rPr>
                <w:webHidden/>
              </w:rPr>
              <w:fldChar w:fldCharType="begin"/>
            </w:r>
            <w:r w:rsidR="00834177">
              <w:rPr>
                <w:webHidden/>
              </w:rPr>
              <w:instrText xml:space="preserve"> PAGEREF _Toc451823358 \h </w:instrText>
            </w:r>
            <w:r w:rsidR="00834177">
              <w:rPr>
                <w:webHidden/>
              </w:rPr>
            </w:r>
            <w:r w:rsidR="00834177">
              <w:rPr>
                <w:webHidden/>
              </w:rPr>
              <w:fldChar w:fldCharType="separate"/>
            </w:r>
            <w:r w:rsidR="00834177">
              <w:rPr>
                <w:webHidden/>
              </w:rPr>
              <w:t>17</w:t>
            </w:r>
            <w:r w:rsidR="00834177">
              <w:rPr>
                <w:webHidden/>
              </w:rPr>
              <w:fldChar w:fldCharType="end"/>
            </w:r>
          </w:hyperlink>
        </w:p>
        <w:p w14:paraId="18C099E1"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59" w:history="1">
            <w:r w:rsidR="00834177" w:rsidRPr="009D1444">
              <w:rPr>
                <w:rStyle w:val="a9"/>
              </w:rPr>
              <w:t>4.4.1</w:t>
            </w:r>
            <w:r w:rsidR="00834177" w:rsidRPr="009D1444">
              <w:rPr>
                <w:rStyle w:val="a9"/>
                <w:rFonts w:hint="eastAsia"/>
              </w:rPr>
              <w:t xml:space="preserve"> </w:t>
            </w:r>
            <w:r w:rsidR="00834177" w:rsidRPr="009D1444">
              <w:rPr>
                <w:rStyle w:val="a9"/>
                <w:rFonts w:hint="eastAsia"/>
              </w:rPr>
              <w:t>标记方法</w:t>
            </w:r>
            <w:r w:rsidR="00834177">
              <w:rPr>
                <w:webHidden/>
              </w:rPr>
              <w:tab/>
            </w:r>
            <w:r w:rsidR="00834177">
              <w:rPr>
                <w:webHidden/>
              </w:rPr>
              <w:fldChar w:fldCharType="begin"/>
            </w:r>
            <w:r w:rsidR="00834177">
              <w:rPr>
                <w:webHidden/>
              </w:rPr>
              <w:instrText xml:space="preserve"> PAGEREF _Toc451823359 \h </w:instrText>
            </w:r>
            <w:r w:rsidR="00834177">
              <w:rPr>
                <w:webHidden/>
              </w:rPr>
            </w:r>
            <w:r w:rsidR="00834177">
              <w:rPr>
                <w:webHidden/>
              </w:rPr>
              <w:fldChar w:fldCharType="separate"/>
            </w:r>
            <w:r w:rsidR="00834177">
              <w:rPr>
                <w:webHidden/>
              </w:rPr>
              <w:t>17</w:t>
            </w:r>
            <w:r w:rsidR="00834177">
              <w:rPr>
                <w:webHidden/>
              </w:rPr>
              <w:fldChar w:fldCharType="end"/>
            </w:r>
          </w:hyperlink>
        </w:p>
        <w:p w14:paraId="2FDC1233"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60" w:history="1">
            <w:r w:rsidR="00834177" w:rsidRPr="009D1444">
              <w:rPr>
                <w:rStyle w:val="a9"/>
              </w:rPr>
              <w:t>4.4.2</w:t>
            </w:r>
            <w:r w:rsidR="00834177" w:rsidRPr="009D1444">
              <w:rPr>
                <w:rStyle w:val="a9"/>
                <w:rFonts w:hint="eastAsia"/>
              </w:rPr>
              <w:t xml:space="preserve"> </w:t>
            </w:r>
            <w:r w:rsidR="00834177" w:rsidRPr="009D1444">
              <w:rPr>
                <w:rStyle w:val="a9"/>
                <w:rFonts w:hint="eastAsia"/>
              </w:rPr>
              <w:t>学习特征</w:t>
            </w:r>
            <w:r w:rsidR="00834177">
              <w:rPr>
                <w:webHidden/>
              </w:rPr>
              <w:tab/>
            </w:r>
            <w:r w:rsidR="00834177">
              <w:rPr>
                <w:webHidden/>
              </w:rPr>
              <w:fldChar w:fldCharType="begin"/>
            </w:r>
            <w:r w:rsidR="00834177">
              <w:rPr>
                <w:webHidden/>
              </w:rPr>
              <w:instrText xml:space="preserve"> PAGEREF _Toc451823360 \h </w:instrText>
            </w:r>
            <w:r w:rsidR="00834177">
              <w:rPr>
                <w:webHidden/>
              </w:rPr>
            </w:r>
            <w:r w:rsidR="00834177">
              <w:rPr>
                <w:webHidden/>
              </w:rPr>
              <w:fldChar w:fldCharType="separate"/>
            </w:r>
            <w:r w:rsidR="00834177">
              <w:rPr>
                <w:webHidden/>
              </w:rPr>
              <w:t>17</w:t>
            </w:r>
            <w:r w:rsidR="00834177">
              <w:rPr>
                <w:webHidden/>
              </w:rPr>
              <w:fldChar w:fldCharType="end"/>
            </w:r>
          </w:hyperlink>
        </w:p>
        <w:p w14:paraId="28B2F09E"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61" w:history="1">
            <w:r w:rsidR="00834177" w:rsidRPr="009D1444">
              <w:rPr>
                <w:rStyle w:val="a9"/>
              </w:rPr>
              <w:t>4.5</w:t>
            </w:r>
            <w:r w:rsidR="00834177" w:rsidRPr="009D1444">
              <w:rPr>
                <w:rStyle w:val="a9"/>
                <w:rFonts w:hint="eastAsia"/>
              </w:rPr>
              <w:t xml:space="preserve"> </w:t>
            </w:r>
            <w:r w:rsidR="00834177" w:rsidRPr="009D1444">
              <w:rPr>
                <w:rStyle w:val="a9"/>
                <w:rFonts w:hint="eastAsia"/>
              </w:rPr>
              <w:t>条件随机场实现工具</w:t>
            </w:r>
            <w:r w:rsidR="00834177" w:rsidRPr="009D1444">
              <w:rPr>
                <w:rStyle w:val="a9"/>
              </w:rPr>
              <w:t>CRF++</w:t>
            </w:r>
            <w:r w:rsidR="00834177">
              <w:rPr>
                <w:webHidden/>
              </w:rPr>
              <w:tab/>
            </w:r>
            <w:r w:rsidR="00834177">
              <w:rPr>
                <w:webHidden/>
              </w:rPr>
              <w:fldChar w:fldCharType="begin"/>
            </w:r>
            <w:r w:rsidR="00834177">
              <w:rPr>
                <w:webHidden/>
              </w:rPr>
              <w:instrText xml:space="preserve"> PAGEREF _Toc451823361 \h </w:instrText>
            </w:r>
            <w:r w:rsidR="00834177">
              <w:rPr>
                <w:webHidden/>
              </w:rPr>
            </w:r>
            <w:r w:rsidR="00834177">
              <w:rPr>
                <w:webHidden/>
              </w:rPr>
              <w:fldChar w:fldCharType="separate"/>
            </w:r>
            <w:r w:rsidR="00834177">
              <w:rPr>
                <w:webHidden/>
              </w:rPr>
              <w:t>18</w:t>
            </w:r>
            <w:r w:rsidR="00834177">
              <w:rPr>
                <w:webHidden/>
              </w:rPr>
              <w:fldChar w:fldCharType="end"/>
            </w:r>
          </w:hyperlink>
        </w:p>
        <w:p w14:paraId="73C598D0"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62" w:history="1">
            <w:r w:rsidR="00834177" w:rsidRPr="009D1444">
              <w:rPr>
                <w:rStyle w:val="a9"/>
              </w:rPr>
              <w:t>4.5.1 CRF++</w:t>
            </w:r>
            <w:r w:rsidR="00834177" w:rsidRPr="009D1444">
              <w:rPr>
                <w:rStyle w:val="a9"/>
                <w:rFonts w:hint="eastAsia"/>
              </w:rPr>
              <w:t>文件格式</w:t>
            </w:r>
            <w:r w:rsidR="00834177">
              <w:rPr>
                <w:webHidden/>
              </w:rPr>
              <w:tab/>
            </w:r>
            <w:r w:rsidR="00834177">
              <w:rPr>
                <w:webHidden/>
              </w:rPr>
              <w:fldChar w:fldCharType="begin"/>
            </w:r>
            <w:r w:rsidR="00834177">
              <w:rPr>
                <w:webHidden/>
              </w:rPr>
              <w:instrText xml:space="preserve"> PAGEREF _Toc451823362 \h </w:instrText>
            </w:r>
            <w:r w:rsidR="00834177">
              <w:rPr>
                <w:webHidden/>
              </w:rPr>
            </w:r>
            <w:r w:rsidR="00834177">
              <w:rPr>
                <w:webHidden/>
              </w:rPr>
              <w:fldChar w:fldCharType="separate"/>
            </w:r>
            <w:r w:rsidR="00834177">
              <w:rPr>
                <w:webHidden/>
              </w:rPr>
              <w:t>18</w:t>
            </w:r>
            <w:r w:rsidR="00834177">
              <w:rPr>
                <w:webHidden/>
              </w:rPr>
              <w:fldChar w:fldCharType="end"/>
            </w:r>
          </w:hyperlink>
        </w:p>
        <w:p w14:paraId="7E846556"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63" w:history="1">
            <w:r w:rsidR="00834177" w:rsidRPr="009D1444">
              <w:rPr>
                <w:rStyle w:val="a9"/>
              </w:rPr>
              <w:t>4.5.2 CRF++</w:t>
            </w:r>
            <w:r w:rsidR="00834177" w:rsidRPr="009D1444">
              <w:rPr>
                <w:rStyle w:val="a9"/>
                <w:rFonts w:hint="eastAsia"/>
              </w:rPr>
              <w:t>使用方法</w:t>
            </w:r>
            <w:r w:rsidR="00834177">
              <w:rPr>
                <w:webHidden/>
              </w:rPr>
              <w:tab/>
            </w:r>
            <w:r w:rsidR="00834177">
              <w:rPr>
                <w:webHidden/>
              </w:rPr>
              <w:fldChar w:fldCharType="begin"/>
            </w:r>
            <w:r w:rsidR="00834177">
              <w:rPr>
                <w:webHidden/>
              </w:rPr>
              <w:instrText xml:space="preserve"> PAGEREF _Toc451823363 \h </w:instrText>
            </w:r>
            <w:r w:rsidR="00834177">
              <w:rPr>
                <w:webHidden/>
              </w:rPr>
            </w:r>
            <w:r w:rsidR="00834177">
              <w:rPr>
                <w:webHidden/>
              </w:rPr>
              <w:fldChar w:fldCharType="separate"/>
            </w:r>
            <w:r w:rsidR="00834177">
              <w:rPr>
                <w:webHidden/>
              </w:rPr>
              <w:t>20</w:t>
            </w:r>
            <w:r w:rsidR="00834177">
              <w:rPr>
                <w:webHidden/>
              </w:rPr>
              <w:fldChar w:fldCharType="end"/>
            </w:r>
          </w:hyperlink>
        </w:p>
        <w:p w14:paraId="38308529"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64" w:history="1">
            <w:r w:rsidR="00834177" w:rsidRPr="009D1444">
              <w:rPr>
                <w:rStyle w:val="a9"/>
              </w:rPr>
              <w:t>4.6</w:t>
            </w:r>
            <w:r w:rsidR="00834177" w:rsidRPr="009D1444">
              <w:rPr>
                <w:rStyle w:val="a9"/>
                <w:rFonts w:hint="eastAsia"/>
              </w:rPr>
              <w:t xml:space="preserve"> </w:t>
            </w:r>
            <w:r w:rsidR="00834177" w:rsidRPr="009D1444">
              <w:rPr>
                <w:rStyle w:val="a9"/>
                <w:rFonts w:hint="eastAsia"/>
              </w:rPr>
              <w:t>训练集</w:t>
            </w:r>
            <w:r w:rsidR="00834177">
              <w:rPr>
                <w:webHidden/>
              </w:rPr>
              <w:tab/>
            </w:r>
            <w:r w:rsidR="00834177">
              <w:rPr>
                <w:webHidden/>
              </w:rPr>
              <w:fldChar w:fldCharType="begin"/>
            </w:r>
            <w:r w:rsidR="00834177">
              <w:rPr>
                <w:webHidden/>
              </w:rPr>
              <w:instrText xml:space="preserve"> PAGEREF _Toc451823364 \h </w:instrText>
            </w:r>
            <w:r w:rsidR="00834177">
              <w:rPr>
                <w:webHidden/>
              </w:rPr>
            </w:r>
            <w:r w:rsidR="00834177">
              <w:rPr>
                <w:webHidden/>
              </w:rPr>
              <w:fldChar w:fldCharType="separate"/>
            </w:r>
            <w:r w:rsidR="00834177">
              <w:rPr>
                <w:webHidden/>
              </w:rPr>
              <w:t>21</w:t>
            </w:r>
            <w:r w:rsidR="00834177">
              <w:rPr>
                <w:webHidden/>
              </w:rPr>
              <w:fldChar w:fldCharType="end"/>
            </w:r>
          </w:hyperlink>
        </w:p>
        <w:p w14:paraId="3871458B"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65" w:history="1">
            <w:r w:rsidR="00834177" w:rsidRPr="009D1444">
              <w:rPr>
                <w:rStyle w:val="a9"/>
              </w:rPr>
              <w:t>4.7</w:t>
            </w:r>
            <w:r w:rsidR="00834177" w:rsidRPr="009D1444">
              <w:rPr>
                <w:rStyle w:val="a9"/>
                <w:rFonts w:hint="eastAsia"/>
              </w:rPr>
              <w:t xml:space="preserve"> </w:t>
            </w:r>
            <w:r w:rsidR="00834177" w:rsidRPr="009D1444">
              <w:rPr>
                <w:rStyle w:val="a9"/>
                <w:rFonts w:hint="eastAsia"/>
              </w:rPr>
              <w:t>名词剪枝</w:t>
            </w:r>
            <w:r w:rsidR="00834177">
              <w:rPr>
                <w:webHidden/>
              </w:rPr>
              <w:tab/>
            </w:r>
            <w:r w:rsidR="00834177">
              <w:rPr>
                <w:webHidden/>
              </w:rPr>
              <w:fldChar w:fldCharType="begin"/>
            </w:r>
            <w:r w:rsidR="00834177">
              <w:rPr>
                <w:webHidden/>
              </w:rPr>
              <w:instrText xml:space="preserve"> PAGEREF _Toc451823365 \h </w:instrText>
            </w:r>
            <w:r w:rsidR="00834177">
              <w:rPr>
                <w:webHidden/>
              </w:rPr>
            </w:r>
            <w:r w:rsidR="00834177">
              <w:rPr>
                <w:webHidden/>
              </w:rPr>
              <w:fldChar w:fldCharType="separate"/>
            </w:r>
            <w:r w:rsidR="00834177">
              <w:rPr>
                <w:webHidden/>
              </w:rPr>
              <w:t>21</w:t>
            </w:r>
            <w:r w:rsidR="00834177">
              <w:rPr>
                <w:webHidden/>
              </w:rPr>
              <w:fldChar w:fldCharType="end"/>
            </w:r>
          </w:hyperlink>
        </w:p>
        <w:p w14:paraId="6C85C28E"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66" w:history="1">
            <w:r w:rsidR="00834177" w:rsidRPr="009D1444">
              <w:rPr>
                <w:rStyle w:val="a9"/>
              </w:rPr>
              <w:t>4.7.1</w:t>
            </w:r>
            <w:r w:rsidR="00834177" w:rsidRPr="009D1444">
              <w:rPr>
                <w:rStyle w:val="a9"/>
                <w:rFonts w:hint="eastAsia"/>
              </w:rPr>
              <w:t xml:space="preserve"> </w:t>
            </w:r>
            <w:r w:rsidR="00834177" w:rsidRPr="009D1444">
              <w:rPr>
                <w:rStyle w:val="a9"/>
                <w:rFonts w:hint="eastAsia"/>
              </w:rPr>
              <w:t>词频剪枝</w:t>
            </w:r>
            <w:r w:rsidR="00834177">
              <w:rPr>
                <w:webHidden/>
              </w:rPr>
              <w:tab/>
            </w:r>
            <w:r w:rsidR="00834177">
              <w:rPr>
                <w:webHidden/>
              </w:rPr>
              <w:fldChar w:fldCharType="begin"/>
            </w:r>
            <w:r w:rsidR="00834177">
              <w:rPr>
                <w:webHidden/>
              </w:rPr>
              <w:instrText xml:space="preserve"> PAGEREF _Toc451823366 \h </w:instrText>
            </w:r>
            <w:r w:rsidR="00834177">
              <w:rPr>
                <w:webHidden/>
              </w:rPr>
            </w:r>
            <w:r w:rsidR="00834177">
              <w:rPr>
                <w:webHidden/>
              </w:rPr>
              <w:fldChar w:fldCharType="separate"/>
            </w:r>
            <w:r w:rsidR="00834177">
              <w:rPr>
                <w:webHidden/>
              </w:rPr>
              <w:t>22</w:t>
            </w:r>
            <w:r w:rsidR="00834177">
              <w:rPr>
                <w:webHidden/>
              </w:rPr>
              <w:fldChar w:fldCharType="end"/>
            </w:r>
          </w:hyperlink>
        </w:p>
        <w:p w14:paraId="6285B25A"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67" w:history="1">
            <w:r w:rsidR="00834177" w:rsidRPr="009D1444">
              <w:rPr>
                <w:rStyle w:val="a9"/>
              </w:rPr>
              <w:t>4.7.2 PMI</w:t>
            </w:r>
            <w:r w:rsidR="00834177" w:rsidRPr="009D1444">
              <w:rPr>
                <w:rStyle w:val="a9"/>
                <w:rFonts w:hint="eastAsia"/>
              </w:rPr>
              <w:t>剪枝</w:t>
            </w:r>
            <w:r w:rsidR="00834177">
              <w:rPr>
                <w:webHidden/>
              </w:rPr>
              <w:tab/>
            </w:r>
            <w:r w:rsidR="00834177">
              <w:rPr>
                <w:webHidden/>
              </w:rPr>
              <w:fldChar w:fldCharType="begin"/>
            </w:r>
            <w:r w:rsidR="00834177">
              <w:rPr>
                <w:webHidden/>
              </w:rPr>
              <w:instrText xml:space="preserve"> PAGEREF _Toc451823367 \h </w:instrText>
            </w:r>
            <w:r w:rsidR="00834177">
              <w:rPr>
                <w:webHidden/>
              </w:rPr>
            </w:r>
            <w:r w:rsidR="00834177">
              <w:rPr>
                <w:webHidden/>
              </w:rPr>
              <w:fldChar w:fldCharType="separate"/>
            </w:r>
            <w:r w:rsidR="00834177">
              <w:rPr>
                <w:webHidden/>
              </w:rPr>
              <w:t>22</w:t>
            </w:r>
            <w:r w:rsidR="00834177">
              <w:rPr>
                <w:webHidden/>
              </w:rPr>
              <w:fldChar w:fldCharType="end"/>
            </w:r>
          </w:hyperlink>
        </w:p>
        <w:p w14:paraId="3E180EC5"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68" w:history="1">
            <w:r w:rsidR="00834177" w:rsidRPr="009D1444">
              <w:rPr>
                <w:rStyle w:val="a9"/>
                <w:noProof/>
              </w:rPr>
              <w:t>5</w:t>
            </w:r>
            <w:r w:rsidR="00834177">
              <w:rPr>
                <w:rFonts w:asciiTheme="minorHAnsi" w:eastAsiaTheme="minorEastAsia" w:hAnsiTheme="minorHAnsi" w:cstheme="minorBidi"/>
                <w:noProof/>
                <w:sz w:val="21"/>
                <w:szCs w:val="22"/>
              </w:rPr>
              <w:tab/>
            </w:r>
            <w:r w:rsidR="00834177" w:rsidRPr="009D1444">
              <w:rPr>
                <w:rStyle w:val="a9"/>
                <w:rFonts w:hint="eastAsia"/>
                <w:noProof/>
              </w:rPr>
              <w:t>基于依存句法关系的评价词抽取</w:t>
            </w:r>
            <w:r w:rsidR="00834177">
              <w:rPr>
                <w:noProof/>
                <w:webHidden/>
              </w:rPr>
              <w:tab/>
            </w:r>
            <w:r w:rsidR="00834177">
              <w:rPr>
                <w:noProof/>
                <w:webHidden/>
              </w:rPr>
              <w:fldChar w:fldCharType="begin"/>
            </w:r>
            <w:r w:rsidR="00834177">
              <w:rPr>
                <w:noProof/>
                <w:webHidden/>
              </w:rPr>
              <w:instrText xml:space="preserve"> PAGEREF _Toc451823368 \h </w:instrText>
            </w:r>
            <w:r w:rsidR="00834177">
              <w:rPr>
                <w:noProof/>
                <w:webHidden/>
              </w:rPr>
            </w:r>
            <w:r w:rsidR="00834177">
              <w:rPr>
                <w:noProof/>
                <w:webHidden/>
              </w:rPr>
              <w:fldChar w:fldCharType="separate"/>
            </w:r>
            <w:r w:rsidR="00834177">
              <w:rPr>
                <w:noProof/>
                <w:webHidden/>
              </w:rPr>
              <w:t>23</w:t>
            </w:r>
            <w:r w:rsidR="00834177">
              <w:rPr>
                <w:noProof/>
                <w:webHidden/>
              </w:rPr>
              <w:fldChar w:fldCharType="end"/>
            </w:r>
          </w:hyperlink>
        </w:p>
        <w:p w14:paraId="3BFB80DF"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69" w:history="1">
            <w:r w:rsidR="00834177" w:rsidRPr="009D1444">
              <w:rPr>
                <w:rStyle w:val="a9"/>
              </w:rPr>
              <w:t>5.1</w:t>
            </w:r>
            <w:r w:rsidR="00834177" w:rsidRPr="009D1444">
              <w:rPr>
                <w:rStyle w:val="a9"/>
                <w:rFonts w:hint="eastAsia"/>
              </w:rPr>
              <w:t xml:space="preserve"> </w:t>
            </w:r>
            <w:r w:rsidR="00834177" w:rsidRPr="009D1444">
              <w:rPr>
                <w:rStyle w:val="a9"/>
                <w:rFonts w:hint="eastAsia"/>
              </w:rPr>
              <w:t>依存句法关系</w:t>
            </w:r>
            <w:r w:rsidR="00834177">
              <w:rPr>
                <w:webHidden/>
              </w:rPr>
              <w:tab/>
            </w:r>
            <w:r w:rsidR="00834177">
              <w:rPr>
                <w:webHidden/>
              </w:rPr>
              <w:fldChar w:fldCharType="begin"/>
            </w:r>
            <w:r w:rsidR="00834177">
              <w:rPr>
                <w:webHidden/>
              </w:rPr>
              <w:instrText xml:space="preserve"> PAGEREF _Toc451823369 \h </w:instrText>
            </w:r>
            <w:r w:rsidR="00834177">
              <w:rPr>
                <w:webHidden/>
              </w:rPr>
            </w:r>
            <w:r w:rsidR="00834177">
              <w:rPr>
                <w:webHidden/>
              </w:rPr>
              <w:fldChar w:fldCharType="separate"/>
            </w:r>
            <w:r w:rsidR="00834177">
              <w:rPr>
                <w:webHidden/>
              </w:rPr>
              <w:t>23</w:t>
            </w:r>
            <w:r w:rsidR="00834177">
              <w:rPr>
                <w:webHidden/>
              </w:rPr>
              <w:fldChar w:fldCharType="end"/>
            </w:r>
          </w:hyperlink>
        </w:p>
        <w:p w14:paraId="3A8BB4AB"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70" w:history="1">
            <w:r w:rsidR="00834177" w:rsidRPr="009D1444">
              <w:rPr>
                <w:rStyle w:val="a9"/>
              </w:rPr>
              <w:t>5.2</w:t>
            </w:r>
            <w:r w:rsidR="00834177" w:rsidRPr="009D1444">
              <w:rPr>
                <w:rStyle w:val="a9"/>
                <w:rFonts w:hint="eastAsia"/>
              </w:rPr>
              <w:t xml:space="preserve"> </w:t>
            </w:r>
            <w:r w:rsidR="00834177" w:rsidRPr="009D1444">
              <w:rPr>
                <w:rStyle w:val="a9"/>
                <w:rFonts w:hint="eastAsia"/>
              </w:rPr>
              <w:t>评价词抽取</w:t>
            </w:r>
            <w:r w:rsidR="00834177">
              <w:rPr>
                <w:webHidden/>
              </w:rPr>
              <w:tab/>
            </w:r>
            <w:r w:rsidR="00834177">
              <w:rPr>
                <w:webHidden/>
              </w:rPr>
              <w:fldChar w:fldCharType="begin"/>
            </w:r>
            <w:r w:rsidR="00834177">
              <w:rPr>
                <w:webHidden/>
              </w:rPr>
              <w:instrText xml:space="preserve"> PAGEREF _Toc451823370 \h </w:instrText>
            </w:r>
            <w:r w:rsidR="00834177">
              <w:rPr>
                <w:webHidden/>
              </w:rPr>
            </w:r>
            <w:r w:rsidR="00834177">
              <w:rPr>
                <w:webHidden/>
              </w:rPr>
              <w:fldChar w:fldCharType="separate"/>
            </w:r>
            <w:r w:rsidR="00834177">
              <w:rPr>
                <w:webHidden/>
              </w:rPr>
              <w:t>24</w:t>
            </w:r>
            <w:r w:rsidR="00834177">
              <w:rPr>
                <w:webHidden/>
              </w:rPr>
              <w:fldChar w:fldCharType="end"/>
            </w:r>
          </w:hyperlink>
        </w:p>
        <w:p w14:paraId="1C9ECCCE"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1" w:history="1">
            <w:r w:rsidR="00834177" w:rsidRPr="009D1444">
              <w:rPr>
                <w:rStyle w:val="a9"/>
              </w:rPr>
              <w:t>5.2.1</w:t>
            </w:r>
            <w:r w:rsidR="00834177" w:rsidRPr="009D1444">
              <w:rPr>
                <w:rStyle w:val="a9"/>
                <w:rFonts w:hint="eastAsia"/>
              </w:rPr>
              <w:t xml:space="preserve"> </w:t>
            </w:r>
            <w:r w:rsidR="00834177" w:rsidRPr="009D1444">
              <w:rPr>
                <w:rStyle w:val="a9"/>
                <w:rFonts w:hint="eastAsia"/>
              </w:rPr>
              <w:t>正常抽取</w:t>
            </w:r>
            <w:r w:rsidR="00834177">
              <w:rPr>
                <w:webHidden/>
              </w:rPr>
              <w:tab/>
            </w:r>
            <w:r w:rsidR="00834177">
              <w:rPr>
                <w:webHidden/>
              </w:rPr>
              <w:fldChar w:fldCharType="begin"/>
            </w:r>
            <w:r w:rsidR="00834177">
              <w:rPr>
                <w:webHidden/>
              </w:rPr>
              <w:instrText xml:space="preserve"> PAGEREF _Toc451823371 \h </w:instrText>
            </w:r>
            <w:r w:rsidR="00834177">
              <w:rPr>
                <w:webHidden/>
              </w:rPr>
            </w:r>
            <w:r w:rsidR="00834177">
              <w:rPr>
                <w:webHidden/>
              </w:rPr>
              <w:fldChar w:fldCharType="separate"/>
            </w:r>
            <w:r w:rsidR="00834177">
              <w:rPr>
                <w:webHidden/>
              </w:rPr>
              <w:t>24</w:t>
            </w:r>
            <w:r w:rsidR="00834177">
              <w:rPr>
                <w:webHidden/>
              </w:rPr>
              <w:fldChar w:fldCharType="end"/>
            </w:r>
          </w:hyperlink>
        </w:p>
        <w:p w14:paraId="1323B5A8"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2" w:history="1">
            <w:r w:rsidR="00834177" w:rsidRPr="009D1444">
              <w:rPr>
                <w:rStyle w:val="a9"/>
              </w:rPr>
              <w:t>5.2.2</w:t>
            </w:r>
            <w:r w:rsidR="00834177" w:rsidRPr="009D1444">
              <w:rPr>
                <w:rStyle w:val="a9"/>
                <w:rFonts w:hint="eastAsia"/>
              </w:rPr>
              <w:t xml:space="preserve"> </w:t>
            </w:r>
            <w:r w:rsidR="00834177" w:rsidRPr="009D1444">
              <w:rPr>
                <w:rStyle w:val="a9"/>
                <w:rFonts w:hint="eastAsia"/>
              </w:rPr>
              <w:t>特殊抽取一</w:t>
            </w:r>
            <w:r w:rsidR="00834177">
              <w:rPr>
                <w:webHidden/>
              </w:rPr>
              <w:tab/>
            </w:r>
            <w:r w:rsidR="00834177">
              <w:rPr>
                <w:webHidden/>
              </w:rPr>
              <w:fldChar w:fldCharType="begin"/>
            </w:r>
            <w:r w:rsidR="00834177">
              <w:rPr>
                <w:webHidden/>
              </w:rPr>
              <w:instrText xml:space="preserve"> PAGEREF _Toc451823372 \h </w:instrText>
            </w:r>
            <w:r w:rsidR="00834177">
              <w:rPr>
                <w:webHidden/>
              </w:rPr>
            </w:r>
            <w:r w:rsidR="00834177">
              <w:rPr>
                <w:webHidden/>
              </w:rPr>
              <w:fldChar w:fldCharType="separate"/>
            </w:r>
            <w:r w:rsidR="00834177">
              <w:rPr>
                <w:webHidden/>
              </w:rPr>
              <w:t>24</w:t>
            </w:r>
            <w:r w:rsidR="00834177">
              <w:rPr>
                <w:webHidden/>
              </w:rPr>
              <w:fldChar w:fldCharType="end"/>
            </w:r>
          </w:hyperlink>
        </w:p>
        <w:p w14:paraId="5BFCB80F"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3" w:history="1">
            <w:r w:rsidR="00834177" w:rsidRPr="009D1444">
              <w:rPr>
                <w:rStyle w:val="a9"/>
              </w:rPr>
              <w:t>5.2.3</w:t>
            </w:r>
            <w:r w:rsidR="00834177" w:rsidRPr="009D1444">
              <w:rPr>
                <w:rStyle w:val="a9"/>
                <w:rFonts w:hint="eastAsia"/>
              </w:rPr>
              <w:t xml:space="preserve"> </w:t>
            </w:r>
            <w:r w:rsidR="00834177" w:rsidRPr="009D1444">
              <w:rPr>
                <w:rStyle w:val="a9"/>
                <w:rFonts w:hint="eastAsia"/>
              </w:rPr>
              <w:t>特殊抽取二</w:t>
            </w:r>
            <w:r w:rsidR="00834177">
              <w:rPr>
                <w:webHidden/>
              </w:rPr>
              <w:tab/>
            </w:r>
            <w:r w:rsidR="00834177">
              <w:rPr>
                <w:webHidden/>
              </w:rPr>
              <w:fldChar w:fldCharType="begin"/>
            </w:r>
            <w:r w:rsidR="00834177">
              <w:rPr>
                <w:webHidden/>
              </w:rPr>
              <w:instrText xml:space="preserve"> PAGEREF _Toc451823373 \h </w:instrText>
            </w:r>
            <w:r w:rsidR="00834177">
              <w:rPr>
                <w:webHidden/>
              </w:rPr>
            </w:r>
            <w:r w:rsidR="00834177">
              <w:rPr>
                <w:webHidden/>
              </w:rPr>
              <w:fldChar w:fldCharType="separate"/>
            </w:r>
            <w:r w:rsidR="00834177">
              <w:rPr>
                <w:webHidden/>
              </w:rPr>
              <w:t>25</w:t>
            </w:r>
            <w:r w:rsidR="00834177">
              <w:rPr>
                <w:webHidden/>
              </w:rPr>
              <w:fldChar w:fldCharType="end"/>
            </w:r>
          </w:hyperlink>
        </w:p>
        <w:p w14:paraId="092E02FA"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4" w:history="1">
            <w:r w:rsidR="00834177" w:rsidRPr="009D1444">
              <w:rPr>
                <w:rStyle w:val="a9"/>
              </w:rPr>
              <w:t>5.2.1</w:t>
            </w:r>
            <w:r w:rsidR="00834177" w:rsidRPr="009D1444">
              <w:rPr>
                <w:rStyle w:val="a9"/>
                <w:rFonts w:hint="eastAsia"/>
              </w:rPr>
              <w:t xml:space="preserve"> </w:t>
            </w:r>
            <w:r w:rsidR="00834177" w:rsidRPr="009D1444">
              <w:rPr>
                <w:rStyle w:val="a9"/>
                <w:rFonts w:hint="eastAsia"/>
              </w:rPr>
              <w:t>特殊抽取三</w:t>
            </w:r>
            <w:r w:rsidR="00834177">
              <w:rPr>
                <w:webHidden/>
              </w:rPr>
              <w:tab/>
            </w:r>
            <w:r w:rsidR="00834177">
              <w:rPr>
                <w:webHidden/>
              </w:rPr>
              <w:fldChar w:fldCharType="begin"/>
            </w:r>
            <w:r w:rsidR="00834177">
              <w:rPr>
                <w:webHidden/>
              </w:rPr>
              <w:instrText xml:space="preserve"> PAGEREF _Toc451823374 \h </w:instrText>
            </w:r>
            <w:r w:rsidR="00834177">
              <w:rPr>
                <w:webHidden/>
              </w:rPr>
            </w:r>
            <w:r w:rsidR="00834177">
              <w:rPr>
                <w:webHidden/>
              </w:rPr>
              <w:fldChar w:fldCharType="separate"/>
            </w:r>
            <w:r w:rsidR="00834177">
              <w:rPr>
                <w:webHidden/>
              </w:rPr>
              <w:t>26</w:t>
            </w:r>
            <w:r w:rsidR="00834177">
              <w:rPr>
                <w:webHidden/>
              </w:rPr>
              <w:fldChar w:fldCharType="end"/>
            </w:r>
          </w:hyperlink>
        </w:p>
        <w:p w14:paraId="4534D709"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75" w:history="1">
            <w:r w:rsidR="00834177" w:rsidRPr="009D1444">
              <w:rPr>
                <w:rStyle w:val="a9"/>
                <w:noProof/>
              </w:rPr>
              <w:t>6</w:t>
            </w:r>
            <w:r w:rsidR="00834177">
              <w:rPr>
                <w:rFonts w:asciiTheme="minorHAnsi" w:eastAsiaTheme="minorEastAsia" w:hAnsiTheme="minorHAnsi" w:cstheme="minorBidi"/>
                <w:noProof/>
                <w:sz w:val="21"/>
                <w:szCs w:val="22"/>
              </w:rPr>
              <w:tab/>
            </w:r>
            <w:r w:rsidR="00834177" w:rsidRPr="009D1444">
              <w:rPr>
                <w:rStyle w:val="a9"/>
                <w:rFonts w:hint="eastAsia"/>
                <w:noProof/>
              </w:rPr>
              <w:t>基于情感词典的情感倾向性分析</w:t>
            </w:r>
            <w:r w:rsidR="00834177">
              <w:rPr>
                <w:noProof/>
                <w:webHidden/>
              </w:rPr>
              <w:tab/>
            </w:r>
            <w:r w:rsidR="00834177">
              <w:rPr>
                <w:noProof/>
                <w:webHidden/>
              </w:rPr>
              <w:fldChar w:fldCharType="begin"/>
            </w:r>
            <w:r w:rsidR="00834177">
              <w:rPr>
                <w:noProof/>
                <w:webHidden/>
              </w:rPr>
              <w:instrText xml:space="preserve"> PAGEREF _Toc451823375 \h </w:instrText>
            </w:r>
            <w:r w:rsidR="00834177">
              <w:rPr>
                <w:noProof/>
                <w:webHidden/>
              </w:rPr>
            </w:r>
            <w:r w:rsidR="00834177">
              <w:rPr>
                <w:noProof/>
                <w:webHidden/>
              </w:rPr>
              <w:fldChar w:fldCharType="separate"/>
            </w:r>
            <w:r w:rsidR="00834177">
              <w:rPr>
                <w:noProof/>
                <w:webHidden/>
              </w:rPr>
              <w:t>27</w:t>
            </w:r>
            <w:r w:rsidR="00834177">
              <w:rPr>
                <w:noProof/>
                <w:webHidden/>
              </w:rPr>
              <w:fldChar w:fldCharType="end"/>
            </w:r>
          </w:hyperlink>
        </w:p>
        <w:p w14:paraId="172A402D"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76" w:history="1">
            <w:r w:rsidR="00834177" w:rsidRPr="009D1444">
              <w:rPr>
                <w:rStyle w:val="a9"/>
              </w:rPr>
              <w:t>6.1 HowNet</w:t>
            </w:r>
            <w:r w:rsidR="00834177">
              <w:rPr>
                <w:webHidden/>
              </w:rPr>
              <w:tab/>
            </w:r>
            <w:r w:rsidR="00834177">
              <w:rPr>
                <w:webHidden/>
              </w:rPr>
              <w:fldChar w:fldCharType="begin"/>
            </w:r>
            <w:r w:rsidR="00834177">
              <w:rPr>
                <w:webHidden/>
              </w:rPr>
              <w:instrText xml:space="preserve"> PAGEREF _Toc451823376 \h </w:instrText>
            </w:r>
            <w:r w:rsidR="00834177">
              <w:rPr>
                <w:webHidden/>
              </w:rPr>
            </w:r>
            <w:r w:rsidR="00834177">
              <w:rPr>
                <w:webHidden/>
              </w:rPr>
              <w:fldChar w:fldCharType="separate"/>
            </w:r>
            <w:r w:rsidR="00834177">
              <w:rPr>
                <w:webHidden/>
              </w:rPr>
              <w:t>27</w:t>
            </w:r>
            <w:r w:rsidR="00834177">
              <w:rPr>
                <w:webHidden/>
              </w:rPr>
              <w:fldChar w:fldCharType="end"/>
            </w:r>
          </w:hyperlink>
        </w:p>
        <w:p w14:paraId="4AECB1E6"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77" w:history="1">
            <w:r w:rsidR="00834177" w:rsidRPr="009D1444">
              <w:rPr>
                <w:rStyle w:val="a9"/>
              </w:rPr>
              <w:t>6.2</w:t>
            </w:r>
            <w:r w:rsidR="00834177" w:rsidRPr="009D1444">
              <w:rPr>
                <w:rStyle w:val="a9"/>
                <w:rFonts w:hint="eastAsia"/>
              </w:rPr>
              <w:t xml:space="preserve"> </w:t>
            </w:r>
            <w:r w:rsidR="00834177" w:rsidRPr="009D1444">
              <w:rPr>
                <w:rStyle w:val="a9"/>
                <w:rFonts w:hint="eastAsia"/>
              </w:rPr>
              <w:t>情感倾向的判断</w:t>
            </w:r>
            <w:r w:rsidR="00834177">
              <w:rPr>
                <w:webHidden/>
              </w:rPr>
              <w:tab/>
            </w:r>
            <w:r w:rsidR="00834177">
              <w:rPr>
                <w:webHidden/>
              </w:rPr>
              <w:fldChar w:fldCharType="begin"/>
            </w:r>
            <w:r w:rsidR="00834177">
              <w:rPr>
                <w:webHidden/>
              </w:rPr>
              <w:instrText xml:space="preserve"> PAGEREF _Toc451823377 \h </w:instrText>
            </w:r>
            <w:r w:rsidR="00834177">
              <w:rPr>
                <w:webHidden/>
              </w:rPr>
            </w:r>
            <w:r w:rsidR="00834177">
              <w:rPr>
                <w:webHidden/>
              </w:rPr>
              <w:fldChar w:fldCharType="separate"/>
            </w:r>
            <w:r w:rsidR="00834177">
              <w:rPr>
                <w:webHidden/>
              </w:rPr>
              <w:t>27</w:t>
            </w:r>
            <w:r w:rsidR="00834177">
              <w:rPr>
                <w:webHidden/>
              </w:rPr>
              <w:fldChar w:fldCharType="end"/>
            </w:r>
          </w:hyperlink>
        </w:p>
        <w:p w14:paraId="75719D31"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8"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上下文无关评价词</w:t>
            </w:r>
            <w:r w:rsidR="00834177">
              <w:rPr>
                <w:webHidden/>
              </w:rPr>
              <w:tab/>
            </w:r>
            <w:r w:rsidR="00834177">
              <w:rPr>
                <w:webHidden/>
              </w:rPr>
              <w:fldChar w:fldCharType="begin"/>
            </w:r>
            <w:r w:rsidR="00834177">
              <w:rPr>
                <w:webHidden/>
              </w:rPr>
              <w:instrText xml:space="preserve"> PAGEREF _Toc451823378 \h </w:instrText>
            </w:r>
            <w:r w:rsidR="00834177">
              <w:rPr>
                <w:webHidden/>
              </w:rPr>
            </w:r>
            <w:r w:rsidR="00834177">
              <w:rPr>
                <w:webHidden/>
              </w:rPr>
              <w:fldChar w:fldCharType="separate"/>
            </w:r>
            <w:r w:rsidR="00834177">
              <w:rPr>
                <w:webHidden/>
              </w:rPr>
              <w:t>28</w:t>
            </w:r>
            <w:r w:rsidR="00834177">
              <w:rPr>
                <w:webHidden/>
              </w:rPr>
              <w:fldChar w:fldCharType="end"/>
            </w:r>
          </w:hyperlink>
        </w:p>
        <w:p w14:paraId="22A85C6F" w14:textId="77777777" w:rsidR="00834177" w:rsidRDefault="0029378D">
          <w:pPr>
            <w:pStyle w:val="31"/>
            <w:tabs>
              <w:tab w:val="right" w:leader="dot" w:pos="9061"/>
            </w:tabs>
            <w:rPr>
              <w:rFonts w:asciiTheme="minorHAnsi" w:eastAsiaTheme="minorEastAsia" w:hAnsiTheme="minorHAnsi" w:cstheme="minorBidi"/>
              <w:sz w:val="21"/>
              <w:szCs w:val="22"/>
            </w:rPr>
          </w:pPr>
          <w:hyperlink w:anchor="_Toc451823379"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上下文相关评价词</w:t>
            </w:r>
            <w:r w:rsidR="00834177">
              <w:rPr>
                <w:webHidden/>
              </w:rPr>
              <w:tab/>
            </w:r>
            <w:r w:rsidR="00834177">
              <w:rPr>
                <w:webHidden/>
              </w:rPr>
              <w:fldChar w:fldCharType="begin"/>
            </w:r>
            <w:r w:rsidR="00834177">
              <w:rPr>
                <w:webHidden/>
              </w:rPr>
              <w:instrText xml:space="preserve"> PAGEREF _Toc451823379 \h </w:instrText>
            </w:r>
            <w:r w:rsidR="00834177">
              <w:rPr>
                <w:webHidden/>
              </w:rPr>
            </w:r>
            <w:r w:rsidR="00834177">
              <w:rPr>
                <w:webHidden/>
              </w:rPr>
              <w:fldChar w:fldCharType="separate"/>
            </w:r>
            <w:r w:rsidR="00834177">
              <w:rPr>
                <w:webHidden/>
              </w:rPr>
              <w:t>28</w:t>
            </w:r>
            <w:r w:rsidR="00834177">
              <w:rPr>
                <w:webHidden/>
              </w:rPr>
              <w:fldChar w:fldCharType="end"/>
            </w:r>
          </w:hyperlink>
        </w:p>
        <w:p w14:paraId="2FEEDD13"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80" w:history="1">
            <w:r w:rsidR="00834177" w:rsidRPr="009D1444">
              <w:rPr>
                <w:rStyle w:val="a9"/>
                <w:noProof/>
              </w:rPr>
              <w:t>7</w:t>
            </w:r>
            <w:r w:rsidR="00834177">
              <w:rPr>
                <w:rFonts w:asciiTheme="minorHAnsi" w:eastAsiaTheme="minorEastAsia" w:hAnsiTheme="minorHAnsi" w:cstheme="minorBidi"/>
                <w:noProof/>
                <w:sz w:val="21"/>
                <w:szCs w:val="22"/>
              </w:rPr>
              <w:tab/>
            </w:r>
            <w:r w:rsidR="00834177" w:rsidRPr="009D1444">
              <w:rPr>
                <w:rStyle w:val="a9"/>
                <w:rFonts w:hint="eastAsia"/>
                <w:noProof/>
              </w:rPr>
              <w:t>实验</w:t>
            </w:r>
            <w:r w:rsidR="00834177">
              <w:rPr>
                <w:noProof/>
                <w:webHidden/>
              </w:rPr>
              <w:tab/>
            </w:r>
            <w:r w:rsidR="00834177">
              <w:rPr>
                <w:noProof/>
                <w:webHidden/>
              </w:rPr>
              <w:fldChar w:fldCharType="begin"/>
            </w:r>
            <w:r w:rsidR="00834177">
              <w:rPr>
                <w:noProof/>
                <w:webHidden/>
              </w:rPr>
              <w:instrText xml:space="preserve"> PAGEREF _Toc451823380 \h </w:instrText>
            </w:r>
            <w:r w:rsidR="00834177">
              <w:rPr>
                <w:noProof/>
                <w:webHidden/>
              </w:rPr>
            </w:r>
            <w:r w:rsidR="00834177">
              <w:rPr>
                <w:noProof/>
                <w:webHidden/>
              </w:rPr>
              <w:fldChar w:fldCharType="separate"/>
            </w:r>
            <w:r w:rsidR="00834177">
              <w:rPr>
                <w:noProof/>
                <w:webHidden/>
              </w:rPr>
              <w:t>29</w:t>
            </w:r>
            <w:r w:rsidR="00834177">
              <w:rPr>
                <w:noProof/>
                <w:webHidden/>
              </w:rPr>
              <w:fldChar w:fldCharType="end"/>
            </w:r>
          </w:hyperlink>
        </w:p>
        <w:p w14:paraId="79A3F811"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1" w:history="1">
            <w:r w:rsidR="00834177" w:rsidRPr="009D1444">
              <w:rPr>
                <w:rStyle w:val="a9"/>
              </w:rPr>
              <w:t>7.1</w:t>
            </w:r>
            <w:r w:rsidR="00834177" w:rsidRPr="009D1444">
              <w:rPr>
                <w:rStyle w:val="a9"/>
                <w:rFonts w:hint="eastAsia"/>
              </w:rPr>
              <w:t xml:space="preserve"> </w:t>
            </w:r>
            <w:r w:rsidR="00834177" w:rsidRPr="009D1444">
              <w:rPr>
                <w:rStyle w:val="a9"/>
                <w:rFonts w:hint="eastAsia"/>
              </w:rPr>
              <w:t>实验数据集</w:t>
            </w:r>
            <w:r w:rsidR="00834177">
              <w:rPr>
                <w:webHidden/>
              </w:rPr>
              <w:tab/>
            </w:r>
            <w:r w:rsidR="00834177">
              <w:rPr>
                <w:webHidden/>
              </w:rPr>
              <w:fldChar w:fldCharType="begin"/>
            </w:r>
            <w:r w:rsidR="00834177">
              <w:rPr>
                <w:webHidden/>
              </w:rPr>
              <w:instrText xml:space="preserve"> PAGEREF _Toc451823381 \h </w:instrText>
            </w:r>
            <w:r w:rsidR="00834177">
              <w:rPr>
                <w:webHidden/>
              </w:rPr>
            </w:r>
            <w:r w:rsidR="00834177">
              <w:rPr>
                <w:webHidden/>
              </w:rPr>
              <w:fldChar w:fldCharType="separate"/>
            </w:r>
            <w:r w:rsidR="00834177">
              <w:rPr>
                <w:webHidden/>
              </w:rPr>
              <w:t>29</w:t>
            </w:r>
            <w:r w:rsidR="00834177">
              <w:rPr>
                <w:webHidden/>
              </w:rPr>
              <w:fldChar w:fldCharType="end"/>
            </w:r>
          </w:hyperlink>
        </w:p>
        <w:p w14:paraId="2270A009"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2" w:history="1">
            <w:r w:rsidR="00834177" w:rsidRPr="009D1444">
              <w:rPr>
                <w:rStyle w:val="a9"/>
              </w:rPr>
              <w:t>7.2</w:t>
            </w:r>
            <w:r w:rsidR="00834177" w:rsidRPr="009D1444">
              <w:rPr>
                <w:rStyle w:val="a9"/>
                <w:rFonts w:hint="eastAsia"/>
              </w:rPr>
              <w:t xml:space="preserve"> </w:t>
            </w:r>
            <w:r w:rsidR="00834177" w:rsidRPr="009D1444">
              <w:rPr>
                <w:rStyle w:val="a9"/>
                <w:rFonts w:hint="eastAsia"/>
              </w:rPr>
              <w:t>评判指标</w:t>
            </w:r>
            <w:r w:rsidR="00834177">
              <w:rPr>
                <w:webHidden/>
              </w:rPr>
              <w:tab/>
            </w:r>
            <w:r w:rsidR="00834177">
              <w:rPr>
                <w:webHidden/>
              </w:rPr>
              <w:fldChar w:fldCharType="begin"/>
            </w:r>
            <w:r w:rsidR="00834177">
              <w:rPr>
                <w:webHidden/>
              </w:rPr>
              <w:instrText xml:space="preserve"> PAGEREF _Toc451823382 \h </w:instrText>
            </w:r>
            <w:r w:rsidR="00834177">
              <w:rPr>
                <w:webHidden/>
              </w:rPr>
            </w:r>
            <w:r w:rsidR="00834177">
              <w:rPr>
                <w:webHidden/>
              </w:rPr>
              <w:fldChar w:fldCharType="separate"/>
            </w:r>
            <w:r w:rsidR="00834177">
              <w:rPr>
                <w:webHidden/>
              </w:rPr>
              <w:t>29</w:t>
            </w:r>
            <w:r w:rsidR="00834177">
              <w:rPr>
                <w:webHidden/>
              </w:rPr>
              <w:fldChar w:fldCharType="end"/>
            </w:r>
          </w:hyperlink>
        </w:p>
        <w:p w14:paraId="55B8367C"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3" w:history="1">
            <w:r w:rsidR="00834177" w:rsidRPr="009D1444">
              <w:rPr>
                <w:rStyle w:val="a9"/>
              </w:rPr>
              <w:t>7.3</w:t>
            </w:r>
            <w:r w:rsidR="00834177" w:rsidRPr="009D1444">
              <w:rPr>
                <w:rStyle w:val="a9"/>
                <w:rFonts w:hint="eastAsia"/>
              </w:rPr>
              <w:t xml:space="preserve"> </w:t>
            </w:r>
            <w:r w:rsidR="00834177" w:rsidRPr="009D1444">
              <w:rPr>
                <w:rStyle w:val="a9"/>
                <w:rFonts w:hint="eastAsia"/>
              </w:rPr>
              <w:t>实验结果及分析</w:t>
            </w:r>
            <w:r w:rsidR="00834177">
              <w:rPr>
                <w:webHidden/>
              </w:rPr>
              <w:tab/>
            </w:r>
            <w:r w:rsidR="00834177">
              <w:rPr>
                <w:webHidden/>
              </w:rPr>
              <w:fldChar w:fldCharType="begin"/>
            </w:r>
            <w:r w:rsidR="00834177">
              <w:rPr>
                <w:webHidden/>
              </w:rPr>
              <w:instrText xml:space="preserve"> PAGEREF _Toc451823383 \h </w:instrText>
            </w:r>
            <w:r w:rsidR="00834177">
              <w:rPr>
                <w:webHidden/>
              </w:rPr>
            </w:r>
            <w:r w:rsidR="00834177">
              <w:rPr>
                <w:webHidden/>
              </w:rPr>
              <w:fldChar w:fldCharType="separate"/>
            </w:r>
            <w:r w:rsidR="00834177">
              <w:rPr>
                <w:webHidden/>
              </w:rPr>
              <w:t>30</w:t>
            </w:r>
            <w:r w:rsidR="00834177">
              <w:rPr>
                <w:webHidden/>
              </w:rPr>
              <w:fldChar w:fldCharType="end"/>
            </w:r>
          </w:hyperlink>
        </w:p>
        <w:p w14:paraId="170F1C40" w14:textId="77777777" w:rsidR="00834177" w:rsidRDefault="0029378D">
          <w:pPr>
            <w:pStyle w:val="11"/>
            <w:tabs>
              <w:tab w:val="left" w:pos="397"/>
              <w:tab w:val="right" w:leader="dot" w:pos="9061"/>
            </w:tabs>
            <w:rPr>
              <w:rFonts w:asciiTheme="minorHAnsi" w:eastAsiaTheme="minorEastAsia" w:hAnsiTheme="minorHAnsi" w:cstheme="minorBidi"/>
              <w:noProof/>
              <w:sz w:val="21"/>
              <w:szCs w:val="22"/>
            </w:rPr>
          </w:pPr>
          <w:hyperlink w:anchor="_Toc451823384" w:history="1">
            <w:r w:rsidR="00834177" w:rsidRPr="009D1444">
              <w:rPr>
                <w:rStyle w:val="a9"/>
                <w:noProof/>
              </w:rPr>
              <w:t>8</w:t>
            </w:r>
            <w:r w:rsidR="00834177">
              <w:rPr>
                <w:rFonts w:asciiTheme="minorHAnsi" w:eastAsiaTheme="minorEastAsia" w:hAnsiTheme="minorHAnsi" w:cstheme="minorBidi"/>
                <w:noProof/>
                <w:sz w:val="21"/>
                <w:szCs w:val="22"/>
              </w:rPr>
              <w:tab/>
            </w:r>
            <w:r w:rsidR="00834177" w:rsidRPr="009D1444">
              <w:rPr>
                <w:rStyle w:val="a9"/>
                <w:rFonts w:hint="eastAsia"/>
                <w:noProof/>
              </w:rPr>
              <w:t>可视化系统设计与实现</w:t>
            </w:r>
            <w:r w:rsidR="00834177">
              <w:rPr>
                <w:noProof/>
                <w:webHidden/>
              </w:rPr>
              <w:tab/>
            </w:r>
            <w:r w:rsidR="00834177">
              <w:rPr>
                <w:noProof/>
                <w:webHidden/>
              </w:rPr>
              <w:fldChar w:fldCharType="begin"/>
            </w:r>
            <w:r w:rsidR="00834177">
              <w:rPr>
                <w:noProof/>
                <w:webHidden/>
              </w:rPr>
              <w:instrText xml:space="preserve"> PAGEREF _Toc451823384 \h </w:instrText>
            </w:r>
            <w:r w:rsidR="00834177">
              <w:rPr>
                <w:noProof/>
                <w:webHidden/>
              </w:rPr>
            </w:r>
            <w:r w:rsidR="00834177">
              <w:rPr>
                <w:noProof/>
                <w:webHidden/>
              </w:rPr>
              <w:fldChar w:fldCharType="separate"/>
            </w:r>
            <w:r w:rsidR="00834177">
              <w:rPr>
                <w:noProof/>
                <w:webHidden/>
              </w:rPr>
              <w:t>31</w:t>
            </w:r>
            <w:r w:rsidR="00834177">
              <w:rPr>
                <w:noProof/>
                <w:webHidden/>
              </w:rPr>
              <w:fldChar w:fldCharType="end"/>
            </w:r>
          </w:hyperlink>
        </w:p>
        <w:p w14:paraId="39BB77A0"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5" w:history="1">
            <w:r w:rsidR="00834177" w:rsidRPr="009D1444">
              <w:rPr>
                <w:rStyle w:val="a9"/>
              </w:rPr>
              <w:t>8.1</w:t>
            </w:r>
            <w:r w:rsidR="00834177" w:rsidRPr="009D1444">
              <w:rPr>
                <w:rStyle w:val="a9"/>
                <w:rFonts w:hint="eastAsia"/>
              </w:rPr>
              <w:t xml:space="preserve"> </w:t>
            </w:r>
            <w:r w:rsidR="00834177" w:rsidRPr="009D1444">
              <w:rPr>
                <w:rStyle w:val="a9"/>
                <w:rFonts w:hint="eastAsia"/>
              </w:rPr>
              <w:t>系统设计</w:t>
            </w:r>
            <w:r w:rsidR="00834177">
              <w:rPr>
                <w:webHidden/>
              </w:rPr>
              <w:tab/>
            </w:r>
            <w:r w:rsidR="00834177">
              <w:rPr>
                <w:webHidden/>
              </w:rPr>
              <w:fldChar w:fldCharType="begin"/>
            </w:r>
            <w:r w:rsidR="00834177">
              <w:rPr>
                <w:webHidden/>
              </w:rPr>
              <w:instrText xml:space="preserve"> PAGEREF _Toc451823385 \h </w:instrText>
            </w:r>
            <w:r w:rsidR="00834177">
              <w:rPr>
                <w:webHidden/>
              </w:rPr>
            </w:r>
            <w:r w:rsidR="00834177">
              <w:rPr>
                <w:webHidden/>
              </w:rPr>
              <w:fldChar w:fldCharType="separate"/>
            </w:r>
            <w:r w:rsidR="00834177">
              <w:rPr>
                <w:webHidden/>
              </w:rPr>
              <w:t>31</w:t>
            </w:r>
            <w:r w:rsidR="00834177">
              <w:rPr>
                <w:webHidden/>
              </w:rPr>
              <w:fldChar w:fldCharType="end"/>
            </w:r>
          </w:hyperlink>
        </w:p>
        <w:p w14:paraId="67E90DB0"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6" w:history="1">
            <w:r w:rsidR="00834177" w:rsidRPr="009D1444">
              <w:rPr>
                <w:rStyle w:val="a9"/>
              </w:rPr>
              <w:t>8.2</w:t>
            </w:r>
            <w:r w:rsidR="00834177" w:rsidRPr="009D1444">
              <w:rPr>
                <w:rStyle w:val="a9"/>
                <w:rFonts w:hint="eastAsia"/>
              </w:rPr>
              <w:t xml:space="preserve"> </w:t>
            </w:r>
            <w:r w:rsidR="00834177" w:rsidRPr="009D1444">
              <w:rPr>
                <w:rStyle w:val="a9"/>
                <w:rFonts w:hint="eastAsia"/>
              </w:rPr>
              <w:t>开发环境</w:t>
            </w:r>
            <w:r w:rsidR="00834177">
              <w:rPr>
                <w:webHidden/>
              </w:rPr>
              <w:tab/>
            </w:r>
            <w:r w:rsidR="00834177">
              <w:rPr>
                <w:webHidden/>
              </w:rPr>
              <w:fldChar w:fldCharType="begin"/>
            </w:r>
            <w:r w:rsidR="00834177">
              <w:rPr>
                <w:webHidden/>
              </w:rPr>
              <w:instrText xml:space="preserve"> PAGEREF _Toc451823386 \h </w:instrText>
            </w:r>
            <w:r w:rsidR="00834177">
              <w:rPr>
                <w:webHidden/>
              </w:rPr>
            </w:r>
            <w:r w:rsidR="00834177">
              <w:rPr>
                <w:webHidden/>
              </w:rPr>
              <w:fldChar w:fldCharType="separate"/>
            </w:r>
            <w:r w:rsidR="00834177">
              <w:rPr>
                <w:webHidden/>
              </w:rPr>
              <w:t>31</w:t>
            </w:r>
            <w:r w:rsidR="00834177">
              <w:rPr>
                <w:webHidden/>
              </w:rPr>
              <w:fldChar w:fldCharType="end"/>
            </w:r>
          </w:hyperlink>
        </w:p>
        <w:p w14:paraId="72BF0D99" w14:textId="77777777" w:rsidR="00834177" w:rsidRDefault="0029378D">
          <w:pPr>
            <w:pStyle w:val="21"/>
            <w:tabs>
              <w:tab w:val="right" w:leader="dot" w:pos="9061"/>
            </w:tabs>
            <w:rPr>
              <w:rFonts w:asciiTheme="minorHAnsi" w:eastAsiaTheme="minorEastAsia" w:hAnsiTheme="minorHAnsi" w:cstheme="minorBidi"/>
              <w:sz w:val="21"/>
              <w:szCs w:val="22"/>
            </w:rPr>
          </w:pPr>
          <w:hyperlink w:anchor="_Toc451823387" w:history="1">
            <w:r w:rsidR="00834177" w:rsidRPr="009D1444">
              <w:rPr>
                <w:rStyle w:val="a9"/>
              </w:rPr>
              <w:t>8.3</w:t>
            </w:r>
            <w:r w:rsidR="00834177" w:rsidRPr="009D1444">
              <w:rPr>
                <w:rStyle w:val="a9"/>
                <w:rFonts w:hint="eastAsia"/>
              </w:rPr>
              <w:t xml:space="preserve"> </w:t>
            </w:r>
            <w:r w:rsidR="00834177" w:rsidRPr="009D1444">
              <w:rPr>
                <w:rStyle w:val="a9"/>
                <w:rFonts w:hint="eastAsia"/>
              </w:rPr>
              <w:t>系统实现</w:t>
            </w:r>
            <w:r w:rsidR="00834177">
              <w:rPr>
                <w:webHidden/>
              </w:rPr>
              <w:tab/>
            </w:r>
            <w:r w:rsidR="00834177">
              <w:rPr>
                <w:webHidden/>
              </w:rPr>
              <w:fldChar w:fldCharType="begin"/>
            </w:r>
            <w:r w:rsidR="00834177">
              <w:rPr>
                <w:webHidden/>
              </w:rPr>
              <w:instrText xml:space="preserve"> PAGEREF _Toc451823387 \h </w:instrText>
            </w:r>
            <w:r w:rsidR="00834177">
              <w:rPr>
                <w:webHidden/>
              </w:rPr>
            </w:r>
            <w:r w:rsidR="00834177">
              <w:rPr>
                <w:webHidden/>
              </w:rPr>
              <w:fldChar w:fldCharType="separate"/>
            </w:r>
            <w:r w:rsidR="00834177">
              <w:rPr>
                <w:webHidden/>
              </w:rPr>
              <w:t>31</w:t>
            </w:r>
            <w:r w:rsidR="00834177">
              <w:rPr>
                <w:webHidden/>
              </w:rPr>
              <w:fldChar w:fldCharType="end"/>
            </w:r>
          </w:hyperlink>
        </w:p>
        <w:p w14:paraId="26799FAB" w14:textId="77777777" w:rsidR="00834177" w:rsidRDefault="0029378D">
          <w:pPr>
            <w:pStyle w:val="11"/>
            <w:tabs>
              <w:tab w:val="right" w:leader="dot" w:pos="9061"/>
            </w:tabs>
            <w:rPr>
              <w:rFonts w:asciiTheme="minorHAnsi" w:eastAsiaTheme="minorEastAsia" w:hAnsiTheme="minorHAnsi" w:cstheme="minorBidi"/>
              <w:noProof/>
              <w:sz w:val="21"/>
              <w:szCs w:val="22"/>
            </w:rPr>
          </w:pPr>
          <w:hyperlink w:anchor="_Toc451823388" w:history="1">
            <w:r w:rsidR="00834177" w:rsidRPr="009D1444">
              <w:rPr>
                <w:rStyle w:val="a9"/>
                <w:rFonts w:hint="eastAsia"/>
                <w:noProof/>
              </w:rPr>
              <w:t>结论</w:t>
            </w:r>
            <w:r w:rsidR="00834177">
              <w:rPr>
                <w:noProof/>
                <w:webHidden/>
              </w:rPr>
              <w:tab/>
            </w:r>
            <w:r w:rsidR="00834177">
              <w:rPr>
                <w:noProof/>
                <w:webHidden/>
              </w:rPr>
              <w:fldChar w:fldCharType="begin"/>
            </w:r>
            <w:r w:rsidR="00834177">
              <w:rPr>
                <w:noProof/>
                <w:webHidden/>
              </w:rPr>
              <w:instrText xml:space="preserve"> PAGEREF _Toc451823388 \h </w:instrText>
            </w:r>
            <w:r w:rsidR="00834177">
              <w:rPr>
                <w:noProof/>
                <w:webHidden/>
              </w:rPr>
            </w:r>
            <w:r w:rsidR="00834177">
              <w:rPr>
                <w:noProof/>
                <w:webHidden/>
              </w:rPr>
              <w:fldChar w:fldCharType="separate"/>
            </w:r>
            <w:r w:rsidR="00834177">
              <w:rPr>
                <w:noProof/>
                <w:webHidden/>
              </w:rPr>
              <w:t>33</w:t>
            </w:r>
            <w:r w:rsidR="00834177">
              <w:rPr>
                <w:noProof/>
                <w:webHidden/>
              </w:rPr>
              <w:fldChar w:fldCharType="end"/>
            </w:r>
          </w:hyperlink>
        </w:p>
        <w:p w14:paraId="22EF2AFB" w14:textId="77777777" w:rsidR="00834177" w:rsidRDefault="0029378D">
          <w:pPr>
            <w:pStyle w:val="11"/>
            <w:tabs>
              <w:tab w:val="right" w:leader="dot" w:pos="9061"/>
            </w:tabs>
            <w:rPr>
              <w:rFonts w:asciiTheme="minorHAnsi" w:eastAsiaTheme="minorEastAsia" w:hAnsiTheme="minorHAnsi" w:cstheme="minorBidi"/>
              <w:noProof/>
              <w:sz w:val="21"/>
              <w:szCs w:val="22"/>
            </w:rPr>
          </w:pPr>
          <w:hyperlink w:anchor="_Toc451823389" w:history="1">
            <w:r w:rsidR="00834177" w:rsidRPr="009D1444">
              <w:rPr>
                <w:rStyle w:val="a9"/>
                <w:rFonts w:hint="eastAsia"/>
                <w:noProof/>
              </w:rPr>
              <w:t>致谢</w:t>
            </w:r>
            <w:r w:rsidR="00834177">
              <w:rPr>
                <w:noProof/>
                <w:webHidden/>
              </w:rPr>
              <w:tab/>
            </w:r>
            <w:r w:rsidR="00834177">
              <w:rPr>
                <w:noProof/>
                <w:webHidden/>
              </w:rPr>
              <w:fldChar w:fldCharType="begin"/>
            </w:r>
            <w:r w:rsidR="00834177">
              <w:rPr>
                <w:noProof/>
                <w:webHidden/>
              </w:rPr>
              <w:instrText xml:space="preserve"> PAGEREF _Toc451823389 \h </w:instrText>
            </w:r>
            <w:r w:rsidR="00834177">
              <w:rPr>
                <w:noProof/>
                <w:webHidden/>
              </w:rPr>
            </w:r>
            <w:r w:rsidR="00834177">
              <w:rPr>
                <w:noProof/>
                <w:webHidden/>
              </w:rPr>
              <w:fldChar w:fldCharType="separate"/>
            </w:r>
            <w:r w:rsidR="00834177">
              <w:rPr>
                <w:noProof/>
                <w:webHidden/>
              </w:rPr>
              <w:t>35</w:t>
            </w:r>
            <w:r w:rsidR="00834177">
              <w:rPr>
                <w:noProof/>
                <w:webHidden/>
              </w:rPr>
              <w:fldChar w:fldCharType="end"/>
            </w:r>
          </w:hyperlink>
        </w:p>
        <w:p w14:paraId="4C509A14" w14:textId="77777777" w:rsidR="00834177" w:rsidRDefault="0029378D">
          <w:pPr>
            <w:pStyle w:val="11"/>
            <w:tabs>
              <w:tab w:val="right" w:leader="dot" w:pos="9061"/>
            </w:tabs>
            <w:rPr>
              <w:rFonts w:asciiTheme="minorHAnsi" w:eastAsiaTheme="minorEastAsia" w:hAnsiTheme="minorHAnsi" w:cstheme="minorBidi"/>
              <w:noProof/>
              <w:sz w:val="21"/>
              <w:szCs w:val="22"/>
            </w:rPr>
          </w:pPr>
          <w:hyperlink w:anchor="_Toc451823390" w:history="1">
            <w:r w:rsidR="00834177" w:rsidRPr="009D1444">
              <w:rPr>
                <w:rStyle w:val="a9"/>
                <w:rFonts w:hint="eastAsia"/>
                <w:noProof/>
              </w:rPr>
              <w:t>参考文献</w:t>
            </w:r>
            <w:r w:rsidR="00834177">
              <w:rPr>
                <w:noProof/>
                <w:webHidden/>
              </w:rPr>
              <w:tab/>
            </w:r>
            <w:r w:rsidR="00834177">
              <w:rPr>
                <w:noProof/>
                <w:webHidden/>
              </w:rPr>
              <w:fldChar w:fldCharType="begin"/>
            </w:r>
            <w:r w:rsidR="00834177">
              <w:rPr>
                <w:noProof/>
                <w:webHidden/>
              </w:rPr>
              <w:instrText xml:space="preserve"> PAGEREF _Toc451823390 \h </w:instrText>
            </w:r>
            <w:r w:rsidR="00834177">
              <w:rPr>
                <w:noProof/>
                <w:webHidden/>
              </w:rPr>
            </w:r>
            <w:r w:rsidR="00834177">
              <w:rPr>
                <w:noProof/>
                <w:webHidden/>
              </w:rPr>
              <w:fldChar w:fldCharType="separate"/>
            </w:r>
            <w:r w:rsidR="00834177">
              <w:rPr>
                <w:noProof/>
                <w:webHidden/>
              </w:rPr>
              <w:t>36</w:t>
            </w:r>
            <w:r w:rsidR="00834177">
              <w:rPr>
                <w:noProof/>
                <w:webHidden/>
              </w:rPr>
              <w:fldChar w:fldCharType="end"/>
            </w:r>
          </w:hyperlink>
        </w:p>
        <w:p w14:paraId="4B33C243" w14:textId="77777777" w:rsidR="00834177" w:rsidRDefault="0029378D">
          <w:pPr>
            <w:pStyle w:val="11"/>
            <w:tabs>
              <w:tab w:val="right" w:leader="dot" w:pos="9061"/>
            </w:tabs>
            <w:rPr>
              <w:rFonts w:asciiTheme="minorHAnsi" w:eastAsiaTheme="minorEastAsia" w:hAnsiTheme="minorHAnsi" w:cstheme="minorBidi"/>
              <w:noProof/>
              <w:sz w:val="21"/>
              <w:szCs w:val="22"/>
            </w:rPr>
          </w:pPr>
          <w:hyperlink w:anchor="_Toc451823391" w:history="1">
            <w:r w:rsidR="00834177" w:rsidRPr="009D1444">
              <w:rPr>
                <w:rStyle w:val="a9"/>
                <w:rFonts w:hint="eastAsia"/>
                <w:noProof/>
              </w:rPr>
              <w:t>附录</w:t>
            </w:r>
            <w:r w:rsidR="00834177" w:rsidRPr="009D1444">
              <w:rPr>
                <w:rStyle w:val="a9"/>
                <w:noProof/>
              </w:rPr>
              <w:t>A</w:t>
            </w:r>
            <w:r w:rsidR="00834177">
              <w:rPr>
                <w:noProof/>
                <w:webHidden/>
              </w:rPr>
              <w:tab/>
            </w:r>
            <w:r w:rsidR="00834177">
              <w:rPr>
                <w:noProof/>
                <w:webHidden/>
              </w:rPr>
              <w:fldChar w:fldCharType="begin"/>
            </w:r>
            <w:r w:rsidR="00834177">
              <w:rPr>
                <w:noProof/>
                <w:webHidden/>
              </w:rPr>
              <w:instrText xml:space="preserve"> PAGEREF _Toc451823391 \h </w:instrText>
            </w:r>
            <w:r w:rsidR="00834177">
              <w:rPr>
                <w:noProof/>
                <w:webHidden/>
              </w:rPr>
            </w:r>
            <w:r w:rsidR="00834177">
              <w:rPr>
                <w:noProof/>
                <w:webHidden/>
              </w:rPr>
              <w:fldChar w:fldCharType="separate"/>
            </w:r>
            <w:r w:rsidR="00834177">
              <w:rPr>
                <w:noProof/>
                <w:webHidden/>
              </w:rPr>
              <w:t>38</w:t>
            </w:r>
            <w:r w:rsidR="00834177">
              <w:rPr>
                <w:noProof/>
                <w:webHidden/>
              </w:rPr>
              <w:fldChar w:fldCharType="end"/>
            </w:r>
          </w:hyperlink>
        </w:p>
        <w:p w14:paraId="1BB06BBE" w14:textId="77777777" w:rsidR="00834177" w:rsidRDefault="0029378D">
          <w:pPr>
            <w:pStyle w:val="11"/>
            <w:tabs>
              <w:tab w:val="right" w:leader="dot" w:pos="9061"/>
            </w:tabs>
            <w:rPr>
              <w:rFonts w:asciiTheme="minorHAnsi" w:eastAsiaTheme="minorEastAsia" w:hAnsiTheme="minorHAnsi" w:cstheme="minorBidi"/>
              <w:noProof/>
              <w:sz w:val="21"/>
              <w:szCs w:val="22"/>
            </w:rPr>
          </w:pPr>
          <w:hyperlink w:anchor="_Toc451823392" w:history="1">
            <w:r w:rsidR="00834177" w:rsidRPr="009D1444">
              <w:rPr>
                <w:rStyle w:val="a9"/>
                <w:rFonts w:hint="eastAsia"/>
                <w:noProof/>
              </w:rPr>
              <w:t>附录</w:t>
            </w:r>
            <w:r w:rsidR="00834177" w:rsidRPr="009D1444">
              <w:rPr>
                <w:rStyle w:val="a9"/>
                <w:noProof/>
              </w:rPr>
              <w:t>B</w:t>
            </w:r>
            <w:r w:rsidR="00834177">
              <w:rPr>
                <w:noProof/>
                <w:webHidden/>
              </w:rPr>
              <w:tab/>
            </w:r>
            <w:r w:rsidR="00834177">
              <w:rPr>
                <w:noProof/>
                <w:webHidden/>
              </w:rPr>
              <w:fldChar w:fldCharType="begin"/>
            </w:r>
            <w:r w:rsidR="00834177">
              <w:rPr>
                <w:noProof/>
                <w:webHidden/>
              </w:rPr>
              <w:instrText xml:space="preserve"> PAGEREF _Toc451823392 \h </w:instrText>
            </w:r>
            <w:r w:rsidR="00834177">
              <w:rPr>
                <w:noProof/>
                <w:webHidden/>
              </w:rPr>
            </w:r>
            <w:r w:rsidR="00834177">
              <w:rPr>
                <w:noProof/>
                <w:webHidden/>
              </w:rPr>
              <w:fldChar w:fldCharType="separate"/>
            </w:r>
            <w:r w:rsidR="00834177">
              <w:rPr>
                <w:noProof/>
                <w:webHidden/>
              </w:rPr>
              <w:t>39</w:t>
            </w:r>
            <w:r w:rsidR="00834177">
              <w:rPr>
                <w:noProof/>
                <w:webHidden/>
              </w:rPr>
              <w:fldChar w:fldCharType="end"/>
            </w:r>
          </w:hyperlink>
        </w:p>
        <w:p w14:paraId="5A2224F9" w14:textId="77777777" w:rsidR="00BB529B" w:rsidRDefault="00BB529B">
          <w:r>
            <w:rPr>
              <w:b/>
              <w:bCs/>
              <w:lang w:val="zh-CN"/>
            </w:rPr>
            <w:fldChar w:fldCharType="end"/>
          </w:r>
        </w:p>
      </w:sdtContent>
    </w:sdt>
    <w:p w14:paraId="6AF15333" w14:textId="77777777" w:rsidR="005162BF" w:rsidRPr="005162BF" w:rsidRDefault="005162BF" w:rsidP="002F4E9A">
      <w:pPr>
        <w:pStyle w:val="a4"/>
        <w:tabs>
          <w:tab w:val="left" w:pos="5940"/>
        </w:tabs>
        <w:spacing w:line="360" w:lineRule="auto"/>
        <w:ind w:firstLine="0"/>
        <w:jc w:val="center"/>
        <w:rPr>
          <w:rFonts w:ascii="黑体" w:eastAsia="黑体" w:hAnsi="黑体"/>
          <w:sz w:val="32"/>
          <w:szCs w:val="32"/>
        </w:rPr>
        <w:sectPr w:rsidR="005162BF" w:rsidRPr="005162BF" w:rsidSect="00B632E8">
          <w:headerReference w:type="default" r:id="rId12"/>
          <w:pgSz w:w="11906" w:h="16838" w:code="9"/>
          <w:pgMar w:top="1701" w:right="1134" w:bottom="1418" w:left="1701" w:header="567" w:footer="964" w:gutter="0"/>
          <w:pgNumType w:fmt="upperRoman" w:start="1"/>
          <w:cols w:space="425"/>
          <w:docGrid w:type="lines" w:linePitch="312"/>
        </w:sectPr>
      </w:pPr>
    </w:p>
    <w:p w14:paraId="4711B733" w14:textId="77777777" w:rsidR="00436031" w:rsidRDefault="00FC29D8" w:rsidP="00436031">
      <w:pPr>
        <w:pStyle w:val="1"/>
        <w:spacing w:after="312"/>
      </w:pPr>
      <w:bookmarkStart w:id="4" w:name="_Toc448601903"/>
      <w:bookmarkStart w:id="5" w:name="_Toc451823332"/>
      <w:r>
        <w:rPr>
          <w:rFonts w:hint="eastAsia"/>
        </w:rPr>
        <w:lastRenderedPageBreak/>
        <w:t>绪论</w:t>
      </w:r>
      <w:bookmarkEnd w:id="4"/>
      <w:bookmarkEnd w:id="5"/>
    </w:p>
    <w:p w14:paraId="0DADFA1E" w14:textId="77777777" w:rsidR="00436031" w:rsidRPr="00F00A06" w:rsidRDefault="00436031" w:rsidP="00436031">
      <w:pPr>
        <w:pStyle w:val="2"/>
        <w:spacing w:before="156" w:after="156"/>
      </w:pPr>
      <w:bookmarkStart w:id="6" w:name="_Toc448601904"/>
      <w:bookmarkStart w:id="7" w:name="_Toc451823333"/>
      <w:r>
        <w:rPr>
          <w:rFonts w:hint="eastAsia"/>
        </w:rPr>
        <w:t>研究背景及</w:t>
      </w:r>
      <w:bookmarkEnd w:id="6"/>
      <w:r w:rsidR="00421E1C">
        <w:rPr>
          <w:rFonts w:hint="eastAsia"/>
        </w:rPr>
        <w:t>意义</w:t>
      </w:r>
      <w:bookmarkEnd w:id="7"/>
    </w:p>
    <w:p w14:paraId="66611B86" w14:textId="77777777" w:rsidR="00EB62FC" w:rsidRDefault="006835EB" w:rsidP="00EB62FC">
      <w:pPr>
        <w:pStyle w:val="a0"/>
        <w:ind w:firstLineChars="200" w:firstLine="480"/>
      </w:pPr>
      <w:r>
        <w:rPr>
          <w:rFonts w:hint="eastAsia"/>
        </w:rPr>
        <w:t>随着</w:t>
      </w:r>
      <w:r>
        <w:rPr>
          <w:rFonts w:hint="eastAsia"/>
        </w:rPr>
        <w:t>Web2.0</w:t>
      </w:r>
      <w:r>
        <w:rPr>
          <w:rFonts w:hint="eastAsia"/>
        </w:rPr>
        <w:t>时代的到来，互联网为网络用户提供了方便的交流渠道和丰富的信息来源，导致用户产生的信息在网络上爆炸性地</w:t>
      </w:r>
      <w:r w:rsidR="00763BBC">
        <w:rPr>
          <w:rFonts w:hint="eastAsia"/>
        </w:rPr>
        <w:t>增长，人们越来越习惯于在网上表达自己对各种事件、物体、人物的看法</w:t>
      </w:r>
      <w:r>
        <w:rPr>
          <w:rFonts w:hint="eastAsia"/>
        </w:rPr>
        <w:t>。</w:t>
      </w:r>
      <w:r w:rsidR="00763BBC">
        <w:rPr>
          <w:rFonts w:hint="eastAsia"/>
        </w:rPr>
        <w:t>形式包括长篇幅的博客，和短篇幅的</w:t>
      </w:r>
      <w:r w:rsidR="003E63FE">
        <w:rPr>
          <w:rFonts w:hint="eastAsia"/>
        </w:rPr>
        <w:t>微博、</w:t>
      </w:r>
      <w:r w:rsidR="00C265AB">
        <w:rPr>
          <w:rFonts w:hint="eastAsia"/>
        </w:rPr>
        <w:t>商品</w:t>
      </w:r>
      <w:r w:rsidR="00763BBC">
        <w:rPr>
          <w:rFonts w:hint="eastAsia"/>
        </w:rPr>
        <w:t>评论、</w:t>
      </w:r>
      <w:r w:rsidR="00C265AB">
        <w:rPr>
          <w:rFonts w:hint="eastAsia"/>
        </w:rPr>
        <w:t>空间</w:t>
      </w:r>
      <w:r w:rsidR="00763BBC">
        <w:rPr>
          <w:rFonts w:hint="eastAsia"/>
        </w:rPr>
        <w:t>留言</w:t>
      </w:r>
      <w:r w:rsidR="003E63FE">
        <w:rPr>
          <w:rFonts w:hint="eastAsia"/>
        </w:rPr>
        <w:t>、</w:t>
      </w:r>
      <w:r w:rsidR="00C265AB">
        <w:rPr>
          <w:rFonts w:hint="eastAsia"/>
        </w:rPr>
        <w:t>朋友圈状态</w:t>
      </w:r>
      <w:r w:rsidR="00763BBC">
        <w:rPr>
          <w:rFonts w:hint="eastAsia"/>
        </w:rPr>
        <w:t>等</w:t>
      </w:r>
      <w:r w:rsidR="002F1838">
        <w:rPr>
          <w:rFonts w:hint="eastAsia"/>
        </w:rPr>
        <w:t>。发表的内容也各色各样，有关于自身的经历，转发的文章，推送的广告或网页，对时事的看法，或产品使用感受等等</w:t>
      </w:r>
      <w:r w:rsidR="00763BBC">
        <w:rPr>
          <w:rFonts w:hint="eastAsia"/>
        </w:rPr>
        <w:t>。</w:t>
      </w:r>
      <w:r w:rsidR="002F1838">
        <w:rPr>
          <w:rFonts w:hint="eastAsia"/>
        </w:rPr>
        <w:t>英文用户主要</w:t>
      </w:r>
      <w:r w:rsidR="003D1D7B">
        <w:rPr>
          <w:rFonts w:hint="eastAsia"/>
        </w:rPr>
        <w:t>使用的社交平台有</w:t>
      </w:r>
      <w:r w:rsidR="002F1838">
        <w:rPr>
          <w:rFonts w:hint="eastAsia"/>
        </w:rPr>
        <w:t>Facebook</w:t>
      </w:r>
      <w:r w:rsidR="00854AA4">
        <w:rPr>
          <w:rFonts w:hint="eastAsia"/>
        </w:rPr>
        <w:t>、</w:t>
      </w:r>
      <w:r w:rsidR="002F1838">
        <w:rPr>
          <w:rFonts w:hint="eastAsia"/>
        </w:rPr>
        <w:t>Twitter</w:t>
      </w:r>
      <w:r w:rsidR="00854AA4">
        <w:rPr>
          <w:rFonts w:hint="eastAsia"/>
        </w:rPr>
        <w:t>等</w:t>
      </w:r>
      <w:r w:rsidR="003D1D7B">
        <w:rPr>
          <w:rFonts w:hint="eastAsia"/>
        </w:rPr>
        <w:t>，电商平台有</w:t>
      </w:r>
      <w:r w:rsidR="003D1D7B">
        <w:rPr>
          <w:rFonts w:hint="eastAsia"/>
        </w:rPr>
        <w:t>A</w:t>
      </w:r>
      <w:r w:rsidR="004F5FE6">
        <w:rPr>
          <w:rFonts w:hint="eastAsia"/>
        </w:rPr>
        <w:t>mazon</w:t>
      </w:r>
      <w:r w:rsidR="00854AA4">
        <w:rPr>
          <w:rFonts w:hint="eastAsia"/>
        </w:rPr>
        <w:t>、</w:t>
      </w:r>
      <w:r w:rsidR="004F5FE6">
        <w:rPr>
          <w:rFonts w:hint="eastAsia"/>
        </w:rPr>
        <w:t>eBay</w:t>
      </w:r>
      <w:r w:rsidR="00854AA4">
        <w:rPr>
          <w:rFonts w:hint="eastAsia"/>
        </w:rPr>
        <w:t>等</w:t>
      </w:r>
      <w:r w:rsidR="003D1D7B">
        <w:rPr>
          <w:rFonts w:hint="eastAsia"/>
        </w:rPr>
        <w:t>。</w:t>
      </w:r>
      <w:r w:rsidR="002F1838">
        <w:rPr>
          <w:rFonts w:hint="eastAsia"/>
        </w:rPr>
        <w:t>而中文用户主要</w:t>
      </w:r>
      <w:r w:rsidR="00854AA4">
        <w:rPr>
          <w:rFonts w:hint="eastAsia"/>
        </w:rPr>
        <w:t>使用的社交平台有博客、微博、微信、</w:t>
      </w:r>
      <w:r w:rsidR="00854AA4">
        <w:rPr>
          <w:rFonts w:hint="eastAsia"/>
        </w:rPr>
        <w:t>QQ</w:t>
      </w:r>
      <w:r w:rsidR="00854AA4">
        <w:rPr>
          <w:rFonts w:hint="eastAsia"/>
        </w:rPr>
        <w:t>空间等，电商平台有淘宝、京东、亚马逊等。</w:t>
      </w:r>
      <w:r w:rsidR="00A50262">
        <w:rPr>
          <w:rFonts w:hint="eastAsia"/>
        </w:rPr>
        <w:t xml:space="preserve"> </w:t>
      </w:r>
      <w:r>
        <w:rPr>
          <w:rFonts w:hint="eastAsia"/>
        </w:rPr>
        <w:t>这些</w:t>
      </w:r>
      <w:r w:rsidR="00A50262">
        <w:rPr>
          <w:rFonts w:hint="eastAsia"/>
        </w:rPr>
        <w:t>由网络用户产生的文本</w:t>
      </w:r>
      <w:r>
        <w:rPr>
          <w:rFonts w:hint="eastAsia"/>
        </w:rPr>
        <w:t>包含丰富的情感因素，</w:t>
      </w:r>
      <w:r w:rsidR="00767211">
        <w:rPr>
          <w:rFonts w:hint="eastAsia"/>
        </w:rPr>
        <w:t>反映了</w:t>
      </w:r>
      <w:r w:rsidR="00A50262">
        <w:rPr>
          <w:rFonts w:hint="eastAsia"/>
        </w:rPr>
        <w:t>个人喜好。而当下有很多研究和应用都需以</w:t>
      </w:r>
      <w:r w:rsidR="00C640CF">
        <w:rPr>
          <w:rFonts w:hint="eastAsia"/>
        </w:rPr>
        <w:t>这样带有强烈个人情感倾向的文本</w:t>
      </w:r>
      <w:r w:rsidR="00A50262">
        <w:rPr>
          <w:rFonts w:hint="eastAsia"/>
        </w:rPr>
        <w:t>为研究对象</w:t>
      </w:r>
      <w:r w:rsidR="00F1619D">
        <w:rPr>
          <w:rFonts w:hint="eastAsia"/>
        </w:rPr>
        <w:t>。以舆情系统为例，需要采集和分析大量的用户文本，经过文本处理和统计之后能得到多方面的信息，可用于分析热门话题的产生到消亡的过程，人们对于某些事件的舆论导向，消费者对于某些产品和企业的评价等。</w:t>
      </w:r>
      <w:r w:rsidR="00550262">
        <w:rPr>
          <w:rFonts w:hint="eastAsia"/>
        </w:rPr>
        <w:t>研究领域也越来越重视对这些文本的分析算法，“微博”、“博客”等字眼频繁出现在论文标题和主体中。</w:t>
      </w:r>
      <w:r w:rsidR="006F6C00">
        <w:rPr>
          <w:rFonts w:hint="eastAsia"/>
        </w:rPr>
        <w:t>这些应用</w:t>
      </w:r>
      <w:r w:rsidR="00550262">
        <w:rPr>
          <w:rFonts w:hint="eastAsia"/>
        </w:rPr>
        <w:t>和研究</w:t>
      </w:r>
      <w:r w:rsidR="006F6C00">
        <w:rPr>
          <w:rFonts w:hint="eastAsia"/>
        </w:rPr>
        <w:t>对于政府、企业、消费者等各类人群都有非常重要的意义</w:t>
      </w:r>
      <w:r w:rsidR="00550262">
        <w:rPr>
          <w:rFonts w:hint="eastAsia"/>
        </w:rPr>
        <w:t>，对于总结过往经验和预测未来走势都有指导作用。</w:t>
      </w:r>
      <w:r w:rsidR="006D31C6">
        <w:rPr>
          <w:rFonts w:hint="eastAsia"/>
        </w:rPr>
        <w:t>比如</w:t>
      </w:r>
      <w:r w:rsidR="005A170F">
        <w:rPr>
          <w:rFonts w:hint="eastAsia"/>
        </w:rPr>
        <w:t>O</w:t>
      </w:r>
      <w:r w:rsidR="005A170F">
        <w:t>’Connor</w:t>
      </w:r>
      <w:r w:rsidR="005A170F">
        <w:t>等人</w:t>
      </w:r>
      <w:r w:rsidR="009B7D02">
        <w:fldChar w:fldCharType="begin"/>
      </w:r>
      <w:r w:rsidR="009B7D02">
        <w:instrText xml:space="preserve"> ADDIN EN.CITE &lt;EndNote&gt;&lt;Cite&gt;&lt;Author&gt;O&amp;apos;Connor&lt;/Author&gt;&lt;Year&gt;2010&lt;/Year&gt;&lt;RecNum&gt;23&lt;/RecNum&gt;&lt;DisplayText&gt;&lt;style face="superscript"&gt;[1]&lt;/style&gt;&lt;/DisplayText&gt;&lt;record&gt;&lt;rec-number&gt;23&lt;/rec-number&gt;&lt;foreign-keys&gt;&lt;key app="EN" db-id="xeaxf2w9pd2rviere26vs004x2exrrefzz2p"&gt;23&lt;/key&gt;&lt;/foreign-keys&gt;&lt;ref-type name="Conference Proceedings"&gt;10&lt;/ref-type&gt;&lt;contributors&gt;&lt;authors&gt;&lt;author&gt;O&amp;apos;Connor, Brendan T.&lt;/author&gt;&lt;author&gt;Balasubramanyan, Ramnath&lt;/author&gt;&lt;author&gt;Routledge, Bryan R.&lt;/author&gt;&lt;author&gt;Smith, Noah A.&lt;/author&gt;&lt;/authors&gt;&lt;/contributors&gt;&lt;titles&gt;&lt;title&gt;From Tweets to Polls: Linking Text Sentiment to Public Opinion Time Series&lt;/title&gt;&lt;secondary-title&gt;ICWSM&lt;/secondary-title&gt;&lt;/titles&gt;&lt;dates&gt;&lt;year&gt;2010&lt;/year&gt;&lt;/dates&gt;&lt;urls&gt;&lt;/urls&gt;&lt;/record&gt;&lt;/Cite&gt;&lt;/EndNote&gt;</w:instrText>
      </w:r>
      <w:r w:rsidR="009B7D02">
        <w:fldChar w:fldCharType="separate"/>
      </w:r>
      <w:r w:rsidR="009B7D02" w:rsidRPr="009B7D02">
        <w:rPr>
          <w:noProof/>
          <w:vertAlign w:val="superscript"/>
        </w:rPr>
        <w:t>[</w:t>
      </w:r>
      <w:hyperlink w:anchor="_ENREF_1" w:tooltip="O'Connor, 2010 #23" w:history="1">
        <w:r w:rsidR="006C51BC" w:rsidRPr="009B7D02">
          <w:rPr>
            <w:noProof/>
            <w:vertAlign w:val="superscript"/>
          </w:rPr>
          <w:t>1</w:t>
        </w:r>
      </w:hyperlink>
      <w:r w:rsidR="009B7D02" w:rsidRPr="009B7D02">
        <w:rPr>
          <w:noProof/>
          <w:vertAlign w:val="superscript"/>
        </w:rPr>
        <w:t>]</w:t>
      </w:r>
      <w:r w:rsidR="009B7D02">
        <w:fldChar w:fldCharType="end"/>
      </w:r>
      <w:r w:rsidR="006D31C6">
        <w:rPr>
          <w:rFonts w:hint="eastAsia"/>
        </w:rPr>
        <w:t>研究了</w:t>
      </w:r>
      <w:r w:rsidR="006D31C6">
        <w:rPr>
          <w:rFonts w:hint="eastAsia"/>
        </w:rPr>
        <w:t>Twitter</w:t>
      </w:r>
      <w:r w:rsidR="006D31C6">
        <w:rPr>
          <w:rFonts w:hint="eastAsia"/>
        </w:rPr>
        <w:t>文本中的信息和民意调查结果之间的相似性，</w:t>
      </w:r>
      <w:r w:rsidR="00A52B17">
        <w:rPr>
          <w:rFonts w:hint="eastAsia"/>
        </w:rPr>
        <w:t>希望把主流社交类文本中的信息作为民意调查的补充和代替。</w:t>
      </w:r>
      <w:r w:rsidR="000C78F5">
        <w:rPr>
          <w:rFonts w:hint="eastAsia"/>
        </w:rPr>
        <w:t>Bollen</w:t>
      </w:r>
      <w:r w:rsidR="000C78F5">
        <w:rPr>
          <w:rFonts w:hint="eastAsia"/>
        </w:rPr>
        <w:t>等人</w:t>
      </w:r>
      <w:r w:rsidR="000C78F5">
        <w:fldChar w:fldCharType="begin"/>
      </w:r>
      <w:r w:rsidR="000C78F5">
        <w:instrText xml:space="preserve"> ADDIN EN.CITE &lt;EndNote&gt;&lt;Cite&gt;&lt;Author&gt;Bollen&lt;/Author&gt;&lt;Year&gt;2011&lt;/Year&gt;&lt;RecNum&gt;24&lt;/RecNum&gt;&lt;DisplayText&gt;&lt;style face="superscript"&gt;[2]&lt;/style&gt;&lt;/DisplayText&gt;&lt;record&gt;&lt;rec-number&gt;24&lt;/rec-number&gt;&lt;foreign-keys&gt;&lt;key app="EN" db-id="xeaxf2w9pd2rviere26vs004x2exrrefzz2p"&gt;24&lt;/key&gt;&lt;/foreign-keys&gt;&lt;ref-type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CoRR&lt;/secondary-title&gt;&lt;/titles&gt;&lt;periodical&gt;&lt;full-title&gt;CoRR&lt;/full-title&gt;&lt;/periodical&gt;&lt;volume&gt;abs/1010.3003&lt;/volume&gt;&lt;dates&gt;&lt;year&gt;2011&lt;/year&gt;&lt;/dates&gt;&lt;urls&gt;&lt;/urls&gt;&lt;/record&gt;&lt;/Cite&gt;&lt;/EndNote&gt;</w:instrText>
      </w:r>
      <w:r w:rsidR="000C78F5">
        <w:fldChar w:fldCharType="separate"/>
      </w:r>
      <w:r w:rsidR="000C78F5" w:rsidRPr="000C78F5">
        <w:rPr>
          <w:noProof/>
          <w:vertAlign w:val="superscript"/>
        </w:rPr>
        <w:t>[</w:t>
      </w:r>
      <w:hyperlink w:anchor="_ENREF_2" w:tooltip="Bollen, 2011 #24" w:history="1">
        <w:r w:rsidR="006C51BC" w:rsidRPr="000C78F5">
          <w:rPr>
            <w:noProof/>
            <w:vertAlign w:val="superscript"/>
          </w:rPr>
          <w:t>2</w:t>
        </w:r>
      </w:hyperlink>
      <w:r w:rsidR="000C78F5" w:rsidRPr="000C78F5">
        <w:rPr>
          <w:noProof/>
          <w:vertAlign w:val="superscript"/>
        </w:rPr>
        <w:t>]</w:t>
      </w:r>
      <w:r w:rsidR="000C78F5">
        <w:fldChar w:fldCharType="end"/>
      </w:r>
      <w:r w:rsidR="000C78F5">
        <w:t>利用</w:t>
      </w:r>
      <w:r w:rsidR="000C78F5">
        <w:t>Twitter</w:t>
      </w:r>
      <w:r w:rsidR="000C78F5">
        <w:t>中的情绪信息预测股票市场的行为</w:t>
      </w:r>
      <w:r w:rsidR="000C78F5">
        <w:rPr>
          <w:rFonts w:hint="eastAsia"/>
        </w:rPr>
        <w:t>。</w:t>
      </w:r>
    </w:p>
    <w:p w14:paraId="3669E096" w14:textId="77777777" w:rsidR="00B41EE0" w:rsidRDefault="001F695D" w:rsidP="006D1F85">
      <w:pPr>
        <w:pStyle w:val="a0"/>
        <w:ind w:firstLineChars="200" w:firstLine="480"/>
      </w:pPr>
      <w:r>
        <w:rPr>
          <w:rFonts w:hint="eastAsia"/>
        </w:rPr>
        <w:t>作为情感分析文本的一种，产品评论也因为</w:t>
      </w:r>
      <w:r w:rsidR="00DB495A">
        <w:rPr>
          <w:rFonts w:hint="eastAsia"/>
        </w:rPr>
        <w:t>电商行业</w:t>
      </w:r>
      <w:r w:rsidR="005A20B7">
        <w:rPr>
          <w:rFonts w:hint="eastAsia"/>
        </w:rPr>
        <w:t>的迅猛发展</w:t>
      </w:r>
      <w:r w:rsidR="00530719">
        <w:rPr>
          <w:rFonts w:hint="eastAsia"/>
        </w:rPr>
        <w:t>如雨后春笋般大量产生</w:t>
      </w:r>
      <w:r w:rsidR="00C3148C">
        <w:rPr>
          <w:rFonts w:hint="eastAsia"/>
        </w:rPr>
        <w:t>。产品评论</w:t>
      </w:r>
      <w:r w:rsidR="0040169D">
        <w:rPr>
          <w:rFonts w:hint="eastAsia"/>
        </w:rPr>
        <w:t>能很好地反映</w:t>
      </w:r>
      <w:r w:rsidR="00402565">
        <w:rPr>
          <w:rFonts w:hint="eastAsia"/>
        </w:rPr>
        <w:t>消费者</w:t>
      </w:r>
      <w:r w:rsidR="0093056C">
        <w:rPr>
          <w:rFonts w:hint="eastAsia"/>
        </w:rPr>
        <w:t>的</w:t>
      </w:r>
      <w:r w:rsidR="00402565">
        <w:rPr>
          <w:rFonts w:hint="eastAsia"/>
        </w:rPr>
        <w:t>态度和观点</w:t>
      </w:r>
      <w:r w:rsidR="0093056C">
        <w:rPr>
          <w:rFonts w:hint="eastAsia"/>
        </w:rPr>
        <w:t>，</w:t>
      </w:r>
      <w:r w:rsidR="0040169D">
        <w:rPr>
          <w:rFonts w:hint="eastAsia"/>
        </w:rPr>
        <w:t>这对于商家和消费者而言都是极佳的参考。</w:t>
      </w:r>
      <w:r w:rsidR="00B230CE">
        <w:rPr>
          <w:rFonts w:hint="eastAsia"/>
        </w:rPr>
        <w:t>商家能从产品评论中得到消费者最直接的反馈，第一时间知晓发布的产品在消费者心中的形象</w:t>
      </w:r>
      <w:r w:rsidR="000F3E59">
        <w:rPr>
          <w:rFonts w:hint="eastAsia"/>
        </w:rPr>
        <w:t>；</w:t>
      </w:r>
      <w:r w:rsidR="006835EB">
        <w:rPr>
          <w:rFonts w:hint="eastAsia"/>
        </w:rPr>
        <w:t>帮助商家</w:t>
      </w:r>
      <w:r w:rsidR="008D42B0">
        <w:rPr>
          <w:rFonts w:hint="eastAsia"/>
        </w:rPr>
        <w:t>总结经验，及时修整这一代产品的缺陷，构想下一代产品的设计方案，</w:t>
      </w:r>
      <w:r w:rsidR="006835EB">
        <w:rPr>
          <w:rFonts w:hint="eastAsia"/>
        </w:rPr>
        <w:t>调整</w:t>
      </w:r>
      <w:r w:rsidR="008D42B0">
        <w:rPr>
          <w:rFonts w:hint="eastAsia"/>
        </w:rPr>
        <w:t>生产和</w:t>
      </w:r>
      <w:r w:rsidR="006835EB">
        <w:rPr>
          <w:rFonts w:hint="eastAsia"/>
        </w:rPr>
        <w:t>销售策略。消费者</w:t>
      </w:r>
      <w:r w:rsidR="000A1F4A">
        <w:rPr>
          <w:rFonts w:hint="eastAsia"/>
        </w:rPr>
        <w:t>在购物之前，</w:t>
      </w:r>
      <w:r w:rsidR="006835EB">
        <w:rPr>
          <w:rFonts w:hint="eastAsia"/>
        </w:rPr>
        <w:t>更倾向于查阅产品评论，</w:t>
      </w:r>
      <w:r w:rsidR="000A1F4A">
        <w:rPr>
          <w:rFonts w:hint="eastAsia"/>
        </w:rPr>
        <w:t>用他人提供的信息来评估商品是否满足自己的预期</w:t>
      </w:r>
      <w:r w:rsidR="006835EB">
        <w:rPr>
          <w:rFonts w:hint="eastAsia"/>
        </w:rPr>
        <w:t>。</w:t>
      </w:r>
      <w:r w:rsidR="004F2687">
        <w:rPr>
          <w:rFonts w:hint="eastAsia"/>
        </w:rPr>
        <w:t>虽然</w:t>
      </w:r>
      <w:r w:rsidR="006835EB">
        <w:rPr>
          <w:rFonts w:hint="eastAsia"/>
        </w:rPr>
        <w:t>产品评论</w:t>
      </w:r>
      <w:r w:rsidR="004F2687">
        <w:rPr>
          <w:rFonts w:hint="eastAsia"/>
        </w:rPr>
        <w:t>有巨大的参考</w:t>
      </w:r>
      <w:r w:rsidR="006835EB">
        <w:rPr>
          <w:rFonts w:hint="eastAsia"/>
        </w:rPr>
        <w:t>价值，但是</w:t>
      </w:r>
      <w:r w:rsidR="004F2687">
        <w:rPr>
          <w:rFonts w:hint="eastAsia"/>
        </w:rPr>
        <w:t>几个现实问题让人工提取信息</w:t>
      </w:r>
      <w:r w:rsidR="00CE0984">
        <w:rPr>
          <w:rFonts w:hint="eastAsia"/>
        </w:rPr>
        <w:t>的工作</w:t>
      </w:r>
      <w:r w:rsidR="004F2687">
        <w:rPr>
          <w:rFonts w:hint="eastAsia"/>
        </w:rPr>
        <w:t>变得非常费时费力。</w:t>
      </w:r>
      <w:r w:rsidR="0016612F">
        <w:rPr>
          <w:rFonts w:hint="eastAsia"/>
        </w:rPr>
        <w:t>第一是产品评论的</w:t>
      </w:r>
      <w:r w:rsidR="004F2687">
        <w:rPr>
          <w:rFonts w:hint="eastAsia"/>
        </w:rPr>
        <w:t>数量</w:t>
      </w:r>
      <w:r w:rsidR="0016612F">
        <w:rPr>
          <w:rFonts w:hint="eastAsia"/>
        </w:rPr>
        <w:t>非常庞大</w:t>
      </w:r>
      <w:r w:rsidR="00D208B1">
        <w:rPr>
          <w:rFonts w:hint="eastAsia"/>
        </w:rPr>
        <w:t>。</w:t>
      </w:r>
      <w:r w:rsidR="00681E39">
        <w:rPr>
          <w:rFonts w:hint="eastAsia"/>
        </w:rPr>
        <w:t>据</w:t>
      </w:r>
      <w:r w:rsidR="00681E39">
        <w:rPr>
          <w:rFonts w:hint="eastAsia"/>
        </w:rPr>
        <w:t>CNNIC</w:t>
      </w:r>
      <w:r w:rsidR="00681E39">
        <w:rPr>
          <w:rFonts w:hint="eastAsia"/>
        </w:rPr>
        <w:t>中国互联网络发展状况统计报告称，到</w:t>
      </w:r>
      <w:r w:rsidR="00681E39">
        <w:rPr>
          <w:rFonts w:hint="eastAsia"/>
        </w:rPr>
        <w:t>2014</w:t>
      </w:r>
      <w:r w:rsidR="00681E39">
        <w:rPr>
          <w:rFonts w:hint="eastAsia"/>
        </w:rPr>
        <w:t>年</w:t>
      </w:r>
      <w:r w:rsidR="00681E39">
        <w:rPr>
          <w:rFonts w:hint="eastAsia"/>
        </w:rPr>
        <w:t>6</w:t>
      </w:r>
      <w:r w:rsidR="00681E39">
        <w:rPr>
          <w:rFonts w:hint="eastAsia"/>
        </w:rPr>
        <w:t>月份为止，我国网购用户数量约为</w:t>
      </w:r>
      <w:r w:rsidR="00681E39">
        <w:rPr>
          <w:rFonts w:hint="eastAsia"/>
        </w:rPr>
        <w:t>3.32</w:t>
      </w:r>
      <w:r w:rsidR="00681E39">
        <w:rPr>
          <w:rFonts w:hint="eastAsia"/>
        </w:rPr>
        <w:t>亿，由消费者产生的产品评论的数量更是浩如烟海</w:t>
      </w:r>
      <w:r w:rsidR="001E49DD">
        <w:rPr>
          <w:rFonts w:hint="eastAsia"/>
        </w:rPr>
        <w:t>。</w:t>
      </w:r>
      <w:r w:rsidR="00742C4A">
        <w:rPr>
          <w:rFonts w:hint="eastAsia"/>
        </w:rPr>
        <w:t>面对这样量级的数据，</w:t>
      </w:r>
      <w:r w:rsidR="00742C4A">
        <w:rPr>
          <w:rFonts w:hint="eastAsia"/>
        </w:rPr>
        <w:lastRenderedPageBreak/>
        <w:t>人工处理苍白无力</w:t>
      </w:r>
      <w:r w:rsidR="00E95ABF">
        <w:rPr>
          <w:rFonts w:hint="eastAsia"/>
        </w:rPr>
        <w:t>。第二</w:t>
      </w:r>
      <w:r w:rsidR="00183D07">
        <w:rPr>
          <w:rFonts w:hint="eastAsia"/>
        </w:rPr>
        <w:t>是评论内容各异，甚至相悖，如果不加以归类统计会让人非常困惑</w:t>
      </w:r>
      <w:r w:rsidR="00ED69FB">
        <w:rPr>
          <w:rFonts w:hint="eastAsia"/>
        </w:rPr>
        <w:t>，然而人工统计</w:t>
      </w:r>
      <w:r w:rsidR="009A77A6">
        <w:rPr>
          <w:rFonts w:hint="eastAsia"/>
        </w:rPr>
        <w:t>工作量较大</w:t>
      </w:r>
      <w:r w:rsidR="00183D07">
        <w:rPr>
          <w:rFonts w:hint="eastAsia"/>
        </w:rPr>
        <w:t>。</w:t>
      </w:r>
      <w:r w:rsidR="00ED69FB">
        <w:rPr>
          <w:rFonts w:hint="eastAsia"/>
        </w:rPr>
        <w:t>第三是评论质量参差不齐，</w:t>
      </w:r>
      <w:r w:rsidR="006835EB">
        <w:rPr>
          <w:rFonts w:hint="eastAsia"/>
        </w:rPr>
        <w:t>有些评论内容</w:t>
      </w:r>
      <w:r w:rsidR="00ED69FB">
        <w:rPr>
          <w:rFonts w:hint="eastAsia"/>
        </w:rPr>
        <w:t>虽然</w:t>
      </w:r>
      <w:r w:rsidR="006835EB">
        <w:rPr>
          <w:rFonts w:hint="eastAsia"/>
        </w:rPr>
        <w:t>长</w:t>
      </w:r>
      <w:r w:rsidR="00ED69FB">
        <w:rPr>
          <w:rFonts w:hint="eastAsia"/>
        </w:rPr>
        <w:t>但有用信息很少</w:t>
      </w:r>
      <w:r w:rsidR="006835EB">
        <w:rPr>
          <w:rFonts w:hint="eastAsia"/>
        </w:rPr>
        <w:t>，</w:t>
      </w:r>
      <w:r w:rsidR="00ED69FB">
        <w:rPr>
          <w:rFonts w:hint="eastAsia"/>
        </w:rPr>
        <w:t>人工审阅这样的评论收益肯定很低。</w:t>
      </w:r>
      <w:r w:rsidR="002B550F">
        <w:rPr>
          <w:rFonts w:hint="eastAsia"/>
        </w:rPr>
        <w:t>所以人工直接阅读评论原文只适用于小规模的产品评论，若想更全面地掌握产品信息，需要利用计算机来实现。</w:t>
      </w:r>
      <w:r w:rsidR="00A643C8">
        <w:rPr>
          <w:rFonts w:hint="eastAsia"/>
        </w:rPr>
        <w:t>这也是那么多研究者都致力于文本处理技术研究的原因。</w:t>
      </w:r>
      <w:r w:rsidR="00414293">
        <w:rPr>
          <w:rFonts w:hint="eastAsia"/>
        </w:rPr>
        <w:t>本文所做的研究就是为了解决上述的现实困扰，提高商家和消费者从产品评论中获取有用信息的效率。</w:t>
      </w:r>
    </w:p>
    <w:p w14:paraId="16D9AC77" w14:textId="77777777" w:rsidR="00EB681E" w:rsidRDefault="00EB681E" w:rsidP="00EB681E">
      <w:pPr>
        <w:pStyle w:val="2"/>
        <w:spacing w:before="156" w:after="156"/>
      </w:pPr>
      <w:bookmarkStart w:id="8" w:name="_Toc451823338"/>
      <w:bookmarkStart w:id="9" w:name="_Toc448601905"/>
      <w:bookmarkStart w:id="10" w:name="_Toc451823334"/>
      <w:r>
        <w:rPr>
          <w:rFonts w:hint="eastAsia"/>
        </w:rPr>
        <w:t>研究现状</w:t>
      </w:r>
      <w:bookmarkEnd w:id="8"/>
    </w:p>
    <w:p w14:paraId="37BA2021" w14:textId="77777777" w:rsidR="00EB681E" w:rsidRDefault="00EB681E" w:rsidP="00EB681E">
      <w:pPr>
        <w:pStyle w:val="3"/>
        <w:spacing w:before="156" w:after="156"/>
        <w:ind w:firstLine="360"/>
      </w:pPr>
      <w:bookmarkStart w:id="11" w:name="_Toc451823339"/>
      <w:r>
        <w:rPr>
          <w:rFonts w:hint="eastAsia"/>
        </w:rPr>
        <w:t>情感分析</w:t>
      </w:r>
      <w:bookmarkEnd w:id="11"/>
    </w:p>
    <w:p w14:paraId="7A6F7617" w14:textId="77777777" w:rsidR="00EB681E" w:rsidRDefault="00EB681E" w:rsidP="00EB681E">
      <w:pPr>
        <w:pStyle w:val="a0"/>
        <w:ind w:firstLine="360"/>
      </w:pPr>
      <w:r>
        <w:rPr>
          <w:rFonts w:hint="eastAsia"/>
        </w:rPr>
        <w:t>研究带有情感色彩的文本的根本是从中抽取出有价值的信息，这个抽取的过程被称为情感分析，或者观点挖掘。虽然被称作此，但抽取出的信息绝不止用户情感或观点，其他信息如事件属性、物体特征、时间发展等也是可被抽取的对象。</w:t>
      </w:r>
    </w:p>
    <w:p w14:paraId="211243F9" w14:textId="77777777" w:rsidR="00EB681E" w:rsidRDefault="00EB681E" w:rsidP="00EB681E">
      <w:pPr>
        <w:pStyle w:val="a0"/>
        <w:ind w:firstLine="360"/>
      </w:pPr>
      <w:r>
        <w:rPr>
          <w:rFonts w:hint="eastAsia"/>
        </w:rPr>
        <w:t>在大量进行</w:t>
      </w:r>
      <w:r w:rsidRPr="000A0C91">
        <w:rPr>
          <w:rFonts w:hint="eastAsia"/>
        </w:rPr>
        <w:t>情感分析</w:t>
      </w:r>
      <w:r>
        <w:rPr>
          <w:rFonts w:hint="eastAsia"/>
        </w:rPr>
        <w:t>研究之前，</w:t>
      </w:r>
      <w:r w:rsidRPr="000A0C91">
        <w:rPr>
          <w:rFonts w:hint="eastAsia"/>
        </w:rPr>
        <w:t>前人</w:t>
      </w:r>
      <w:r>
        <w:rPr>
          <w:rFonts w:hint="eastAsia"/>
        </w:rPr>
        <w:t>所做的研究</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rPr>
          <w:rFonts w:hint="eastAsia"/>
        </w:rPr>
        <w:t>主要是围绕分析带有情感倾向的词语展开的。比如“美妙</w:t>
      </w:r>
      <w:r w:rsidRPr="000A0C91">
        <w:rPr>
          <w:rFonts w:hint="eastAsia"/>
        </w:rPr>
        <w:t>”是带有</w:t>
      </w:r>
      <w:r>
        <w:rPr>
          <w:rFonts w:hint="eastAsia"/>
        </w:rPr>
        <w:t>正向情感即褒义的词语，而“刺耳</w:t>
      </w:r>
      <w:r w:rsidRPr="000A0C91">
        <w:rPr>
          <w:rFonts w:hint="eastAsia"/>
        </w:rPr>
        <w:t>”是带有</w:t>
      </w:r>
      <w:r>
        <w:rPr>
          <w:rFonts w:hint="eastAsia"/>
        </w:rPr>
        <w:t>负向情感即</w:t>
      </w:r>
      <w:r w:rsidRPr="000A0C91">
        <w:rPr>
          <w:rFonts w:hint="eastAsia"/>
        </w:rPr>
        <w:t>贬义的词语。随着</w:t>
      </w:r>
      <w:r>
        <w:rPr>
          <w:rFonts w:hint="eastAsia"/>
        </w:rPr>
        <w:t>大量带有主观情感的文本出现在</w:t>
      </w:r>
      <w:r w:rsidRPr="000A0C91">
        <w:rPr>
          <w:rFonts w:hint="eastAsia"/>
        </w:rPr>
        <w:t>互联网上，研究者们</w:t>
      </w:r>
      <w:r>
        <w:rPr>
          <w:rFonts w:hint="eastAsia"/>
        </w:rPr>
        <w:t>的研究课题不再拘泥于简单的情感词</w:t>
      </w:r>
      <w:r w:rsidRPr="000A0C91">
        <w:rPr>
          <w:rFonts w:hint="eastAsia"/>
        </w:rPr>
        <w:t>研究</w:t>
      </w:r>
      <w:r>
        <w:rPr>
          <w:rFonts w:hint="eastAsia"/>
        </w:rPr>
        <w:t>，逐步发展到</w:t>
      </w:r>
      <w:r w:rsidRPr="000A0C91">
        <w:rPr>
          <w:rFonts w:hint="eastAsia"/>
        </w:rPr>
        <w:t>复杂</w:t>
      </w:r>
      <w:r>
        <w:rPr>
          <w:rFonts w:hint="eastAsia"/>
        </w:rPr>
        <w:t>性更高的</w:t>
      </w:r>
      <w:r w:rsidRPr="000A0C91">
        <w:rPr>
          <w:rFonts w:hint="eastAsia"/>
        </w:rPr>
        <w:t>情感句</w:t>
      </w:r>
      <w:r>
        <w:rPr>
          <w:rFonts w:hint="eastAsia"/>
        </w:rPr>
        <w:t>甚至篇章级别的研究。</w:t>
      </w:r>
    </w:p>
    <w:p w14:paraId="54C6656C" w14:textId="77777777" w:rsidR="00EB681E" w:rsidRPr="00BE77A2" w:rsidRDefault="00EB681E" w:rsidP="00EB681E">
      <w:pPr>
        <w:pStyle w:val="a0"/>
        <w:ind w:firstLine="360"/>
      </w:pPr>
      <w:r w:rsidRPr="00672C82">
        <w:rPr>
          <w:rFonts w:hint="eastAsia"/>
        </w:rPr>
        <w:t>根据分析的粒度不同，情感分析可分为粗粒度的情感分析和细粒度的情感分析。粗粒度的情感分析一般指多篇章级、篇章级的情感分析，即分析的最小单位为一篇文章。篇章级的情感分析一般有关键词提取、文档摘要或多文档摘要、情感倾向性分析。细粒度的情感分析一般指句子级、短语级、词语级的情感分析。这类分析的应用有情感要素抽取、情感倾向性分析等等。本文所研究的内容属于细粒度情感分析，达到短语级或词语级的粒度，即从句子级别的产品评论中抽取出短</w:t>
      </w:r>
      <w:r>
        <w:rPr>
          <w:rFonts w:hint="eastAsia"/>
        </w:rPr>
        <w:t>语级或词语级的表述。</w:t>
      </w:r>
    </w:p>
    <w:p w14:paraId="5A2DC264" w14:textId="77777777" w:rsidR="00EB681E" w:rsidRDefault="00EB681E" w:rsidP="00EB681E">
      <w:pPr>
        <w:pStyle w:val="a0"/>
        <w:ind w:firstLine="360"/>
      </w:pPr>
      <w:r>
        <w:rPr>
          <w:rFonts w:hint="eastAsia"/>
        </w:rPr>
        <w:t>根据文本类型可以把情感分析主要分为三类：面向微博的情感分析、面向新闻的情感分析和面向产品评论的情感分析。微博指的是出现在社交平台上的篇幅较短的博文，比如</w:t>
      </w:r>
      <w:r>
        <w:rPr>
          <w:rFonts w:hint="eastAsia"/>
        </w:rPr>
        <w:t>Twitter</w:t>
      </w:r>
      <w:r>
        <w:rPr>
          <w:rFonts w:hint="eastAsia"/>
        </w:rPr>
        <w:t>、</w:t>
      </w:r>
      <w:r>
        <w:rPr>
          <w:rFonts w:hint="eastAsia"/>
        </w:rPr>
        <w:t>Facebook</w:t>
      </w:r>
      <w:r>
        <w:rPr>
          <w:rFonts w:hint="eastAsia"/>
        </w:rPr>
        <w:t>、新浪微博、微信等。这类文本的特点是篇幅短，带有强烈的个人情感色彩，差异性大，实时性强，用语不甚规范，内容多为时下热门话题；因此常被用来研究热点话题、事件。由于近几年网络自媒体的高速发展，这类文本的数量急剧增长，也成为了情感分析的主要对象。新闻与微博相比有很大的不同，新闻一般由官方撰写，代表媒体机构和部分权力机关的观点和态度，所以遣词造句较为讲究、规范，态度也趋于客观、冷静，虽然也隐含情感色彩，但没有微博类文本具有的情感色彩那般强烈。</w:t>
      </w:r>
      <w:r>
        <w:rPr>
          <w:rFonts w:hint="eastAsia"/>
        </w:rPr>
        <w:lastRenderedPageBreak/>
        <w:t>产品评论的描述对象为产品，反映了产品的质量水平，能用来评估大众对产品的期许；语言一般较为简练，不是特别规范，包含大量产品特性的描述，带有较为鲜明的情感色彩，主要来源为电商平台，对于消费者和商家有重要的参考价值。</w:t>
      </w:r>
    </w:p>
    <w:p w14:paraId="28874E39" w14:textId="77777777" w:rsidR="002205DD" w:rsidRDefault="000359E7" w:rsidP="00362258">
      <w:pPr>
        <w:pStyle w:val="a0"/>
        <w:ind w:firstLineChars="200" w:firstLine="480"/>
      </w:pPr>
      <w:r>
        <w:rPr>
          <w:rFonts w:hint="eastAsia"/>
        </w:rPr>
        <w:t>其中，产品评论是本文研究的对象。</w:t>
      </w:r>
      <w:r w:rsidR="00EB681E">
        <w:rPr>
          <w:rFonts w:hint="eastAsia"/>
        </w:rPr>
        <w:t>产品评论的内容主要关于产品的特性，比如手机领域经常被评价的特性是屏幕、音量、续航能力等。</w:t>
      </w:r>
      <w:r>
        <w:rPr>
          <w:rFonts w:hint="eastAsia"/>
        </w:rPr>
        <w:t>用户在阅读产品评论时最关心的一般就是</w:t>
      </w:r>
      <w:r w:rsidR="00EB681E">
        <w:rPr>
          <w:rFonts w:hint="eastAsia"/>
        </w:rPr>
        <w:t>产品特性的描述，这样的描述被称为情感要素。情感要素一般指评价对象、评价词、观点持有者等内容，在产品评论中观点持有者一般为消费者，所以不需特别考虑；</w:t>
      </w:r>
      <w:r w:rsidR="00362258">
        <w:rPr>
          <w:rFonts w:hint="eastAsia"/>
        </w:rPr>
        <w:t>因此产品评论的情感要素一般指的是</w:t>
      </w:r>
      <w:r w:rsidR="00EB681E">
        <w:rPr>
          <w:rFonts w:hint="eastAsia"/>
        </w:rPr>
        <w:t>评价对象和评价词。</w:t>
      </w:r>
      <w:r w:rsidR="00362258">
        <w:rPr>
          <w:rFonts w:hint="eastAsia"/>
        </w:rPr>
        <w:t>评价对象是指评价的物体的某种属性；评价词是描述评价对象的词语或短语。</w:t>
      </w:r>
      <w:r w:rsidR="002205DD">
        <w:rPr>
          <w:rFonts w:hint="eastAsia"/>
        </w:rPr>
        <w:t>情感要素的情感倾向性分析指的是判断情感要素表达的情感是正向、负向还是中立的。</w:t>
      </w:r>
      <w:r w:rsidR="0044362F">
        <w:rPr>
          <w:rFonts w:hint="eastAsia"/>
        </w:rPr>
        <w:t>以手机领域为例，情感要素的示例有“屏幕大”</w:t>
      </w:r>
      <w:r w:rsidR="002205DD">
        <w:rPr>
          <w:rFonts w:hint="eastAsia"/>
        </w:rPr>
        <w:t>和</w:t>
      </w:r>
      <w:r w:rsidR="0044362F">
        <w:rPr>
          <w:rFonts w:hint="eastAsia"/>
        </w:rPr>
        <w:t>“音量小”</w:t>
      </w:r>
      <w:r w:rsidR="002205DD">
        <w:rPr>
          <w:rFonts w:hint="eastAsia"/>
        </w:rPr>
        <w:t>；前者的情感是正向的，而后者的情感是负向的。</w:t>
      </w:r>
    </w:p>
    <w:p w14:paraId="69D096A7" w14:textId="77777777" w:rsidR="00EB681E" w:rsidRDefault="00EB681E" w:rsidP="00EB681E">
      <w:pPr>
        <w:pStyle w:val="3"/>
        <w:spacing w:before="156" w:after="156"/>
        <w:ind w:firstLine="360"/>
      </w:pPr>
      <w:bookmarkStart w:id="12" w:name="_Toc451823340"/>
      <w:r>
        <w:rPr>
          <w:rFonts w:hint="eastAsia"/>
        </w:rPr>
        <w:t>情感分析的应用</w:t>
      </w:r>
      <w:bookmarkEnd w:id="12"/>
    </w:p>
    <w:p w14:paraId="02307C7B" w14:textId="77777777" w:rsidR="00EB681E" w:rsidRDefault="00EB681E" w:rsidP="00EB681E">
      <w:pPr>
        <w:pStyle w:val="a0"/>
        <w:ind w:firstLineChars="200" w:firstLine="480"/>
      </w:pPr>
      <w:r w:rsidRPr="00581384">
        <w:rPr>
          <w:rFonts w:hint="eastAsia"/>
        </w:rPr>
        <w:t>情感分析是一种面向应用的研究课题</w:t>
      </w:r>
      <w:r>
        <w:rPr>
          <w:rFonts w:hint="eastAsia"/>
        </w:rPr>
        <w:t>，</w:t>
      </w:r>
      <w:r w:rsidRPr="00581384">
        <w:rPr>
          <w:rFonts w:hint="eastAsia"/>
        </w:rPr>
        <w:t>然而</w:t>
      </w:r>
      <w:r>
        <w:rPr>
          <w:rFonts w:hint="eastAsia"/>
        </w:rPr>
        <w:t>用户并不能直接使用情感信息提取和分类的结果</w:t>
      </w:r>
      <w:r w:rsidRPr="00581384">
        <w:rPr>
          <w:rFonts w:hint="eastAsia"/>
        </w:rPr>
        <w:t>。情感</w:t>
      </w:r>
      <w:r>
        <w:rPr>
          <w:rFonts w:hint="eastAsia"/>
        </w:rPr>
        <w:t>信息归纳和情感信息检索是情感分析技术服务用户的主要形式</w:t>
      </w:r>
      <w:r w:rsidRPr="00581384">
        <w:rPr>
          <w:rFonts w:hint="eastAsia"/>
        </w:rPr>
        <w:t>。</w:t>
      </w:r>
      <w:r>
        <w:rPr>
          <w:rFonts w:hint="eastAsia"/>
        </w:rPr>
        <w:t>情感信息归纳指的是从大量包含情感信息且与</w:t>
      </w:r>
      <w:r w:rsidRPr="00581384">
        <w:rPr>
          <w:rFonts w:hint="eastAsia"/>
        </w:rPr>
        <w:t>主题相关的</w:t>
      </w:r>
      <w:r>
        <w:rPr>
          <w:rFonts w:hint="eastAsia"/>
        </w:rPr>
        <w:t>文档中分析、归纳出情感分析结果，作为用户的参考，帮助用户节省查阅文档的精力和时间</w:t>
      </w:r>
      <w:r w:rsidRPr="00581384">
        <w:rPr>
          <w:rFonts w:hint="eastAsia"/>
        </w:rPr>
        <w:t>。</w:t>
      </w:r>
      <w:r>
        <w:rPr>
          <w:rFonts w:hint="eastAsia"/>
        </w:rPr>
        <w:t>而</w:t>
      </w:r>
      <w:r w:rsidRPr="00581384">
        <w:rPr>
          <w:rFonts w:hint="eastAsia"/>
        </w:rPr>
        <w:t>情感信息检索</w:t>
      </w:r>
      <w:r>
        <w:rPr>
          <w:rFonts w:hint="eastAsia"/>
        </w:rPr>
        <w:t>主要用于为用户检索出包含情感信息且与检索词相关的文档。</w:t>
      </w:r>
    </w:p>
    <w:p w14:paraId="19243F2C" w14:textId="77777777" w:rsidR="00EB681E" w:rsidRDefault="00EB681E" w:rsidP="00EB681E">
      <w:pPr>
        <w:pStyle w:val="a0"/>
        <w:ind w:firstLineChars="200" w:firstLine="480"/>
      </w:pPr>
      <w:r>
        <w:rPr>
          <w:rFonts w:hint="eastAsia"/>
        </w:rPr>
        <w:t>情感信息归纳的</w:t>
      </w:r>
      <w:r w:rsidRPr="00C634AE">
        <w:rPr>
          <w:rFonts w:hint="eastAsia"/>
        </w:rPr>
        <w:t>主要</w:t>
      </w:r>
      <w:r>
        <w:rPr>
          <w:rFonts w:hint="eastAsia"/>
        </w:rPr>
        <w:t>内容是生成文档摘要，</w:t>
      </w:r>
      <w:r w:rsidRPr="00C634AE">
        <w:rPr>
          <w:rFonts w:hint="eastAsia"/>
        </w:rPr>
        <w:t>包括</w:t>
      </w:r>
      <w:r>
        <w:rPr>
          <w:rFonts w:hint="eastAsia"/>
        </w:rPr>
        <w:t>生成</w:t>
      </w:r>
      <w:r w:rsidRPr="00C634AE">
        <w:rPr>
          <w:rFonts w:hint="eastAsia"/>
        </w:rPr>
        <w:t>新闻评论</w:t>
      </w:r>
      <w:r>
        <w:rPr>
          <w:rFonts w:hint="eastAsia"/>
        </w:rPr>
        <w:t>、产品信息等的</w:t>
      </w:r>
      <w:r w:rsidRPr="00C634AE">
        <w:rPr>
          <w:rFonts w:hint="eastAsia"/>
        </w:rPr>
        <w:t>摘要</w:t>
      </w:r>
      <w:r>
        <w:rPr>
          <w:rFonts w:hint="eastAsia"/>
        </w:rPr>
        <w:t>。</w:t>
      </w:r>
      <w:r w:rsidRPr="00C634AE">
        <w:rPr>
          <w:rFonts w:hint="eastAsia"/>
        </w:rPr>
        <w:t>情感信息检索的</w:t>
      </w:r>
      <w:r>
        <w:rPr>
          <w:rFonts w:hint="eastAsia"/>
        </w:rPr>
        <w:t>主要内容有三个方面：首先在传统的信息检索模型的基础上加入情感相关的知识，再对满足主题词的文档做主客观情感识别，根据主观情感词对文档做筛选和排序。</w:t>
      </w:r>
    </w:p>
    <w:p w14:paraId="1E982F37" w14:textId="77777777" w:rsidR="00EB681E" w:rsidRDefault="00EB681E" w:rsidP="00EB681E">
      <w:pPr>
        <w:pStyle w:val="3"/>
        <w:spacing w:before="156" w:after="156"/>
        <w:ind w:firstLine="360"/>
      </w:pPr>
      <w:bookmarkStart w:id="13" w:name="_Toc451823341"/>
      <w:r>
        <w:rPr>
          <w:rFonts w:hint="eastAsia"/>
        </w:rPr>
        <w:t>情感分析的评测</w:t>
      </w:r>
      <w:bookmarkEnd w:id="13"/>
    </w:p>
    <w:p w14:paraId="4F580C40" w14:textId="77777777" w:rsidR="00EB681E" w:rsidRDefault="00EB681E" w:rsidP="00EB681E">
      <w:pPr>
        <w:pStyle w:val="a0"/>
        <w:ind w:firstLine="360"/>
      </w:pPr>
      <w:r>
        <w:rPr>
          <w:rFonts w:hint="eastAsia"/>
        </w:rPr>
        <w:t>随着网络上越来越多带有情感色彩的文本出现，情感分析受到更多研究学者和研究机构的注意。近些年以来，许多国内外研究机构组织了大大小小的公开评测，以便交流和发展情感分析的技术。</w:t>
      </w:r>
    </w:p>
    <w:p w14:paraId="7FDAC0B9" w14:textId="77777777" w:rsidR="00EB681E" w:rsidRPr="003B6D89" w:rsidRDefault="00EB681E" w:rsidP="00EB681E">
      <w:pPr>
        <w:pStyle w:val="a0"/>
        <w:ind w:firstLine="360"/>
        <w:rPr>
          <w:rFonts w:eastAsiaTheme="minorEastAsia"/>
        </w:rPr>
      </w:pPr>
      <w:r>
        <w:rPr>
          <w:rFonts w:hint="eastAsia"/>
        </w:rPr>
        <w:t>国际文本检索大会（</w:t>
      </w:r>
      <w:r>
        <w:rPr>
          <w:rFonts w:hint="eastAsia"/>
        </w:rPr>
        <w:t>Text</w:t>
      </w:r>
      <w:r>
        <w:t xml:space="preserve"> Retrieval Evaluation Conference</w:t>
      </w:r>
      <w:r>
        <w:rPr>
          <w:rFonts w:hint="eastAsia"/>
        </w:rPr>
        <w:t>，</w:t>
      </w:r>
      <w:r>
        <w:t>简称</w:t>
      </w:r>
      <w:r>
        <w:t>TREC</w:t>
      </w:r>
      <w:r>
        <w:rPr>
          <w:rFonts w:hint="eastAsia"/>
        </w:rPr>
        <w:t>）是关注情感分析的第一批机构之一，自</w:t>
      </w:r>
      <w:r>
        <w:rPr>
          <w:rFonts w:hint="eastAsia"/>
        </w:rPr>
        <w:t>2006</w:t>
      </w:r>
      <w:r>
        <w:rPr>
          <w:rFonts w:hint="eastAsia"/>
        </w:rPr>
        <w:t>年起，每年都会公开发布情感分析的评测任务。</w:t>
      </w:r>
      <w:r>
        <w:rPr>
          <w:rFonts w:hint="eastAsia"/>
        </w:rPr>
        <w:t>TREC</w:t>
      </w:r>
      <w:r>
        <w:rPr>
          <w:rFonts w:hint="eastAsia"/>
        </w:rPr>
        <w:t>最先关注的是博客检索任务（</w:t>
      </w:r>
      <w:r>
        <w:rPr>
          <w:rFonts w:hint="eastAsia"/>
        </w:rPr>
        <w:t>Blog</w:t>
      </w:r>
      <w:r>
        <w:t xml:space="preserve"> Track</w:t>
      </w:r>
      <w:r>
        <w:rPr>
          <w:rFonts w:hint="eastAsia"/>
        </w:rPr>
        <w:t>），即要求在博客上检索满足特定话题的带有观</w:t>
      </w:r>
      <w:r>
        <w:rPr>
          <w:rFonts w:hint="eastAsia"/>
        </w:rPr>
        <w:lastRenderedPageBreak/>
        <w:t>点的文档，不能是纯客观的叙述，必须带有主观性信息</w:t>
      </w:r>
      <w:r>
        <w:fldChar w:fldCharType="begin"/>
      </w:r>
      <w:r>
        <w:instrText xml:space="preserve"> ADDIN EN.CITE &lt;EndNote&gt;&lt;Cite&gt;&lt;Author&gt;Choi&lt;/Author&gt;&lt;Year&gt;2008&lt;/Year&gt;&lt;RecNum&gt;27&lt;/RecNum&gt;&lt;DisplayText&gt;&lt;style face="superscript"&gt;[23]&lt;/style&gt;&lt;/DisplayText&gt;&lt;record&gt;&lt;rec-number&gt;27&lt;/rec-number&gt;&lt;foreign-keys&gt;&lt;key app="EN" db-id="xeaxf2w9pd2rviere26vs004x2exrrefzz2p"&gt;27&lt;/key&gt;&lt;/foreign-keys&gt;&lt;ref-type name="Conference Proceedings"&gt;10&lt;/ref-type&gt;&lt;contributors&gt;&lt;authors&gt;&lt;author&gt;Choi, Yejin&lt;/author&gt;&lt;author&gt;Cardie, Claire&lt;/author&gt;&lt;/authors&gt;&lt;/contributors&gt;&lt;titles&gt;&lt;title&gt;Learning with Compositional Semantics as Structural Inference for Subsentential Sentiment Analysis&lt;/title&gt;&lt;secondary-title&gt;EMNLP&lt;/secondary-title&gt;&lt;/titles&gt;&lt;dates&gt;&lt;year&gt;2008&lt;/year&gt;&lt;/dates&gt;&lt;urls&gt;&lt;/urls&gt;&lt;/record&gt;&lt;/Cite&gt;&lt;/EndNote&gt;</w:instrText>
      </w:r>
      <w:r>
        <w:fldChar w:fldCharType="separate"/>
      </w:r>
      <w:r w:rsidRPr="00373738">
        <w:rPr>
          <w:noProof/>
          <w:vertAlign w:val="superscript"/>
        </w:rPr>
        <w:t>[</w:t>
      </w:r>
      <w:hyperlink w:anchor="_ENREF_23" w:tooltip="Choi, 2008 #27" w:history="1">
        <w:r w:rsidRPr="00373738">
          <w:rPr>
            <w:noProof/>
            <w:vertAlign w:val="superscript"/>
          </w:rPr>
          <w:t>23</w:t>
        </w:r>
      </w:hyperlink>
      <w:r w:rsidRPr="00373738">
        <w:rPr>
          <w:noProof/>
          <w:vertAlign w:val="superscript"/>
        </w:rPr>
        <w:t>]</w:t>
      </w:r>
      <w:r>
        <w:fldChar w:fldCharType="end"/>
      </w:r>
      <w:r>
        <w:rPr>
          <w:rFonts w:hint="eastAsia"/>
        </w:rPr>
        <w:t>。除此之外，还要对检索得到的文档进行情感分类的子任务，即把文档分类为褒义、贬义或者混合。评测发展到</w:t>
      </w:r>
      <w:r>
        <w:rPr>
          <w:rFonts w:hint="eastAsia"/>
        </w:rPr>
        <w:t>TREC</w:t>
      </w:r>
      <w:r>
        <w:t>2009</w:t>
      </w:r>
      <w:r>
        <w:rPr>
          <w:rFonts w:hint="eastAsia"/>
        </w:rPr>
        <w:t>，有更多的情感分析元素被加入到微博检索任务。比如，判断博主的性别，博主是专家还是普通人；判断博文是客观事实还是主观看法；判断博文是属于个人发表的还是公司发表的。这些有意思的评测任务吸引了许多相关研究者的参与。</w:t>
      </w:r>
    </w:p>
    <w:p w14:paraId="0620725F" w14:textId="77777777" w:rsidR="00EB681E" w:rsidRDefault="00EB681E" w:rsidP="00EB681E">
      <w:pPr>
        <w:pStyle w:val="a0"/>
        <w:ind w:firstLine="360"/>
      </w:pPr>
      <w:r>
        <w:t>同样在</w:t>
      </w:r>
      <w:r>
        <w:rPr>
          <w:rFonts w:hint="eastAsia"/>
        </w:rPr>
        <w:t>2006</w:t>
      </w:r>
      <w:r>
        <w:rPr>
          <w:rFonts w:hint="eastAsia"/>
        </w:rPr>
        <w:t>年举办的评测有</w:t>
      </w:r>
      <w:r>
        <w:rPr>
          <w:rFonts w:hint="eastAsia"/>
        </w:rPr>
        <w:t>NII</w:t>
      </w:r>
      <w:r>
        <w:t xml:space="preserve"> Test Collection for IR Systems</w:t>
      </w:r>
      <w:r>
        <w:rPr>
          <w:rFonts w:hint="eastAsia"/>
        </w:rPr>
        <w:t>（简称</w:t>
      </w:r>
      <w:r>
        <w:rPr>
          <w:rFonts w:hint="eastAsia"/>
        </w:rPr>
        <w:t>NTCIR</w:t>
      </w:r>
      <w:r>
        <w:rPr>
          <w:rFonts w:hint="eastAsia"/>
        </w:rPr>
        <w:t>）发布的多语言观点分析任务（</w:t>
      </w:r>
      <w:r>
        <w:rPr>
          <w:rFonts w:hint="eastAsia"/>
        </w:rPr>
        <w:t xml:space="preserve">Multilingual Opinion Analysis Task, </w:t>
      </w:r>
      <w:r>
        <w:rPr>
          <w:rFonts w:hint="eastAsia"/>
        </w:rPr>
        <w:t>简称</w:t>
      </w:r>
      <w:r>
        <w:rPr>
          <w:rFonts w:hint="eastAsia"/>
        </w:rPr>
        <w:t>MOAT</w:t>
      </w:r>
      <w:r>
        <w:rPr>
          <w:rFonts w:hint="eastAsia"/>
        </w:rPr>
        <w:t>）。这个测评每年都会如期举办，有中日英三种语言的语料库。</w:t>
      </w:r>
      <w:r>
        <w:rPr>
          <w:rFonts w:hint="eastAsia"/>
        </w:rPr>
        <w:t>NTCIR</w:t>
      </w:r>
      <w:r>
        <w:rPr>
          <w:rFonts w:hint="eastAsia"/>
        </w:rPr>
        <w:t>评测的要求是从新闻媒体报道中抽取带有主观色彩的信息。具体而言，是判断句子是否和文章的主题相关，并从句中得到评价对象、评价词的情感极性和观点持有者等信息。</w:t>
      </w:r>
      <w:r>
        <w:rPr>
          <w:rFonts w:hint="eastAsia"/>
        </w:rPr>
        <w:t>NTCIR</w:t>
      </w:r>
      <w:r>
        <w:rPr>
          <w:rFonts w:hint="eastAsia"/>
        </w:rPr>
        <w:t>的观点分析的目标是进行多信息源、多粒度、多语种、深层次的主观信息抽取</w:t>
      </w:r>
      <w:r>
        <w:fldChar w:fldCharType="begin"/>
      </w:r>
      <w:r>
        <w:instrText xml:space="preserve"> ADDIN EN.CITE &lt;EndNote&gt;&lt;Cite&gt;&lt;Author&gt;Zhao&lt;/Author&gt;&lt;Year&gt;2008&lt;/Year&gt;&lt;RecNum&gt;20&lt;/RecNum&gt;&lt;DisplayText&gt;&lt;style face="superscript"&gt;[20]&lt;/style&gt;&lt;/DisplayText&gt;&lt;record&gt;&lt;rec-number&gt;20&lt;/rec-number&gt;&lt;foreign-keys&gt;&lt;key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Linguistics&lt;/publisher&gt;&lt;urls&gt;&lt;/urls&gt;&lt;/record&gt;&lt;/Cite&gt;&lt;/EndNote&gt;</w:instrText>
      </w:r>
      <w:r>
        <w:fldChar w:fldCharType="separate"/>
      </w:r>
      <w:r w:rsidRPr="006C51BC">
        <w:rPr>
          <w:noProof/>
          <w:vertAlign w:val="superscript"/>
        </w:rPr>
        <w:t>[</w:t>
      </w:r>
      <w:hyperlink w:anchor="_ENREF_20" w:tooltip="Zhao, 2008 #20" w:history="1">
        <w:r w:rsidRPr="006C51BC">
          <w:rPr>
            <w:noProof/>
            <w:vertAlign w:val="superscript"/>
          </w:rPr>
          <w:t>20</w:t>
        </w:r>
      </w:hyperlink>
      <w:r w:rsidRPr="006C51BC">
        <w:rPr>
          <w:noProof/>
          <w:vertAlign w:val="superscript"/>
        </w:rPr>
        <w:t>]</w:t>
      </w:r>
      <w:r>
        <w:fldChar w:fldCharType="end"/>
      </w:r>
      <w:r>
        <w:rPr>
          <w:rFonts w:hint="eastAsia"/>
        </w:rPr>
        <w:t>。到</w:t>
      </w:r>
      <w:r>
        <w:rPr>
          <w:rFonts w:hint="eastAsia"/>
        </w:rPr>
        <w:t>NTCIR-</w:t>
      </w:r>
      <w:r>
        <w:t>8</w:t>
      </w:r>
      <w:r>
        <w:t>位置</w:t>
      </w:r>
      <w:r>
        <w:rPr>
          <w:rFonts w:hint="eastAsia"/>
        </w:rPr>
        <w:t>，</w:t>
      </w:r>
      <w:r>
        <w:t>MOAT</w:t>
      </w:r>
      <w:r>
        <w:t>任务加入了许多新的元素</w:t>
      </w:r>
      <w:r>
        <w:rPr>
          <w:rFonts w:hint="eastAsia"/>
        </w:rPr>
        <w:t>。比如情感问答，即对于某个给定的情感问题，需要从相关的文档中找出正确的回答；比如跨语言情感分析，即对于某个英文查询，从四种不同语言的文档库中找出相关的文档。</w:t>
      </w:r>
    </w:p>
    <w:p w14:paraId="25D04F0D" w14:textId="77777777" w:rsidR="00EB681E" w:rsidRDefault="00EB681E" w:rsidP="00EB681E">
      <w:pPr>
        <w:pStyle w:val="a0"/>
        <w:ind w:firstLine="360"/>
      </w:pPr>
      <w:r>
        <w:t>而国内对于汉语的情感分析研究也取得了一定的成绩</w:t>
      </w:r>
      <w:r>
        <w:rPr>
          <w:rFonts w:hint="eastAsia"/>
        </w:rPr>
        <w:t>。</w:t>
      </w:r>
      <w:r>
        <w:rPr>
          <w:rFonts w:hint="eastAsia"/>
        </w:rPr>
        <w:t>COAE</w:t>
      </w:r>
      <w:r>
        <w:rPr>
          <w:rFonts w:hint="eastAsia"/>
        </w:rPr>
        <w:t>（</w:t>
      </w:r>
      <w:r>
        <w:rPr>
          <w:rFonts w:hint="eastAsia"/>
        </w:rPr>
        <w:t>C</w:t>
      </w:r>
      <w:r>
        <w:t>hinese Opinion Analysis Evaluation</w:t>
      </w:r>
      <w:r>
        <w:rPr>
          <w:rFonts w:hint="eastAsia"/>
        </w:rPr>
        <w:t>）在</w:t>
      </w:r>
      <w:r>
        <w:rPr>
          <w:rFonts w:hint="eastAsia"/>
        </w:rPr>
        <w:t>2008</w:t>
      </w:r>
      <w:r>
        <w:rPr>
          <w:rFonts w:hint="eastAsia"/>
        </w:rPr>
        <w:t>年创立，是国内首个情感分析领域的评测。它推动了中文情感分析的理论研究和实际应用，也为建立中文情感分析基础数据集做出了贡献。到目前为止</w:t>
      </w:r>
      <w:r>
        <w:rPr>
          <w:rFonts w:hint="eastAsia"/>
        </w:rPr>
        <w:t>COAE</w:t>
      </w:r>
      <w:r>
        <w:rPr>
          <w:rFonts w:hint="eastAsia"/>
        </w:rPr>
        <w:t>已经连续举行了</w:t>
      </w:r>
      <w:r>
        <w:rPr>
          <w:rFonts w:hint="eastAsia"/>
        </w:rPr>
        <w:t>7</w:t>
      </w:r>
      <w:r>
        <w:rPr>
          <w:rFonts w:hint="eastAsia"/>
        </w:rPr>
        <w:t>次。另外，中文信息技术专业委员会创办的</w:t>
      </w:r>
      <w:r>
        <w:rPr>
          <w:rFonts w:hint="eastAsia"/>
        </w:rPr>
        <w:t>NLPCC</w:t>
      </w:r>
      <w:r>
        <w:rPr>
          <w:rFonts w:hint="eastAsia"/>
        </w:rPr>
        <w:t>自然语言处理与中文计算会议也成功举办了三届中文评测。自然语言处理和中文计算领域是</w:t>
      </w:r>
      <w:r>
        <w:rPr>
          <w:rFonts w:hint="eastAsia"/>
        </w:rPr>
        <w:t>NLPCC</w:t>
      </w:r>
      <w:r>
        <w:rPr>
          <w:rFonts w:hint="eastAsia"/>
        </w:rPr>
        <w:t>主要关注的方面。国内的情感分析评测任务基本上和学术前沿研究进程保持一致，大体上可分为三个方面：第一个方面是识别和分析中文评价词，倾向于词语级的情感倾向性评测；第二个方面是抽取中文情感要素，重点是抽取评价对象和评价搭配；第三个方面是判断中文文本情感倾向性，偏向于篇章级和句子级的评测。</w:t>
      </w:r>
    </w:p>
    <w:p w14:paraId="43756377" w14:textId="77777777" w:rsidR="00EB681E" w:rsidRPr="00DE4603" w:rsidRDefault="00EB681E" w:rsidP="00A30F11">
      <w:pPr>
        <w:pStyle w:val="a0"/>
        <w:ind w:firstLine="360"/>
      </w:pPr>
      <w:r>
        <w:rPr>
          <w:rFonts w:hint="eastAsia"/>
        </w:rPr>
        <w:t>情感分析领域的公开评测既为研究学者提供了一个学习、交流的机遇，也为该领域的发展搭建了很好的平台。</w:t>
      </w:r>
    </w:p>
    <w:bookmarkEnd w:id="9"/>
    <w:bookmarkEnd w:id="10"/>
    <w:p w14:paraId="0975997C" w14:textId="77777777" w:rsidR="00CF270B" w:rsidRDefault="007A21FA" w:rsidP="00CF270B">
      <w:pPr>
        <w:pStyle w:val="2"/>
        <w:spacing w:before="156" w:after="156"/>
      </w:pPr>
      <w:r>
        <w:rPr>
          <w:rFonts w:hint="eastAsia"/>
        </w:rPr>
        <w:t>本文的研究内容</w:t>
      </w:r>
    </w:p>
    <w:p w14:paraId="7F8DE7EF" w14:textId="77777777" w:rsidR="002B7CC7" w:rsidRDefault="002B7CC7" w:rsidP="0099481B">
      <w:pPr>
        <w:pStyle w:val="a0"/>
        <w:ind w:firstLineChars="200" w:firstLine="480"/>
      </w:pPr>
      <w:r>
        <w:rPr>
          <w:rFonts w:hint="eastAsia"/>
        </w:rPr>
        <w:t>本文的主要研究内容有：</w:t>
      </w:r>
    </w:p>
    <w:p w14:paraId="0207BD61" w14:textId="77777777" w:rsidR="00893076" w:rsidRPr="00893076" w:rsidRDefault="002B7CC7" w:rsidP="00D766FB">
      <w:pPr>
        <w:pStyle w:val="a0"/>
        <w:numPr>
          <w:ilvl w:val="0"/>
          <w:numId w:val="10"/>
        </w:numPr>
        <w:ind w:firstLineChars="0"/>
      </w:pPr>
      <w:r>
        <w:rPr>
          <w:rFonts w:hint="eastAsia"/>
        </w:rPr>
        <w:t>基于条件随机场的评价对象抽取</w:t>
      </w:r>
    </w:p>
    <w:p w14:paraId="7DF8E7F5" w14:textId="77777777" w:rsidR="00010AF0" w:rsidRDefault="00DA3EF6" w:rsidP="0099481B">
      <w:pPr>
        <w:pStyle w:val="a0"/>
        <w:ind w:firstLineChars="200" w:firstLine="480"/>
      </w:pPr>
      <w:r>
        <w:rPr>
          <w:rFonts w:hint="eastAsia"/>
        </w:rPr>
        <w:t>在本文中</w:t>
      </w:r>
      <w:r w:rsidR="00783354">
        <w:rPr>
          <w:rFonts w:hint="eastAsia"/>
        </w:rPr>
        <w:t>，产品评论的评价对象为</w:t>
      </w:r>
      <w:r>
        <w:rPr>
          <w:rFonts w:hint="eastAsia"/>
        </w:rPr>
        <w:t>名词或名词短语</w:t>
      </w:r>
      <w:r w:rsidR="004462B1">
        <w:rPr>
          <w:rFonts w:hint="eastAsia"/>
        </w:rPr>
        <w:t>。</w:t>
      </w:r>
      <w:r>
        <w:rPr>
          <w:rFonts w:hint="eastAsia"/>
        </w:rPr>
        <w:t>本文使用</w:t>
      </w:r>
      <w:r w:rsidR="003D1BE6">
        <w:rPr>
          <w:rFonts w:hint="eastAsia"/>
        </w:rPr>
        <w:t>条件随机场</w:t>
      </w:r>
      <w:r w:rsidR="00783354">
        <w:rPr>
          <w:rFonts w:hint="eastAsia"/>
        </w:rPr>
        <w:t>模型</w:t>
      </w:r>
      <w:r w:rsidR="00A27D93">
        <w:rPr>
          <w:rFonts w:hint="eastAsia"/>
        </w:rPr>
        <w:t>抽取</w:t>
      </w:r>
      <w:r w:rsidR="00A27D93">
        <w:rPr>
          <w:rFonts w:hint="eastAsia"/>
        </w:rPr>
        <w:lastRenderedPageBreak/>
        <w:t>评价对象。</w:t>
      </w:r>
    </w:p>
    <w:p w14:paraId="50E7AB46" w14:textId="77777777" w:rsidR="001351F9" w:rsidRPr="001351F9" w:rsidRDefault="001351F9" w:rsidP="00D766FB">
      <w:pPr>
        <w:pStyle w:val="a0"/>
        <w:numPr>
          <w:ilvl w:val="0"/>
          <w:numId w:val="10"/>
        </w:numPr>
        <w:ind w:firstLineChars="0"/>
      </w:pPr>
      <w:r>
        <w:rPr>
          <w:rFonts w:hint="eastAsia"/>
        </w:rPr>
        <w:t>基于依存句法关系的评价词抽取</w:t>
      </w:r>
    </w:p>
    <w:p w14:paraId="62A2845A" w14:textId="77777777" w:rsidR="00622288" w:rsidRDefault="00852794" w:rsidP="0099481B">
      <w:pPr>
        <w:pStyle w:val="a0"/>
        <w:ind w:firstLineChars="200" w:firstLine="480"/>
      </w:pPr>
      <w:r>
        <w:rPr>
          <w:rFonts w:hint="eastAsia"/>
        </w:rPr>
        <w:t>依存句法关系描述的是词与词之间的关系。本文利用某些联系评价对象和评价词的依存句法关系，再结合第一部分找到的评价对象，就能抽取出评价词。</w:t>
      </w:r>
    </w:p>
    <w:p w14:paraId="0FBC6E6E" w14:textId="77777777" w:rsidR="0014787C" w:rsidRPr="0014787C" w:rsidRDefault="0014787C" w:rsidP="00D766FB">
      <w:pPr>
        <w:pStyle w:val="a0"/>
        <w:numPr>
          <w:ilvl w:val="0"/>
          <w:numId w:val="10"/>
        </w:numPr>
        <w:ind w:firstLineChars="0"/>
      </w:pPr>
      <w:r>
        <w:rPr>
          <w:rFonts w:hint="eastAsia"/>
        </w:rPr>
        <w:t>基于评价词典的评价词抽取</w:t>
      </w:r>
    </w:p>
    <w:p w14:paraId="4AE51D7E" w14:textId="77777777" w:rsidR="00A71F0B" w:rsidRDefault="00A71F0B" w:rsidP="004F6ACC">
      <w:pPr>
        <w:pStyle w:val="a0"/>
        <w:ind w:firstLineChars="0" w:firstLine="420"/>
      </w:pPr>
      <w:r>
        <w:t>本文使用的</w:t>
      </w:r>
      <w:r>
        <w:rPr>
          <w:rFonts w:hint="eastAsia"/>
        </w:rPr>
        <w:t>评价词典以第三方的公开词典</w:t>
      </w:r>
      <w:r>
        <w:rPr>
          <w:rFonts w:hint="eastAsia"/>
        </w:rPr>
        <w:t>HowNet</w:t>
      </w:r>
      <w:r>
        <w:rPr>
          <w:rFonts w:hint="eastAsia"/>
        </w:rPr>
        <w:t>为基础，经过人工和自动化的方式整理而成。通过在词典中查找评价词的方式得到评价词的情感倾向，进而判断情感要素的情感倾向。</w:t>
      </w:r>
    </w:p>
    <w:p w14:paraId="52A95911" w14:textId="77777777" w:rsidR="00A71F0B" w:rsidRPr="0014787C" w:rsidRDefault="00A71F0B" w:rsidP="00D766FB">
      <w:pPr>
        <w:pStyle w:val="a0"/>
        <w:numPr>
          <w:ilvl w:val="0"/>
          <w:numId w:val="10"/>
        </w:numPr>
        <w:ind w:firstLineChars="0"/>
      </w:pPr>
      <w:r>
        <w:rPr>
          <w:rFonts w:hint="eastAsia"/>
        </w:rPr>
        <w:t>面向产品评论的情感要素抽取和情感倾向性分析系统的设计与实现</w:t>
      </w:r>
    </w:p>
    <w:p w14:paraId="45CAC967" w14:textId="77777777" w:rsidR="00D53E75" w:rsidRPr="002B2067" w:rsidRDefault="00A71F0B" w:rsidP="004F6ACC">
      <w:pPr>
        <w:pStyle w:val="a0"/>
        <w:ind w:firstLineChars="0" w:firstLine="420"/>
        <w:rPr>
          <w:rFonts w:eastAsiaTheme="minorEastAsia"/>
        </w:rPr>
      </w:pPr>
      <w:r>
        <w:rPr>
          <w:rFonts w:hint="eastAsia"/>
        </w:rPr>
        <w:t>本文</w:t>
      </w:r>
      <w:r w:rsidR="00D53E75">
        <w:t>利用</w:t>
      </w:r>
      <w:r w:rsidR="00D53E75">
        <w:t>Java</w:t>
      </w:r>
      <w:r>
        <w:t xml:space="preserve"> Swing</w:t>
      </w:r>
      <w:r>
        <w:t>实现系统</w:t>
      </w:r>
      <w:r>
        <w:rPr>
          <w:rFonts w:hint="eastAsia"/>
        </w:rPr>
        <w:t>，能对用户输入的产品评论进行情感要素抽取和情感倾向性分析</w:t>
      </w:r>
      <w:r w:rsidR="00D53E75">
        <w:rPr>
          <w:rFonts w:hint="eastAsia"/>
        </w:rPr>
        <w:t>。</w:t>
      </w:r>
    </w:p>
    <w:p w14:paraId="0F9D414C" w14:textId="77777777" w:rsidR="007A41CB" w:rsidRDefault="007A41CB" w:rsidP="007A41CB">
      <w:pPr>
        <w:pStyle w:val="2"/>
        <w:spacing w:before="156" w:after="156"/>
      </w:pPr>
      <w:bookmarkStart w:id="14" w:name="_Toc448601906"/>
      <w:bookmarkStart w:id="15" w:name="_Toc451823337"/>
      <w:r>
        <w:rPr>
          <w:rFonts w:hint="eastAsia"/>
        </w:rPr>
        <w:t>论文结构</w:t>
      </w:r>
      <w:bookmarkEnd w:id="14"/>
      <w:bookmarkEnd w:id="15"/>
    </w:p>
    <w:p w14:paraId="1EDEC206" w14:textId="77777777" w:rsidR="00644EC0" w:rsidRDefault="00644EC0" w:rsidP="0099481B">
      <w:pPr>
        <w:pStyle w:val="a0"/>
        <w:ind w:firstLineChars="200" w:firstLine="480"/>
      </w:pPr>
      <w:r>
        <w:t>本文分为以下章节</w:t>
      </w:r>
      <w:r>
        <w:rPr>
          <w:rFonts w:hint="eastAsia"/>
        </w:rPr>
        <w:t>：</w:t>
      </w:r>
    </w:p>
    <w:p w14:paraId="62C6299C" w14:textId="77777777" w:rsidR="000975E6" w:rsidRDefault="008839FF" w:rsidP="0099481B">
      <w:pPr>
        <w:pStyle w:val="a0"/>
        <w:ind w:firstLineChars="200" w:firstLine="480"/>
      </w:pPr>
      <w:r>
        <w:t>第一章是</w:t>
      </w:r>
      <w:r>
        <w:rPr>
          <w:rFonts w:hint="eastAsia"/>
        </w:rPr>
        <w:t>“绪论”，</w:t>
      </w:r>
      <w:r w:rsidR="00F327AF">
        <w:rPr>
          <w:rFonts w:hint="eastAsia"/>
        </w:rPr>
        <w:t>介绍了本课题的研究背景和意义，</w:t>
      </w:r>
      <w:r w:rsidR="000975E6">
        <w:rPr>
          <w:rFonts w:hint="eastAsia"/>
        </w:rPr>
        <w:t>情感分析领域的研究现状，本文的主要研究内容。</w:t>
      </w:r>
    </w:p>
    <w:p w14:paraId="67371FCF" w14:textId="77777777" w:rsidR="00EA4BC8" w:rsidRDefault="00E42230" w:rsidP="0099481B">
      <w:pPr>
        <w:pStyle w:val="a0"/>
        <w:ind w:firstLineChars="200" w:firstLine="480"/>
      </w:pPr>
      <w:r>
        <w:t>第二章是</w:t>
      </w:r>
      <w:r>
        <w:rPr>
          <w:rFonts w:hint="eastAsia"/>
        </w:rPr>
        <w:t>“</w:t>
      </w:r>
      <w:r w:rsidR="000975E6">
        <w:rPr>
          <w:rFonts w:hint="eastAsia"/>
        </w:rPr>
        <w:t>相关技术</w:t>
      </w:r>
      <w:r>
        <w:rPr>
          <w:rFonts w:hint="eastAsia"/>
        </w:rPr>
        <w:t>”，</w:t>
      </w:r>
      <w:r w:rsidR="00EA4BC8">
        <w:rPr>
          <w:rFonts w:hint="eastAsia"/>
        </w:rPr>
        <w:t>介绍了</w:t>
      </w:r>
      <w:r w:rsidR="000975E6">
        <w:rPr>
          <w:rFonts w:hint="eastAsia"/>
        </w:rPr>
        <w:t>评价对象抽取、评价词抽取和情感倾向性分析的各种解决方法和各自的特点。</w:t>
      </w:r>
    </w:p>
    <w:p w14:paraId="48CC35BF" w14:textId="77777777" w:rsidR="00D778B1" w:rsidRDefault="00FD1BA5" w:rsidP="0099481B">
      <w:pPr>
        <w:pStyle w:val="a0"/>
        <w:ind w:firstLineChars="200" w:firstLine="480"/>
      </w:pPr>
      <w:r>
        <w:t>第</w:t>
      </w:r>
      <w:r w:rsidR="0045723B">
        <w:rPr>
          <w:rFonts w:hint="eastAsia"/>
        </w:rPr>
        <w:t>三</w:t>
      </w:r>
      <w:r>
        <w:t>章是</w:t>
      </w:r>
      <w:r>
        <w:rPr>
          <w:rFonts w:hint="eastAsia"/>
        </w:rPr>
        <w:t>“</w:t>
      </w:r>
      <w:r w:rsidR="00D778B1">
        <w:rPr>
          <w:rFonts w:hint="eastAsia"/>
        </w:rPr>
        <w:t>基于条件随机场的</w:t>
      </w:r>
      <w:r w:rsidR="0045723B">
        <w:rPr>
          <w:rFonts w:hint="eastAsia"/>
        </w:rPr>
        <w:t>评价对象抽取</w:t>
      </w:r>
      <w:r>
        <w:rPr>
          <w:rFonts w:hint="eastAsia"/>
        </w:rPr>
        <w:t>”</w:t>
      </w:r>
      <w:r w:rsidR="00781BFF">
        <w:rPr>
          <w:rFonts w:hint="eastAsia"/>
        </w:rPr>
        <w:t>，</w:t>
      </w:r>
      <w:r w:rsidR="007874CC">
        <w:rPr>
          <w:rFonts w:hint="eastAsia"/>
        </w:rPr>
        <w:t>介绍了</w:t>
      </w:r>
      <w:r w:rsidR="00D778B1">
        <w:rPr>
          <w:rFonts w:hint="eastAsia"/>
        </w:rPr>
        <w:t>条件随机场的背景以及如何使用条件随机场抽取评价对象。</w:t>
      </w:r>
    </w:p>
    <w:p w14:paraId="5D36A94A" w14:textId="77777777" w:rsidR="007874CC" w:rsidRDefault="007874CC" w:rsidP="0099481B">
      <w:pPr>
        <w:pStyle w:val="a0"/>
        <w:ind w:firstLineChars="200" w:firstLine="480"/>
      </w:pPr>
      <w:r>
        <w:t>第</w:t>
      </w:r>
      <w:r w:rsidR="00E428B3">
        <w:t>四</w:t>
      </w:r>
      <w:r>
        <w:t>章是</w:t>
      </w:r>
      <w:r>
        <w:rPr>
          <w:rFonts w:hint="eastAsia"/>
        </w:rPr>
        <w:t>“</w:t>
      </w:r>
      <w:r w:rsidR="00D778B1">
        <w:rPr>
          <w:rFonts w:hint="eastAsia"/>
        </w:rPr>
        <w:t>基于依存句法关系的</w:t>
      </w:r>
      <w:r>
        <w:rPr>
          <w:rFonts w:hint="eastAsia"/>
        </w:rPr>
        <w:t>评价词抽取”，介绍了</w:t>
      </w:r>
      <w:r w:rsidR="00D778B1">
        <w:rPr>
          <w:rFonts w:hint="eastAsia"/>
        </w:rPr>
        <w:t>依存句法关系以及如何使用依存句法关系</w:t>
      </w:r>
      <w:r>
        <w:rPr>
          <w:rFonts w:hint="eastAsia"/>
        </w:rPr>
        <w:t>抽取评价词。</w:t>
      </w:r>
      <w:r w:rsidR="00F87543">
        <w:rPr>
          <w:rFonts w:hint="eastAsia"/>
        </w:rPr>
        <w:t>最后用实验对本文提出的情感要素抽取算法进行了验证。</w:t>
      </w:r>
    </w:p>
    <w:p w14:paraId="150971F9" w14:textId="77777777" w:rsidR="00DF7705" w:rsidRDefault="00E428B3" w:rsidP="0099481B">
      <w:pPr>
        <w:pStyle w:val="a0"/>
        <w:ind w:firstLineChars="200" w:firstLine="480"/>
      </w:pPr>
      <w:r>
        <w:t>第五章是</w:t>
      </w:r>
      <w:r>
        <w:rPr>
          <w:rFonts w:hint="eastAsia"/>
        </w:rPr>
        <w:t>“</w:t>
      </w:r>
      <w:r w:rsidR="00D778B1">
        <w:rPr>
          <w:rFonts w:hint="eastAsia"/>
        </w:rPr>
        <w:t>基于评价词典的</w:t>
      </w:r>
      <w:r>
        <w:rPr>
          <w:rFonts w:hint="eastAsia"/>
        </w:rPr>
        <w:t>情感倾向性分析”</w:t>
      </w:r>
      <w:r w:rsidR="00C878E7">
        <w:rPr>
          <w:rFonts w:hint="eastAsia"/>
        </w:rPr>
        <w:t>，介绍了</w:t>
      </w:r>
      <w:r w:rsidR="00D778B1">
        <w:rPr>
          <w:rFonts w:hint="eastAsia"/>
        </w:rPr>
        <w:t>如何制作评价词典以及如何利用评价词典分析情感要素的情感倾向。</w:t>
      </w:r>
      <w:r w:rsidR="00F00750">
        <w:rPr>
          <w:rFonts w:hint="eastAsia"/>
        </w:rPr>
        <w:t>最后用实验对本文提出的情感倾向性分析算法进行了验证。</w:t>
      </w:r>
    </w:p>
    <w:p w14:paraId="26661B20" w14:textId="77777777" w:rsidR="00AE0999" w:rsidRDefault="00CB4E2A" w:rsidP="0099481B">
      <w:pPr>
        <w:pStyle w:val="a0"/>
        <w:ind w:firstLineChars="200" w:firstLine="480"/>
      </w:pPr>
      <w:r>
        <w:rPr>
          <w:rFonts w:hint="eastAsia"/>
        </w:rPr>
        <w:t>第</w:t>
      </w:r>
      <w:r w:rsidR="006A212E">
        <w:rPr>
          <w:rFonts w:hint="eastAsia"/>
        </w:rPr>
        <w:t>七章是“可视化系统</w:t>
      </w:r>
      <w:r w:rsidR="00050266">
        <w:rPr>
          <w:rFonts w:hint="eastAsia"/>
        </w:rPr>
        <w:t>设计与</w:t>
      </w:r>
      <w:r w:rsidR="006A212E">
        <w:rPr>
          <w:rFonts w:hint="eastAsia"/>
        </w:rPr>
        <w:t>实现</w:t>
      </w:r>
      <w:r>
        <w:rPr>
          <w:rFonts w:hint="eastAsia"/>
        </w:rPr>
        <w:t>”</w:t>
      </w:r>
      <w:r w:rsidR="00E85AA1">
        <w:rPr>
          <w:rFonts w:hint="eastAsia"/>
        </w:rPr>
        <w:t>，</w:t>
      </w:r>
      <w:r w:rsidR="001E1F6E">
        <w:rPr>
          <w:rFonts w:hint="eastAsia"/>
        </w:rPr>
        <w:t>介绍了可视化系统的</w:t>
      </w:r>
      <w:r w:rsidR="00DE3FEE">
        <w:rPr>
          <w:rFonts w:hint="eastAsia"/>
        </w:rPr>
        <w:t>设计方案、实现方法和最终</w:t>
      </w:r>
      <w:r w:rsidR="001E1F6E">
        <w:rPr>
          <w:rFonts w:hint="eastAsia"/>
        </w:rPr>
        <w:t>效果。</w:t>
      </w:r>
    </w:p>
    <w:p w14:paraId="362B60E9" w14:textId="77777777" w:rsidR="00AE0999" w:rsidRDefault="00AE0999">
      <w:pPr>
        <w:widowControl/>
        <w:jc w:val="left"/>
        <w:rPr>
          <w:sz w:val="24"/>
          <w:szCs w:val="24"/>
        </w:rPr>
      </w:pPr>
      <w:r>
        <w:br w:type="page"/>
      </w:r>
    </w:p>
    <w:p w14:paraId="39318CA8" w14:textId="77777777" w:rsidR="00E92675" w:rsidRDefault="00E92675" w:rsidP="006A3858">
      <w:pPr>
        <w:pStyle w:val="1"/>
        <w:spacing w:after="312"/>
      </w:pPr>
      <w:bookmarkStart w:id="16" w:name="_Toc451823342"/>
      <w:bookmarkStart w:id="17" w:name="_Toc448601911"/>
      <w:r>
        <w:lastRenderedPageBreak/>
        <w:t>相关技术</w:t>
      </w:r>
      <w:bookmarkEnd w:id="16"/>
    </w:p>
    <w:p w14:paraId="3CEDE3D8" w14:textId="77777777" w:rsidR="00FA2684" w:rsidRDefault="00E8210B" w:rsidP="00FA2684">
      <w:pPr>
        <w:pStyle w:val="a0"/>
        <w:ind w:firstLine="360"/>
      </w:pPr>
      <w:r>
        <w:rPr>
          <w:rFonts w:hint="eastAsia"/>
        </w:rPr>
        <w:t>本章将介绍情感分析中常用到相关技术，主要分为预处理、评价对象抽取、</w:t>
      </w:r>
      <w:r w:rsidR="00FA2684">
        <w:rPr>
          <w:rFonts w:hint="eastAsia"/>
        </w:rPr>
        <w:t>评价词抽取和情感倾向分析</w:t>
      </w:r>
      <w:r>
        <w:rPr>
          <w:rFonts w:hint="eastAsia"/>
        </w:rPr>
        <w:t>这几个方面。</w:t>
      </w:r>
    </w:p>
    <w:p w14:paraId="0D4AB501" w14:textId="77777777" w:rsidR="004273CE" w:rsidRPr="00D05639" w:rsidRDefault="004273CE" w:rsidP="009E2DA1">
      <w:pPr>
        <w:pStyle w:val="2"/>
        <w:spacing w:before="156" w:after="156"/>
        <w:rPr>
          <w:szCs w:val="24"/>
        </w:rPr>
      </w:pPr>
      <w:r>
        <w:rPr>
          <w:rFonts w:hint="eastAsia"/>
        </w:rPr>
        <w:t>预处理</w:t>
      </w:r>
    </w:p>
    <w:p w14:paraId="060EB18C" w14:textId="77777777" w:rsidR="00683A3E" w:rsidRDefault="00683A3E" w:rsidP="009E2DA1">
      <w:pPr>
        <w:pStyle w:val="a0"/>
        <w:ind w:firstLineChars="200" w:firstLine="480"/>
      </w:pPr>
      <w:r>
        <w:rPr>
          <w:rFonts w:hint="eastAsia"/>
        </w:rPr>
        <w:t>在计算机领域中，预处理指的是把原始数据数据转换为后续程序的输入数据的过程。文本预处理又被称作文本标准化，它的作用是把原始文本转换为便于后续分析操作的文本，它在文本分析过程中是非常重要的基础。</w:t>
      </w:r>
    </w:p>
    <w:p w14:paraId="7CBDF497" w14:textId="77777777" w:rsidR="00683A3E" w:rsidRDefault="00683A3E" w:rsidP="009E2DA1">
      <w:pPr>
        <w:pStyle w:val="a0"/>
        <w:ind w:firstLineChars="200" w:firstLine="480"/>
      </w:pPr>
      <w:r w:rsidRPr="009C324E">
        <w:rPr>
          <w:rFonts w:hint="eastAsia"/>
        </w:rPr>
        <w:t>文本预处理</w:t>
      </w:r>
      <w:r>
        <w:rPr>
          <w:rFonts w:hint="eastAsia"/>
        </w:rPr>
        <w:t>的操作从形式上一般</w:t>
      </w:r>
      <w:r w:rsidRPr="009C324E">
        <w:rPr>
          <w:rFonts w:hint="eastAsia"/>
        </w:rPr>
        <w:t>包括删除、纠正、拆分、合并、补全、标注等。</w:t>
      </w:r>
      <w:r>
        <w:rPr>
          <w:rFonts w:hint="eastAsia"/>
        </w:rPr>
        <w:t>不同的分析任务对预处理的步骤会提出不同的要求，比如大多数任务要求的文本预处理步骤有分词、词性标注、去停用词等等，而有些更复杂的任务可能要求句法分析。对于不同语种的文本也有不同的预处理操作。比如英文文本可能需要做词干提取，也被称为词形还原。因为英文单词经常带有前缀和后缀来表示时态的变化，就像“</w:t>
      </w:r>
      <w:r>
        <w:rPr>
          <w:rFonts w:hint="eastAsia"/>
        </w:rPr>
        <w:t>look</w:t>
      </w:r>
      <w:r>
        <w:t>s</w:t>
      </w:r>
      <w:r>
        <w:rPr>
          <w:rFonts w:hint="eastAsia"/>
        </w:rPr>
        <w:t>，</w:t>
      </w:r>
      <w:r>
        <w:rPr>
          <w:rFonts w:hint="eastAsia"/>
        </w:rPr>
        <w:t>looking</w:t>
      </w:r>
      <w:r>
        <w:rPr>
          <w:rFonts w:hint="eastAsia"/>
        </w:rPr>
        <w:t>，</w:t>
      </w:r>
      <w:r>
        <w:rPr>
          <w:rFonts w:hint="eastAsia"/>
        </w:rPr>
        <w:t>looked</w:t>
      </w:r>
      <w:r>
        <w:rPr>
          <w:rFonts w:hint="eastAsia"/>
        </w:rPr>
        <w:t>”等词有同样的词干“</w:t>
      </w:r>
      <w:r>
        <w:rPr>
          <w:rFonts w:hint="eastAsia"/>
        </w:rPr>
        <w:t>look</w:t>
      </w:r>
      <w:r>
        <w:rPr>
          <w:rFonts w:hint="eastAsia"/>
        </w:rPr>
        <w:t>”。一般而言词干提取是有利的，但是由于这是一个较为复杂的处理过程，所以也会有特例，比如“</w:t>
      </w:r>
      <w:r>
        <w:rPr>
          <w:rFonts w:hint="eastAsia"/>
        </w:rPr>
        <w:t>de</w:t>
      </w:r>
      <w:r>
        <w:t>partment</w:t>
      </w:r>
      <w:r>
        <w:rPr>
          <w:rFonts w:hint="eastAsia"/>
        </w:rPr>
        <w:t>”和“</w:t>
      </w:r>
      <w:r>
        <w:rPr>
          <w:rFonts w:hint="eastAsia"/>
        </w:rPr>
        <w:t>depart</w:t>
      </w:r>
      <w:r>
        <w:rPr>
          <w:rFonts w:hint="eastAsia"/>
        </w:rPr>
        <w:t>”表示的含义是完全不同的。再例如英文文本的预处理还有大写字母转换为小写字母，但是这同样也面临一些窘境，比如“</w:t>
      </w:r>
      <w:r>
        <w:rPr>
          <w:rFonts w:hint="eastAsia"/>
        </w:rPr>
        <w:t>US</w:t>
      </w:r>
      <w:r>
        <w:rPr>
          <w:rFonts w:hint="eastAsia"/>
        </w:rPr>
        <w:t>”表示美国，而“</w:t>
      </w:r>
      <w:r>
        <w:rPr>
          <w:rFonts w:hint="eastAsia"/>
        </w:rPr>
        <w:t>us</w:t>
      </w:r>
      <w:r>
        <w:rPr>
          <w:rFonts w:hint="eastAsia"/>
        </w:rPr>
        <w:t>”表示我们，类似这样的情况是比较棘手的。中文文本的预处理也有自己的难处，比如分词的准确性有时难以保证，一旦出现偏差会直接影响后续的所有处理和分析。所以预处理是一个复杂的，必需的，需要谨慎运用的技术。</w:t>
      </w:r>
    </w:p>
    <w:p w14:paraId="1E5D2F8E" w14:textId="77777777" w:rsidR="00683A3E" w:rsidRDefault="00683A3E" w:rsidP="009E2DA1">
      <w:pPr>
        <w:pStyle w:val="a0"/>
        <w:ind w:firstLineChars="200" w:firstLine="480"/>
      </w:pPr>
      <w:r>
        <w:rPr>
          <w:rFonts w:hint="eastAsia"/>
        </w:rPr>
        <w:t>目前有不少开源的自然语言处理工具都能完成预处理任务。比较常用的有</w:t>
      </w:r>
      <w:r>
        <w:rPr>
          <w:rFonts w:hint="eastAsia"/>
        </w:rPr>
        <w:t>Stanford</w:t>
      </w:r>
      <w:r>
        <w:rPr>
          <w:rFonts w:hint="eastAsia"/>
        </w:rPr>
        <w:t>系列、</w:t>
      </w:r>
      <w:r>
        <w:rPr>
          <w:rFonts w:hint="eastAsia"/>
        </w:rPr>
        <w:t>OpenNLP</w:t>
      </w:r>
      <w:r>
        <w:rPr>
          <w:rFonts w:hint="eastAsia"/>
        </w:rPr>
        <w:t>、</w:t>
      </w:r>
      <w:r>
        <w:rPr>
          <w:rFonts w:hint="eastAsia"/>
        </w:rPr>
        <w:t>FudanNLP</w:t>
      </w:r>
      <w:r>
        <w:rPr>
          <w:rFonts w:hint="eastAsia"/>
        </w:rPr>
        <w:t>、</w:t>
      </w:r>
      <w:r>
        <w:rPr>
          <w:rFonts w:hint="eastAsia"/>
        </w:rPr>
        <w:t>NLTK</w:t>
      </w:r>
      <w:r>
        <w:rPr>
          <w:rFonts w:hint="eastAsia"/>
        </w:rPr>
        <w:t>等自然语言处理工具包。针对不同的分析场景，会选用不同的工具包，比如</w:t>
      </w:r>
      <w:r>
        <w:rPr>
          <w:rFonts w:hint="eastAsia"/>
        </w:rPr>
        <w:t>Stanford</w:t>
      </w:r>
      <w:r>
        <w:rPr>
          <w:rFonts w:hint="eastAsia"/>
        </w:rPr>
        <w:t>系列的工具包常用于英文文本的处理，而</w:t>
      </w:r>
      <w:r>
        <w:rPr>
          <w:rFonts w:hint="eastAsia"/>
        </w:rPr>
        <w:t>FudanNLP</w:t>
      </w:r>
      <w:r>
        <w:rPr>
          <w:rFonts w:hint="eastAsia"/>
        </w:rPr>
        <w:t>常用于中文文本的处理。为了适应越来越复杂和多样的文本分析需求，许多工具包提供了灵活的自定义功能，让使用者根据实际需要调整处理的效果。这些工具的出现大大减少了相关领域开发人员的工作量，本文的开发也用到了其中的处理工具。下面逐一说明本文所运用的文本预处理技术。</w:t>
      </w:r>
    </w:p>
    <w:p w14:paraId="77F6273C" w14:textId="77777777" w:rsidR="004273CE" w:rsidRDefault="000668FC" w:rsidP="009E2DA1">
      <w:pPr>
        <w:pStyle w:val="3"/>
        <w:spacing w:before="156" w:after="156"/>
      </w:pPr>
      <w:r>
        <w:rPr>
          <w:rFonts w:hint="eastAsia"/>
        </w:rPr>
        <w:lastRenderedPageBreak/>
        <w:t>分词</w:t>
      </w:r>
    </w:p>
    <w:p w14:paraId="394C2208" w14:textId="77777777" w:rsidR="00EF3D68" w:rsidRDefault="00EF3D68" w:rsidP="009E2DA1">
      <w:pPr>
        <w:pStyle w:val="a0"/>
        <w:ind w:firstLineChars="200" w:firstLine="480"/>
      </w:pPr>
      <w:r>
        <w:rPr>
          <w:rFonts w:hint="eastAsia"/>
        </w:rPr>
        <w:t>分词指的是把连续的字符序列切分为若干个有合理意义的词语单元的过程。在英文和其他使用拉丁语字母表的语言中，空格是分隔单词极佳的标志。然而，在有些语言中并没有这种发挥同等做用的符号，比如中文，那么分词就是一个非常重要但是困难的任务。分词的本质是决定一个词的边界，即它从哪里开始到哪里结束。</w:t>
      </w:r>
    </w:p>
    <w:p w14:paraId="38C262DA" w14:textId="77777777" w:rsidR="00EF3D68" w:rsidRDefault="00EF3D68" w:rsidP="009E2DA1">
      <w:pPr>
        <w:pStyle w:val="a0"/>
        <w:ind w:firstLineChars="200" w:firstLine="480"/>
      </w:pPr>
      <w:r>
        <w:rPr>
          <w:rFonts w:hint="eastAsia"/>
        </w:rPr>
        <w:t>下面是几个常见</w:t>
      </w:r>
      <w:r>
        <w:t>中文分词工具在分词方面的评测结果对比</w:t>
      </w:r>
      <w:r>
        <w:rPr>
          <w:rFonts w:hint="eastAsia"/>
        </w:rPr>
        <w:t>，</w:t>
      </w:r>
      <w:r>
        <w:t>来自</w:t>
      </w:r>
      <w:r>
        <w:t>Github</w:t>
      </w:r>
      <w:r>
        <w:t>的</w:t>
      </w:r>
      <w:r>
        <w:t>Java</w:t>
      </w:r>
      <w:r>
        <w:t>开源项目</w:t>
      </w:r>
      <w:r>
        <w:rPr>
          <w:rFonts w:hint="eastAsia"/>
        </w:rPr>
        <w:t>cws_evaluation</w:t>
      </w:r>
      <w:r>
        <w:rPr>
          <w:rFonts w:hint="eastAsia"/>
        </w:rPr>
        <w:t>。</w:t>
      </w:r>
    </w:p>
    <w:p w14:paraId="145705C9" w14:textId="77777777" w:rsidR="00EF3D68" w:rsidRDefault="00EF3D68" w:rsidP="009E2DA1">
      <w:pPr>
        <w:pStyle w:val="a6"/>
        <w:keepNext/>
      </w:pPr>
      <w:r w:rsidRPr="00E3423D">
        <w:rPr>
          <w:rFonts w:ascii="黑体" w:eastAsia="黑体" w:hAnsi="黑体" w:hint="eastAsia"/>
          <w:b/>
          <w:sz w:val="21"/>
          <w:szCs w:val="21"/>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E3423D">
        <w:rPr>
          <w:rFonts w:ascii="黑体" w:eastAsia="黑体" w:hAnsi="黑体" w:hint="eastAsia"/>
          <w:b/>
          <w:sz w:val="21"/>
          <w:szCs w:val="21"/>
        </w:rPr>
        <w:t>常见中文分词器对比</w:t>
      </w:r>
    </w:p>
    <w:tbl>
      <w:tblPr>
        <w:tblStyle w:val="aff3"/>
        <w:tblW w:w="8419" w:type="dxa"/>
        <w:jc w:val="center"/>
        <w:tblLook w:val="04A0" w:firstRow="1" w:lastRow="0" w:firstColumn="1" w:lastColumn="0" w:noHBand="0" w:noVBand="1"/>
      </w:tblPr>
      <w:tblGrid>
        <w:gridCol w:w="3227"/>
        <w:gridCol w:w="1701"/>
        <w:gridCol w:w="1932"/>
        <w:gridCol w:w="1559"/>
      </w:tblGrid>
      <w:tr w:rsidR="00EF3D68" w14:paraId="3F4E3904" w14:textId="77777777" w:rsidTr="00B145FA">
        <w:trPr>
          <w:jc w:val="center"/>
        </w:trPr>
        <w:tc>
          <w:tcPr>
            <w:tcW w:w="3227" w:type="dxa"/>
            <w:tcBorders>
              <w:left w:val="nil"/>
            </w:tcBorders>
          </w:tcPr>
          <w:p w14:paraId="6985B986" w14:textId="77777777" w:rsidR="00EF3D68" w:rsidRPr="000925F5" w:rsidRDefault="00EF3D68" w:rsidP="009E2DA1">
            <w:pPr>
              <w:pStyle w:val="a0"/>
              <w:ind w:firstLineChars="0" w:firstLine="0"/>
              <w:jc w:val="center"/>
            </w:pPr>
            <w:r w:rsidRPr="000925F5">
              <w:rPr>
                <w:rFonts w:hint="eastAsia"/>
              </w:rPr>
              <w:t>分词器</w:t>
            </w:r>
          </w:p>
        </w:tc>
        <w:tc>
          <w:tcPr>
            <w:tcW w:w="1701" w:type="dxa"/>
          </w:tcPr>
          <w:p w14:paraId="4A2B2AC9" w14:textId="77777777" w:rsidR="00EF3D68" w:rsidRPr="000925F5" w:rsidRDefault="00EF3D68" w:rsidP="009E2DA1">
            <w:pPr>
              <w:pStyle w:val="a0"/>
              <w:ind w:firstLineChars="0" w:firstLine="0"/>
              <w:jc w:val="center"/>
            </w:pPr>
            <w:r w:rsidRPr="000925F5">
              <w:rPr>
                <w:rFonts w:hint="eastAsia"/>
              </w:rPr>
              <w:t>分词速度（字符</w:t>
            </w:r>
            <w:r w:rsidRPr="000925F5">
              <w:rPr>
                <w:rFonts w:hint="eastAsia"/>
              </w:rPr>
              <w:t>/</w:t>
            </w:r>
            <w:r w:rsidRPr="000925F5">
              <w:rPr>
                <w:rFonts w:hint="eastAsia"/>
              </w:rPr>
              <w:t>毫秒）</w:t>
            </w:r>
          </w:p>
        </w:tc>
        <w:tc>
          <w:tcPr>
            <w:tcW w:w="1932" w:type="dxa"/>
          </w:tcPr>
          <w:p w14:paraId="75154A71" w14:textId="77777777" w:rsidR="00EF3D68" w:rsidRPr="000925F5" w:rsidRDefault="00EF3D68" w:rsidP="009E2DA1">
            <w:pPr>
              <w:pStyle w:val="a0"/>
              <w:ind w:firstLineChars="0" w:firstLine="0"/>
              <w:jc w:val="center"/>
            </w:pPr>
            <w:r w:rsidRPr="000925F5">
              <w:rPr>
                <w:rFonts w:hint="eastAsia"/>
              </w:rPr>
              <w:t>行数完美率</w:t>
            </w:r>
          </w:p>
        </w:tc>
        <w:tc>
          <w:tcPr>
            <w:tcW w:w="1559" w:type="dxa"/>
            <w:tcBorders>
              <w:right w:val="nil"/>
            </w:tcBorders>
          </w:tcPr>
          <w:p w14:paraId="4CD5C0B2" w14:textId="77777777" w:rsidR="00EF3D68" w:rsidRPr="000925F5" w:rsidRDefault="00EF3D68" w:rsidP="009E2DA1">
            <w:pPr>
              <w:pStyle w:val="a0"/>
              <w:ind w:firstLineChars="0" w:firstLine="0"/>
              <w:jc w:val="center"/>
            </w:pPr>
            <w:r w:rsidRPr="000925F5">
              <w:rPr>
                <w:rFonts w:hint="eastAsia"/>
              </w:rPr>
              <w:t>字数完美率</w:t>
            </w:r>
          </w:p>
        </w:tc>
      </w:tr>
      <w:tr w:rsidR="00EF3D68" w14:paraId="3960EB46" w14:textId="77777777" w:rsidTr="00B145FA">
        <w:trPr>
          <w:jc w:val="center"/>
        </w:trPr>
        <w:tc>
          <w:tcPr>
            <w:tcW w:w="3227" w:type="dxa"/>
            <w:tcBorders>
              <w:left w:val="nil"/>
            </w:tcBorders>
          </w:tcPr>
          <w:p w14:paraId="36EE2BD1" w14:textId="77777777" w:rsidR="00EF3D68" w:rsidRDefault="00EF3D68" w:rsidP="009E2DA1">
            <w:pPr>
              <w:pStyle w:val="a0"/>
              <w:ind w:firstLineChars="0" w:firstLine="0"/>
              <w:jc w:val="center"/>
            </w:pPr>
            <w:r>
              <w:t>w</w:t>
            </w:r>
            <w:r>
              <w:rPr>
                <w:rFonts w:hint="eastAsia"/>
              </w:rPr>
              <w:t>ord</w:t>
            </w:r>
            <w:r>
              <w:t xml:space="preserve"> </w:t>
            </w:r>
            <w:r>
              <w:rPr>
                <w:rFonts w:hint="eastAsia"/>
              </w:rPr>
              <w:t>最大</w:t>
            </w:r>
            <w:r>
              <w:rPr>
                <w:rFonts w:hint="eastAsia"/>
              </w:rPr>
              <w:t>Ngram</w:t>
            </w:r>
            <w:r>
              <w:rPr>
                <w:rFonts w:hint="eastAsia"/>
              </w:rPr>
              <w:t>分值算法</w:t>
            </w:r>
          </w:p>
        </w:tc>
        <w:tc>
          <w:tcPr>
            <w:tcW w:w="1701" w:type="dxa"/>
          </w:tcPr>
          <w:p w14:paraId="6A13B0D6" w14:textId="77777777" w:rsidR="00EF3D68" w:rsidRDefault="00EF3D68" w:rsidP="009E2DA1">
            <w:pPr>
              <w:pStyle w:val="a0"/>
              <w:ind w:firstLineChars="0" w:firstLine="0"/>
              <w:jc w:val="center"/>
            </w:pPr>
            <w:r>
              <w:rPr>
                <w:rFonts w:hint="eastAsia"/>
              </w:rPr>
              <w:t>370.9714</w:t>
            </w:r>
          </w:p>
        </w:tc>
        <w:tc>
          <w:tcPr>
            <w:tcW w:w="1932" w:type="dxa"/>
          </w:tcPr>
          <w:p w14:paraId="1073FFA0" w14:textId="77777777" w:rsidR="00EF3D68" w:rsidRDefault="00EF3D68" w:rsidP="009E2DA1">
            <w:pPr>
              <w:pStyle w:val="a0"/>
              <w:ind w:firstLineChars="0" w:firstLine="0"/>
              <w:jc w:val="center"/>
            </w:pPr>
            <w:r>
              <w:rPr>
                <w:rFonts w:hint="eastAsia"/>
              </w:rPr>
              <w:t>6</w:t>
            </w:r>
            <w:r>
              <w:t>6.55</w:t>
            </w:r>
            <w:r>
              <w:rPr>
                <w:rFonts w:hint="eastAsia"/>
              </w:rPr>
              <w:t>%</w:t>
            </w:r>
          </w:p>
        </w:tc>
        <w:tc>
          <w:tcPr>
            <w:tcW w:w="1559" w:type="dxa"/>
            <w:tcBorders>
              <w:right w:val="nil"/>
            </w:tcBorders>
          </w:tcPr>
          <w:p w14:paraId="4D225698" w14:textId="77777777" w:rsidR="00EF3D68" w:rsidRDefault="00EF3D68" w:rsidP="009E2DA1">
            <w:pPr>
              <w:pStyle w:val="a0"/>
              <w:ind w:firstLineChars="0" w:firstLine="0"/>
              <w:jc w:val="center"/>
            </w:pPr>
            <w:r>
              <w:rPr>
                <w:rFonts w:hint="eastAsia"/>
              </w:rPr>
              <w:t>60.94%</w:t>
            </w:r>
          </w:p>
        </w:tc>
      </w:tr>
      <w:tr w:rsidR="00EF3D68" w14:paraId="242813A5" w14:textId="77777777" w:rsidTr="00B145FA">
        <w:trPr>
          <w:jc w:val="center"/>
        </w:trPr>
        <w:tc>
          <w:tcPr>
            <w:tcW w:w="3227" w:type="dxa"/>
            <w:tcBorders>
              <w:left w:val="nil"/>
            </w:tcBorders>
          </w:tcPr>
          <w:p w14:paraId="562E9F0A" w14:textId="77777777" w:rsidR="00EF3D68" w:rsidRDefault="00EF3D68" w:rsidP="009E2DA1">
            <w:pPr>
              <w:pStyle w:val="a0"/>
              <w:ind w:firstLineChars="0" w:firstLine="0"/>
              <w:jc w:val="center"/>
            </w:pPr>
            <w:r>
              <w:t>w</w:t>
            </w:r>
            <w:r>
              <w:rPr>
                <w:rFonts w:hint="eastAsia"/>
              </w:rPr>
              <w:t>ord</w:t>
            </w:r>
            <w:r>
              <w:rPr>
                <w:rFonts w:hint="eastAsia"/>
              </w:rPr>
              <w:t>最少词数算法</w:t>
            </w:r>
          </w:p>
        </w:tc>
        <w:tc>
          <w:tcPr>
            <w:tcW w:w="1701" w:type="dxa"/>
          </w:tcPr>
          <w:p w14:paraId="55982ED4" w14:textId="77777777" w:rsidR="00EF3D68" w:rsidRDefault="00EF3D68" w:rsidP="009E2DA1">
            <w:pPr>
              <w:pStyle w:val="a0"/>
              <w:ind w:firstLineChars="0" w:firstLine="0"/>
              <w:jc w:val="center"/>
            </w:pPr>
            <w:r>
              <w:rPr>
                <w:rFonts w:hint="eastAsia"/>
              </w:rPr>
              <w:t>330.1586</w:t>
            </w:r>
          </w:p>
        </w:tc>
        <w:tc>
          <w:tcPr>
            <w:tcW w:w="1932" w:type="dxa"/>
          </w:tcPr>
          <w:p w14:paraId="4A495FF2" w14:textId="77777777" w:rsidR="00EF3D68" w:rsidRDefault="00EF3D68" w:rsidP="009E2DA1">
            <w:pPr>
              <w:pStyle w:val="a0"/>
              <w:ind w:firstLineChars="0" w:firstLine="0"/>
              <w:jc w:val="center"/>
            </w:pPr>
            <w:r>
              <w:rPr>
                <w:rFonts w:hint="eastAsia"/>
              </w:rPr>
              <w:t>65.67%</w:t>
            </w:r>
          </w:p>
        </w:tc>
        <w:tc>
          <w:tcPr>
            <w:tcW w:w="1559" w:type="dxa"/>
            <w:tcBorders>
              <w:right w:val="nil"/>
            </w:tcBorders>
          </w:tcPr>
          <w:p w14:paraId="7BF29416" w14:textId="77777777" w:rsidR="00EF3D68" w:rsidRDefault="00EF3D68" w:rsidP="009E2DA1">
            <w:pPr>
              <w:pStyle w:val="a0"/>
              <w:ind w:firstLineChars="0" w:firstLine="0"/>
              <w:jc w:val="center"/>
            </w:pPr>
            <w:r>
              <w:rPr>
                <w:rFonts w:hint="eastAsia"/>
              </w:rPr>
              <w:t>60.12%</w:t>
            </w:r>
          </w:p>
        </w:tc>
      </w:tr>
      <w:tr w:rsidR="00EF3D68" w14:paraId="7F54885B" w14:textId="77777777" w:rsidTr="00B145FA">
        <w:trPr>
          <w:jc w:val="center"/>
        </w:trPr>
        <w:tc>
          <w:tcPr>
            <w:tcW w:w="3227" w:type="dxa"/>
            <w:tcBorders>
              <w:left w:val="nil"/>
            </w:tcBorders>
          </w:tcPr>
          <w:p w14:paraId="308659F7" w14:textId="77777777" w:rsidR="00EF3D68" w:rsidRDefault="00EF3D68" w:rsidP="009E2DA1">
            <w:pPr>
              <w:pStyle w:val="a0"/>
              <w:ind w:firstLineChars="0" w:firstLine="0"/>
              <w:jc w:val="center"/>
            </w:pPr>
            <w:r>
              <w:rPr>
                <w:rFonts w:hint="eastAsia"/>
              </w:rPr>
              <w:t>HanLP</w:t>
            </w:r>
            <w:r>
              <w:rPr>
                <w:rFonts w:hint="eastAsia"/>
              </w:rPr>
              <w:t>标准分词</w:t>
            </w:r>
          </w:p>
        </w:tc>
        <w:tc>
          <w:tcPr>
            <w:tcW w:w="1701" w:type="dxa"/>
          </w:tcPr>
          <w:p w14:paraId="2D3614F9" w14:textId="77777777" w:rsidR="00EF3D68" w:rsidRDefault="00EF3D68" w:rsidP="009E2DA1">
            <w:pPr>
              <w:pStyle w:val="a0"/>
              <w:ind w:firstLineChars="0" w:firstLine="0"/>
              <w:jc w:val="center"/>
            </w:pPr>
            <w:r>
              <w:rPr>
                <w:rFonts w:hint="eastAsia"/>
              </w:rPr>
              <w:t>935.7724</w:t>
            </w:r>
          </w:p>
        </w:tc>
        <w:tc>
          <w:tcPr>
            <w:tcW w:w="1932" w:type="dxa"/>
          </w:tcPr>
          <w:p w14:paraId="0ECF6FCC" w14:textId="77777777" w:rsidR="00EF3D68" w:rsidRDefault="00EF3D68" w:rsidP="009E2DA1">
            <w:pPr>
              <w:pStyle w:val="a0"/>
              <w:ind w:firstLineChars="0" w:firstLine="0"/>
              <w:jc w:val="center"/>
            </w:pPr>
            <w:r>
              <w:rPr>
                <w:rFonts w:hint="eastAsia"/>
              </w:rPr>
              <w:t>58.31%</w:t>
            </w:r>
          </w:p>
        </w:tc>
        <w:tc>
          <w:tcPr>
            <w:tcW w:w="1559" w:type="dxa"/>
            <w:tcBorders>
              <w:right w:val="nil"/>
            </w:tcBorders>
          </w:tcPr>
          <w:p w14:paraId="4700A8B2" w14:textId="77777777" w:rsidR="00EF3D68" w:rsidRDefault="00EF3D68" w:rsidP="009E2DA1">
            <w:pPr>
              <w:pStyle w:val="a0"/>
              <w:ind w:firstLineChars="0" w:firstLine="0"/>
              <w:jc w:val="center"/>
            </w:pPr>
            <w:r>
              <w:rPr>
                <w:rFonts w:hint="eastAsia"/>
              </w:rPr>
              <w:t>50.43%</w:t>
            </w:r>
          </w:p>
        </w:tc>
      </w:tr>
      <w:tr w:rsidR="00EF3D68" w14:paraId="4337301A" w14:textId="77777777" w:rsidTr="00B145FA">
        <w:trPr>
          <w:jc w:val="center"/>
        </w:trPr>
        <w:tc>
          <w:tcPr>
            <w:tcW w:w="3227" w:type="dxa"/>
            <w:tcBorders>
              <w:left w:val="nil"/>
            </w:tcBorders>
          </w:tcPr>
          <w:p w14:paraId="69000723" w14:textId="77777777" w:rsidR="00EF3D68" w:rsidRDefault="00EF3D68" w:rsidP="009E2DA1">
            <w:pPr>
              <w:pStyle w:val="a0"/>
              <w:ind w:firstLineChars="0" w:firstLine="0"/>
              <w:jc w:val="center"/>
            </w:pPr>
            <w:r>
              <w:rPr>
                <w:rFonts w:hint="eastAsia"/>
              </w:rPr>
              <w:t>Stanford Chines Treebank segmentation</w:t>
            </w:r>
          </w:p>
        </w:tc>
        <w:tc>
          <w:tcPr>
            <w:tcW w:w="1701" w:type="dxa"/>
          </w:tcPr>
          <w:p w14:paraId="411EC220" w14:textId="77777777" w:rsidR="00EF3D68" w:rsidRDefault="00EF3D68" w:rsidP="009E2DA1">
            <w:pPr>
              <w:pStyle w:val="a0"/>
              <w:ind w:firstLineChars="0" w:firstLine="0"/>
              <w:jc w:val="center"/>
            </w:pPr>
            <w:r>
              <w:rPr>
                <w:rFonts w:hint="eastAsia"/>
              </w:rPr>
              <w:t>13.7233</w:t>
            </w:r>
          </w:p>
        </w:tc>
        <w:tc>
          <w:tcPr>
            <w:tcW w:w="1932" w:type="dxa"/>
          </w:tcPr>
          <w:p w14:paraId="540A1B7E" w14:textId="77777777" w:rsidR="00EF3D68" w:rsidRDefault="00EF3D68" w:rsidP="009E2DA1">
            <w:pPr>
              <w:pStyle w:val="a0"/>
              <w:ind w:firstLineChars="0" w:firstLine="0"/>
              <w:jc w:val="center"/>
            </w:pPr>
            <w:r>
              <w:rPr>
                <w:rFonts w:hint="eastAsia"/>
              </w:rPr>
              <w:t>58.29%</w:t>
            </w:r>
          </w:p>
        </w:tc>
        <w:tc>
          <w:tcPr>
            <w:tcW w:w="1559" w:type="dxa"/>
            <w:tcBorders>
              <w:right w:val="nil"/>
            </w:tcBorders>
          </w:tcPr>
          <w:p w14:paraId="22CD90C2" w14:textId="77777777" w:rsidR="00EF3D68" w:rsidRDefault="00EF3D68" w:rsidP="009E2DA1">
            <w:pPr>
              <w:pStyle w:val="a0"/>
              <w:ind w:firstLineChars="0" w:firstLine="0"/>
              <w:jc w:val="center"/>
            </w:pPr>
            <w:r>
              <w:rPr>
                <w:rFonts w:hint="eastAsia"/>
              </w:rPr>
              <w:t>51.36%</w:t>
            </w:r>
          </w:p>
        </w:tc>
      </w:tr>
      <w:tr w:rsidR="00EF3D68" w14:paraId="1EBBAE3F" w14:textId="77777777" w:rsidTr="00B145FA">
        <w:trPr>
          <w:jc w:val="center"/>
        </w:trPr>
        <w:tc>
          <w:tcPr>
            <w:tcW w:w="3227" w:type="dxa"/>
            <w:tcBorders>
              <w:left w:val="nil"/>
            </w:tcBorders>
          </w:tcPr>
          <w:p w14:paraId="373D362E" w14:textId="77777777" w:rsidR="00EF3D68" w:rsidRDefault="00EF3D68" w:rsidP="009E2DA1">
            <w:pPr>
              <w:pStyle w:val="a0"/>
              <w:ind w:firstLineChars="0" w:firstLine="0"/>
              <w:jc w:val="center"/>
            </w:pPr>
            <w:r>
              <w:rPr>
                <w:rFonts w:hint="eastAsia"/>
              </w:rPr>
              <w:t>An</w:t>
            </w:r>
            <w:r>
              <w:t>sj</w:t>
            </w:r>
            <w:r>
              <w:rPr>
                <w:rFonts w:hint="eastAsia"/>
              </w:rPr>
              <w:t>基本分词</w:t>
            </w:r>
          </w:p>
        </w:tc>
        <w:tc>
          <w:tcPr>
            <w:tcW w:w="1701" w:type="dxa"/>
          </w:tcPr>
          <w:p w14:paraId="4254494B" w14:textId="77777777" w:rsidR="00EF3D68" w:rsidRDefault="00EF3D68" w:rsidP="009E2DA1">
            <w:pPr>
              <w:pStyle w:val="a0"/>
              <w:ind w:firstLineChars="0" w:firstLine="0"/>
              <w:jc w:val="center"/>
            </w:pPr>
            <w:r>
              <w:rPr>
                <w:rFonts w:hint="eastAsia"/>
              </w:rPr>
              <w:t>1295.5205</w:t>
            </w:r>
          </w:p>
        </w:tc>
        <w:tc>
          <w:tcPr>
            <w:tcW w:w="1932" w:type="dxa"/>
          </w:tcPr>
          <w:p w14:paraId="368CA022" w14:textId="77777777" w:rsidR="00EF3D68" w:rsidRDefault="00EF3D68" w:rsidP="009E2DA1">
            <w:pPr>
              <w:pStyle w:val="a0"/>
              <w:ind w:firstLineChars="0" w:firstLine="0"/>
              <w:jc w:val="center"/>
            </w:pPr>
            <w:r>
              <w:rPr>
                <w:rFonts w:hint="eastAsia"/>
              </w:rPr>
              <w:t>55.36%</w:t>
            </w:r>
          </w:p>
        </w:tc>
        <w:tc>
          <w:tcPr>
            <w:tcW w:w="1559" w:type="dxa"/>
            <w:tcBorders>
              <w:right w:val="nil"/>
            </w:tcBorders>
          </w:tcPr>
          <w:p w14:paraId="4BE802AE" w14:textId="77777777" w:rsidR="00EF3D68" w:rsidRDefault="00EF3D68" w:rsidP="009E2DA1">
            <w:pPr>
              <w:pStyle w:val="a0"/>
              <w:ind w:firstLineChars="0" w:firstLine="0"/>
              <w:jc w:val="center"/>
            </w:pPr>
            <w:r>
              <w:rPr>
                <w:rFonts w:hint="eastAsia"/>
              </w:rPr>
              <w:t>48.18%</w:t>
            </w:r>
          </w:p>
        </w:tc>
      </w:tr>
      <w:tr w:rsidR="00EF3D68" w14:paraId="1DF23F0F" w14:textId="77777777" w:rsidTr="00B145FA">
        <w:trPr>
          <w:jc w:val="center"/>
        </w:trPr>
        <w:tc>
          <w:tcPr>
            <w:tcW w:w="3227" w:type="dxa"/>
            <w:tcBorders>
              <w:left w:val="nil"/>
            </w:tcBorders>
          </w:tcPr>
          <w:p w14:paraId="211862FB" w14:textId="77777777" w:rsidR="00EF3D68" w:rsidRDefault="00EF3D68" w:rsidP="009E2DA1">
            <w:pPr>
              <w:pStyle w:val="a0"/>
              <w:ind w:firstLineChars="0" w:firstLine="0"/>
              <w:jc w:val="center"/>
            </w:pPr>
            <w:r>
              <w:t>S</w:t>
            </w:r>
            <w:r>
              <w:rPr>
                <w:rFonts w:hint="eastAsia"/>
              </w:rPr>
              <w:t>martcn</w:t>
            </w:r>
          </w:p>
        </w:tc>
        <w:tc>
          <w:tcPr>
            <w:tcW w:w="1701" w:type="dxa"/>
          </w:tcPr>
          <w:p w14:paraId="3F9A0496" w14:textId="77777777" w:rsidR="00EF3D68" w:rsidRDefault="00EF3D68" w:rsidP="009E2DA1">
            <w:pPr>
              <w:pStyle w:val="a0"/>
              <w:ind w:firstLineChars="0" w:firstLine="0"/>
              <w:jc w:val="center"/>
            </w:pPr>
            <w:r>
              <w:rPr>
                <w:rFonts w:hint="eastAsia"/>
              </w:rPr>
              <w:t>611.1504</w:t>
            </w:r>
          </w:p>
        </w:tc>
        <w:tc>
          <w:tcPr>
            <w:tcW w:w="1932" w:type="dxa"/>
          </w:tcPr>
          <w:p w14:paraId="12AEBA53" w14:textId="77777777" w:rsidR="00EF3D68" w:rsidRDefault="00EF3D68" w:rsidP="009E2DA1">
            <w:pPr>
              <w:pStyle w:val="a0"/>
              <w:ind w:firstLineChars="0" w:firstLine="0"/>
              <w:jc w:val="center"/>
            </w:pPr>
            <w:r>
              <w:rPr>
                <w:rFonts w:hint="eastAsia"/>
              </w:rPr>
              <w:t>55.29%</w:t>
            </w:r>
          </w:p>
        </w:tc>
        <w:tc>
          <w:tcPr>
            <w:tcW w:w="1559" w:type="dxa"/>
            <w:tcBorders>
              <w:right w:val="nil"/>
            </w:tcBorders>
          </w:tcPr>
          <w:p w14:paraId="542EAEBC" w14:textId="77777777" w:rsidR="00EF3D68" w:rsidRDefault="00EF3D68" w:rsidP="009E2DA1">
            <w:pPr>
              <w:pStyle w:val="a0"/>
              <w:ind w:firstLineChars="0" w:firstLine="0"/>
              <w:jc w:val="center"/>
            </w:pPr>
            <w:r>
              <w:rPr>
                <w:rFonts w:hint="eastAsia"/>
              </w:rPr>
              <w:t>48.03%</w:t>
            </w:r>
          </w:p>
        </w:tc>
      </w:tr>
      <w:tr w:rsidR="00EF3D68" w14:paraId="452586C2" w14:textId="77777777" w:rsidTr="00B145FA">
        <w:trPr>
          <w:jc w:val="center"/>
        </w:trPr>
        <w:tc>
          <w:tcPr>
            <w:tcW w:w="3227" w:type="dxa"/>
            <w:tcBorders>
              <w:left w:val="nil"/>
            </w:tcBorders>
          </w:tcPr>
          <w:p w14:paraId="7169F757" w14:textId="77777777" w:rsidR="00EF3D68" w:rsidRDefault="00EF3D68" w:rsidP="009E2DA1">
            <w:pPr>
              <w:pStyle w:val="a0"/>
              <w:ind w:firstLineChars="0" w:firstLine="0"/>
              <w:jc w:val="center"/>
            </w:pPr>
            <w:r>
              <w:rPr>
                <w:rFonts w:hint="eastAsia"/>
              </w:rPr>
              <w:t xml:space="preserve">HanLP </w:t>
            </w:r>
            <w:r>
              <w:rPr>
                <w:rFonts w:hint="eastAsia"/>
              </w:rPr>
              <w:t>极速词典分词</w:t>
            </w:r>
          </w:p>
        </w:tc>
        <w:tc>
          <w:tcPr>
            <w:tcW w:w="1701" w:type="dxa"/>
          </w:tcPr>
          <w:p w14:paraId="0942BD18" w14:textId="77777777" w:rsidR="00EF3D68" w:rsidRDefault="00EF3D68" w:rsidP="009E2DA1">
            <w:pPr>
              <w:pStyle w:val="a0"/>
              <w:ind w:firstLineChars="0" w:firstLine="0"/>
              <w:jc w:val="center"/>
            </w:pPr>
            <w:r>
              <w:rPr>
                <w:rFonts w:hint="eastAsia"/>
              </w:rPr>
              <w:t>6015.3677</w:t>
            </w:r>
          </w:p>
        </w:tc>
        <w:tc>
          <w:tcPr>
            <w:tcW w:w="1932" w:type="dxa"/>
          </w:tcPr>
          <w:p w14:paraId="605CF831" w14:textId="77777777" w:rsidR="00EF3D68" w:rsidRDefault="00EF3D68" w:rsidP="009E2DA1">
            <w:pPr>
              <w:pStyle w:val="a0"/>
              <w:ind w:firstLineChars="0" w:firstLine="0"/>
              <w:jc w:val="center"/>
            </w:pPr>
            <w:r>
              <w:rPr>
                <w:rFonts w:hint="eastAsia"/>
              </w:rPr>
              <w:t>54.25%</w:t>
            </w:r>
          </w:p>
        </w:tc>
        <w:tc>
          <w:tcPr>
            <w:tcW w:w="1559" w:type="dxa"/>
            <w:tcBorders>
              <w:right w:val="nil"/>
            </w:tcBorders>
          </w:tcPr>
          <w:p w14:paraId="69AA4BA9" w14:textId="77777777" w:rsidR="00EF3D68" w:rsidRDefault="00EF3D68" w:rsidP="009E2DA1">
            <w:pPr>
              <w:pStyle w:val="a0"/>
              <w:ind w:firstLineChars="0" w:firstLine="0"/>
              <w:jc w:val="center"/>
            </w:pPr>
            <w:r>
              <w:rPr>
                <w:rFonts w:hint="eastAsia"/>
              </w:rPr>
              <w:t>46.12%</w:t>
            </w:r>
          </w:p>
        </w:tc>
      </w:tr>
      <w:tr w:rsidR="00EF3D68" w14:paraId="46ADBD6F" w14:textId="77777777" w:rsidTr="00B145FA">
        <w:trPr>
          <w:jc w:val="center"/>
        </w:trPr>
        <w:tc>
          <w:tcPr>
            <w:tcW w:w="3227" w:type="dxa"/>
            <w:tcBorders>
              <w:left w:val="nil"/>
            </w:tcBorders>
          </w:tcPr>
          <w:p w14:paraId="4BAF9DB0" w14:textId="77777777" w:rsidR="00EF3D68" w:rsidRDefault="00EF3D68" w:rsidP="009E2DA1">
            <w:pPr>
              <w:pStyle w:val="a0"/>
              <w:ind w:firstLineChars="0" w:firstLine="0"/>
              <w:jc w:val="center"/>
            </w:pPr>
            <w:r>
              <w:t>FudanNLP</w:t>
            </w:r>
          </w:p>
        </w:tc>
        <w:tc>
          <w:tcPr>
            <w:tcW w:w="1701" w:type="dxa"/>
          </w:tcPr>
          <w:p w14:paraId="2B414148" w14:textId="77777777" w:rsidR="00EF3D68" w:rsidRDefault="00EF3D68" w:rsidP="009E2DA1">
            <w:pPr>
              <w:pStyle w:val="a0"/>
              <w:ind w:firstLineChars="0" w:firstLine="0"/>
              <w:jc w:val="center"/>
            </w:pPr>
            <w:r>
              <w:rPr>
                <w:rFonts w:hint="eastAsia"/>
              </w:rPr>
              <w:t>123.4570</w:t>
            </w:r>
          </w:p>
        </w:tc>
        <w:tc>
          <w:tcPr>
            <w:tcW w:w="1932" w:type="dxa"/>
          </w:tcPr>
          <w:p w14:paraId="0172208E" w14:textId="77777777" w:rsidR="00EF3D68" w:rsidRDefault="00EF3D68" w:rsidP="009E2DA1">
            <w:pPr>
              <w:pStyle w:val="a0"/>
              <w:ind w:firstLineChars="0" w:firstLine="0"/>
              <w:jc w:val="center"/>
            </w:pPr>
            <w:r>
              <w:rPr>
                <w:rFonts w:hint="eastAsia"/>
              </w:rPr>
              <w:t>51.48%</w:t>
            </w:r>
          </w:p>
        </w:tc>
        <w:tc>
          <w:tcPr>
            <w:tcW w:w="1559" w:type="dxa"/>
            <w:tcBorders>
              <w:right w:val="nil"/>
            </w:tcBorders>
          </w:tcPr>
          <w:p w14:paraId="1257A04F" w14:textId="77777777" w:rsidR="00EF3D68" w:rsidRDefault="00EF3D68" w:rsidP="009E2DA1">
            <w:pPr>
              <w:pStyle w:val="a0"/>
              <w:ind w:firstLineChars="0" w:firstLine="0"/>
              <w:jc w:val="center"/>
            </w:pPr>
            <w:r>
              <w:rPr>
                <w:rFonts w:hint="eastAsia"/>
              </w:rPr>
              <w:t>43.22%</w:t>
            </w:r>
          </w:p>
        </w:tc>
      </w:tr>
      <w:tr w:rsidR="00EF3D68" w14:paraId="567202DC" w14:textId="77777777" w:rsidTr="00B145FA">
        <w:trPr>
          <w:jc w:val="center"/>
        </w:trPr>
        <w:tc>
          <w:tcPr>
            <w:tcW w:w="3227" w:type="dxa"/>
            <w:tcBorders>
              <w:left w:val="nil"/>
            </w:tcBorders>
          </w:tcPr>
          <w:p w14:paraId="12491C4A" w14:textId="77777777" w:rsidR="00EF3D68" w:rsidRDefault="00EF3D68" w:rsidP="009E2DA1">
            <w:pPr>
              <w:pStyle w:val="a0"/>
              <w:ind w:firstLineChars="0" w:firstLine="0"/>
              <w:jc w:val="center"/>
            </w:pPr>
            <w:r>
              <w:t>Jieba SEARCH</w:t>
            </w:r>
          </w:p>
        </w:tc>
        <w:tc>
          <w:tcPr>
            <w:tcW w:w="1701" w:type="dxa"/>
          </w:tcPr>
          <w:p w14:paraId="19CEED4B" w14:textId="77777777" w:rsidR="00EF3D68" w:rsidRDefault="00EF3D68" w:rsidP="009E2DA1">
            <w:pPr>
              <w:pStyle w:val="a0"/>
              <w:ind w:firstLineChars="0" w:firstLine="0"/>
              <w:jc w:val="center"/>
            </w:pPr>
            <w:r>
              <w:rPr>
                <w:rFonts w:hint="eastAsia"/>
              </w:rPr>
              <w:t>993.435</w:t>
            </w:r>
          </w:p>
        </w:tc>
        <w:tc>
          <w:tcPr>
            <w:tcW w:w="1932" w:type="dxa"/>
          </w:tcPr>
          <w:p w14:paraId="327228BE" w14:textId="77777777" w:rsidR="00EF3D68" w:rsidRDefault="00EF3D68" w:rsidP="009E2DA1">
            <w:pPr>
              <w:pStyle w:val="a0"/>
              <w:ind w:firstLineChars="0" w:firstLine="0"/>
              <w:jc w:val="center"/>
            </w:pPr>
            <w:r>
              <w:rPr>
                <w:rFonts w:hint="eastAsia"/>
              </w:rPr>
              <w:t>50.84%</w:t>
            </w:r>
          </w:p>
        </w:tc>
        <w:tc>
          <w:tcPr>
            <w:tcW w:w="1559" w:type="dxa"/>
            <w:tcBorders>
              <w:right w:val="nil"/>
            </w:tcBorders>
          </w:tcPr>
          <w:p w14:paraId="6091DA56" w14:textId="77777777" w:rsidR="00EF3D68" w:rsidRDefault="00EF3D68" w:rsidP="009E2DA1">
            <w:pPr>
              <w:pStyle w:val="a0"/>
              <w:ind w:firstLineChars="0" w:firstLine="0"/>
              <w:jc w:val="center"/>
            </w:pPr>
            <w:r>
              <w:rPr>
                <w:rFonts w:hint="eastAsia"/>
              </w:rPr>
              <w:t>41.54%</w:t>
            </w:r>
          </w:p>
        </w:tc>
      </w:tr>
      <w:tr w:rsidR="00EF3D68" w14:paraId="7D6B20A2" w14:textId="77777777" w:rsidTr="00B145FA">
        <w:trPr>
          <w:jc w:val="center"/>
        </w:trPr>
        <w:tc>
          <w:tcPr>
            <w:tcW w:w="3227" w:type="dxa"/>
            <w:tcBorders>
              <w:left w:val="nil"/>
            </w:tcBorders>
          </w:tcPr>
          <w:p w14:paraId="6EE4A828" w14:textId="77777777" w:rsidR="00EF3D68" w:rsidRDefault="00EF3D68" w:rsidP="009E2DA1">
            <w:pPr>
              <w:pStyle w:val="a0"/>
              <w:ind w:firstLineChars="0" w:firstLine="0"/>
              <w:jc w:val="center"/>
            </w:pPr>
            <w:r>
              <w:t>Jcseg</w:t>
            </w:r>
            <w:r>
              <w:t>复杂模式</w:t>
            </w:r>
          </w:p>
        </w:tc>
        <w:tc>
          <w:tcPr>
            <w:tcW w:w="1701" w:type="dxa"/>
          </w:tcPr>
          <w:p w14:paraId="5513F87F" w14:textId="77777777" w:rsidR="00EF3D68" w:rsidRDefault="00EF3D68" w:rsidP="009E2DA1">
            <w:pPr>
              <w:pStyle w:val="a0"/>
              <w:ind w:firstLineChars="0" w:firstLine="0"/>
              <w:jc w:val="center"/>
            </w:pPr>
            <w:r>
              <w:rPr>
                <w:rFonts w:hint="eastAsia"/>
              </w:rPr>
              <w:t>561.55975</w:t>
            </w:r>
          </w:p>
        </w:tc>
        <w:tc>
          <w:tcPr>
            <w:tcW w:w="1932" w:type="dxa"/>
          </w:tcPr>
          <w:p w14:paraId="7A31049D" w14:textId="77777777" w:rsidR="00EF3D68" w:rsidRDefault="00EF3D68" w:rsidP="009E2DA1">
            <w:pPr>
              <w:pStyle w:val="a0"/>
              <w:ind w:firstLineChars="0" w:firstLine="0"/>
              <w:jc w:val="center"/>
            </w:pPr>
            <w:r>
              <w:rPr>
                <w:rFonts w:hint="eastAsia"/>
              </w:rPr>
              <w:t>47.96%</w:t>
            </w:r>
          </w:p>
        </w:tc>
        <w:tc>
          <w:tcPr>
            <w:tcW w:w="1559" w:type="dxa"/>
            <w:tcBorders>
              <w:right w:val="nil"/>
            </w:tcBorders>
          </w:tcPr>
          <w:p w14:paraId="458AEB21" w14:textId="77777777" w:rsidR="00EF3D68" w:rsidRDefault="00EF3D68" w:rsidP="009E2DA1">
            <w:pPr>
              <w:pStyle w:val="a0"/>
              <w:ind w:firstLineChars="0" w:firstLine="0"/>
              <w:jc w:val="center"/>
            </w:pPr>
            <w:r>
              <w:rPr>
                <w:rFonts w:hint="eastAsia"/>
              </w:rPr>
              <w:t>38.84%</w:t>
            </w:r>
          </w:p>
        </w:tc>
      </w:tr>
      <w:tr w:rsidR="00EF3D68" w14:paraId="2D692038" w14:textId="77777777" w:rsidTr="00B145FA">
        <w:trPr>
          <w:jc w:val="center"/>
        </w:trPr>
        <w:tc>
          <w:tcPr>
            <w:tcW w:w="3227" w:type="dxa"/>
            <w:tcBorders>
              <w:left w:val="nil"/>
            </w:tcBorders>
          </w:tcPr>
          <w:p w14:paraId="11CFEA47" w14:textId="77777777" w:rsidR="00EF3D68" w:rsidRDefault="00EF3D68" w:rsidP="009E2DA1">
            <w:pPr>
              <w:pStyle w:val="a0"/>
              <w:ind w:firstLineChars="0" w:firstLine="0"/>
              <w:jc w:val="center"/>
            </w:pPr>
            <w:r>
              <w:t>MMSeg4j ComplexSeg</w:t>
            </w:r>
          </w:p>
        </w:tc>
        <w:tc>
          <w:tcPr>
            <w:tcW w:w="1701" w:type="dxa"/>
          </w:tcPr>
          <w:p w14:paraId="705B7058" w14:textId="77777777" w:rsidR="00EF3D68" w:rsidRDefault="00EF3D68" w:rsidP="009E2DA1">
            <w:pPr>
              <w:pStyle w:val="a0"/>
              <w:ind w:firstLineChars="0" w:firstLine="0"/>
              <w:jc w:val="center"/>
            </w:pPr>
            <w:r>
              <w:rPr>
                <w:rFonts w:hint="eastAsia"/>
              </w:rPr>
              <w:t>1699.5801</w:t>
            </w:r>
          </w:p>
        </w:tc>
        <w:tc>
          <w:tcPr>
            <w:tcW w:w="1932" w:type="dxa"/>
          </w:tcPr>
          <w:p w14:paraId="7EF1D5E7" w14:textId="77777777" w:rsidR="00EF3D68" w:rsidRDefault="00EF3D68" w:rsidP="009E2DA1">
            <w:pPr>
              <w:pStyle w:val="a0"/>
              <w:ind w:firstLineChars="0" w:firstLine="0"/>
              <w:jc w:val="center"/>
            </w:pPr>
            <w:r>
              <w:rPr>
                <w:rFonts w:hint="eastAsia"/>
              </w:rPr>
              <w:t>38.81%</w:t>
            </w:r>
          </w:p>
        </w:tc>
        <w:tc>
          <w:tcPr>
            <w:tcW w:w="1559" w:type="dxa"/>
            <w:tcBorders>
              <w:right w:val="nil"/>
            </w:tcBorders>
          </w:tcPr>
          <w:p w14:paraId="1EA7FB87" w14:textId="77777777" w:rsidR="00EF3D68" w:rsidRDefault="00EF3D68" w:rsidP="009E2DA1">
            <w:pPr>
              <w:pStyle w:val="a0"/>
              <w:ind w:firstLineChars="0" w:firstLine="0"/>
              <w:jc w:val="center"/>
            </w:pPr>
            <w:r>
              <w:rPr>
                <w:rFonts w:hint="eastAsia"/>
              </w:rPr>
              <w:t>29.6</w:t>
            </w:r>
            <w:r>
              <w:t>0</w:t>
            </w:r>
            <w:r>
              <w:rPr>
                <w:rFonts w:hint="eastAsia"/>
              </w:rPr>
              <w:t>%</w:t>
            </w:r>
          </w:p>
        </w:tc>
      </w:tr>
      <w:tr w:rsidR="00EF3D68" w14:paraId="1D215DC5" w14:textId="77777777" w:rsidTr="00B145FA">
        <w:trPr>
          <w:jc w:val="center"/>
        </w:trPr>
        <w:tc>
          <w:tcPr>
            <w:tcW w:w="3227" w:type="dxa"/>
            <w:tcBorders>
              <w:left w:val="nil"/>
            </w:tcBorders>
          </w:tcPr>
          <w:p w14:paraId="3505C455" w14:textId="77777777" w:rsidR="00EF3D68" w:rsidRDefault="00EF3D68" w:rsidP="009E2DA1">
            <w:pPr>
              <w:pStyle w:val="a0"/>
              <w:ind w:firstLineChars="0" w:firstLine="0"/>
              <w:jc w:val="center"/>
            </w:pPr>
            <w:r>
              <w:rPr>
                <w:rFonts w:hint="eastAsia"/>
              </w:rPr>
              <w:t>IKAnalyzer</w:t>
            </w:r>
            <w:r>
              <w:rPr>
                <w:rFonts w:hint="eastAsia"/>
              </w:rPr>
              <w:t>智能切分</w:t>
            </w:r>
          </w:p>
        </w:tc>
        <w:tc>
          <w:tcPr>
            <w:tcW w:w="1701" w:type="dxa"/>
          </w:tcPr>
          <w:p w14:paraId="3949CF5D" w14:textId="77777777" w:rsidR="00EF3D68" w:rsidRDefault="00EF3D68" w:rsidP="009E2DA1">
            <w:pPr>
              <w:pStyle w:val="a0"/>
              <w:ind w:firstLineChars="0" w:firstLine="0"/>
              <w:jc w:val="center"/>
            </w:pPr>
            <w:r>
              <w:rPr>
                <w:rFonts w:hint="eastAsia"/>
              </w:rPr>
              <w:t>319.2809</w:t>
            </w:r>
          </w:p>
        </w:tc>
        <w:tc>
          <w:tcPr>
            <w:tcW w:w="1932" w:type="dxa"/>
          </w:tcPr>
          <w:p w14:paraId="5FA4FE7F" w14:textId="77777777" w:rsidR="00EF3D68" w:rsidRDefault="00EF3D68" w:rsidP="009E2DA1">
            <w:pPr>
              <w:pStyle w:val="a0"/>
              <w:ind w:firstLineChars="0" w:firstLine="0"/>
              <w:jc w:val="center"/>
            </w:pPr>
            <w:r>
              <w:rPr>
                <w:rFonts w:hint="eastAsia"/>
              </w:rPr>
              <w:t>37.55%</w:t>
            </w:r>
          </w:p>
        </w:tc>
        <w:tc>
          <w:tcPr>
            <w:tcW w:w="1559" w:type="dxa"/>
            <w:tcBorders>
              <w:right w:val="nil"/>
            </w:tcBorders>
          </w:tcPr>
          <w:p w14:paraId="57C43490" w14:textId="77777777" w:rsidR="00EF3D68" w:rsidRDefault="00EF3D68" w:rsidP="009E2DA1">
            <w:pPr>
              <w:pStyle w:val="a0"/>
              <w:ind w:firstLineChars="0" w:firstLine="0"/>
              <w:jc w:val="center"/>
            </w:pPr>
            <w:r>
              <w:rPr>
                <w:rFonts w:hint="eastAsia"/>
              </w:rPr>
              <w:t>27.97%</w:t>
            </w:r>
          </w:p>
        </w:tc>
      </w:tr>
    </w:tbl>
    <w:p w14:paraId="2416FFCC" w14:textId="77777777" w:rsidR="00EF3D68" w:rsidRDefault="00EF3D68" w:rsidP="009E2DA1">
      <w:pPr>
        <w:pStyle w:val="a0"/>
        <w:ind w:firstLineChars="0" w:firstLine="0"/>
      </w:pPr>
      <w:r>
        <w:tab/>
      </w:r>
      <w:r>
        <w:t>上面的表格是按照行数完美率进行排行的</w:t>
      </w:r>
      <w:r>
        <w:rPr>
          <w:rFonts w:hint="eastAsia"/>
        </w:rPr>
        <w:t>，表现最好的是</w:t>
      </w:r>
      <w:r>
        <w:rPr>
          <w:rFonts w:hint="eastAsia"/>
        </w:rPr>
        <w:t>word</w:t>
      </w:r>
      <w:r>
        <w:rPr>
          <w:rFonts w:hint="eastAsia"/>
        </w:rPr>
        <w:t>分词器，</w:t>
      </w:r>
      <w:r>
        <w:rPr>
          <w:rFonts w:hint="eastAsia"/>
        </w:rPr>
        <w:t>HanLP</w:t>
      </w:r>
      <w:r>
        <w:rPr>
          <w:rFonts w:hint="eastAsia"/>
        </w:rPr>
        <w:t>和</w:t>
      </w:r>
      <w:r>
        <w:rPr>
          <w:rFonts w:hint="eastAsia"/>
        </w:rPr>
        <w:t>Stanford</w:t>
      </w:r>
      <w:r>
        <w:rPr>
          <w:rFonts w:hint="eastAsia"/>
        </w:rPr>
        <w:t>分词器也表现不错；而从分词速度来看，</w:t>
      </w:r>
      <w:r>
        <w:rPr>
          <w:rFonts w:hint="eastAsia"/>
        </w:rPr>
        <w:t>HanLP</w:t>
      </w:r>
      <w:r>
        <w:rPr>
          <w:rFonts w:hint="eastAsia"/>
        </w:rPr>
        <w:t>标准分词明显优于另外两个分词器。而且</w:t>
      </w:r>
      <w:r>
        <w:rPr>
          <w:rFonts w:hint="eastAsia"/>
        </w:rPr>
        <w:t>HanLP</w:t>
      </w:r>
      <w:r>
        <w:rPr>
          <w:rFonts w:hint="eastAsia"/>
        </w:rPr>
        <w:t>分词器支持用户自定义词库，能满足不同领域专有词的补充或分析任务特殊的要求，所以本文采用了</w:t>
      </w:r>
      <w:r>
        <w:rPr>
          <w:rFonts w:hint="eastAsia"/>
        </w:rPr>
        <w:t>HanLP</w:t>
      </w:r>
      <w:r>
        <w:rPr>
          <w:rFonts w:hint="eastAsia"/>
        </w:rPr>
        <w:t>分词器。</w:t>
      </w:r>
    </w:p>
    <w:p w14:paraId="215FF58D" w14:textId="77777777" w:rsidR="00EF3D68" w:rsidRPr="00F072E1" w:rsidRDefault="00EF3D68" w:rsidP="009E2DA1">
      <w:pPr>
        <w:pStyle w:val="a0"/>
        <w:ind w:firstLineChars="0" w:firstLine="420"/>
        <w:rPr>
          <w:rFonts w:eastAsiaTheme="minorEastAsia"/>
        </w:rPr>
      </w:pPr>
      <w:r>
        <w:rPr>
          <w:rFonts w:hint="eastAsia"/>
        </w:rPr>
        <w:t>HanLP</w:t>
      </w:r>
      <w:r>
        <w:rPr>
          <w:rFonts w:hint="eastAsia"/>
        </w:rPr>
        <w:t>提供了很多不同算法实现的分词器，本文使用的是标准分词器。下表列出了常被使用的分词器和各自的特点。</w:t>
      </w:r>
    </w:p>
    <w:p w14:paraId="795BDDCA" w14:textId="77777777" w:rsidR="00EF3D68" w:rsidRPr="00BB7000" w:rsidRDefault="00EF3D68" w:rsidP="009E2DA1">
      <w:pPr>
        <w:pStyle w:val="a6"/>
        <w:keepNext/>
        <w:rPr>
          <w:rFonts w:ascii="黑体" w:eastAsia="黑体" w:hAnsi="黑体"/>
          <w:b/>
          <w:sz w:val="21"/>
          <w:szCs w:val="21"/>
        </w:rPr>
      </w:pPr>
      <w:r w:rsidRPr="00BB7000">
        <w:rPr>
          <w:rFonts w:ascii="黑体" w:eastAsia="黑体" w:hAnsi="黑体" w:hint="eastAsia"/>
          <w:b/>
          <w:sz w:val="21"/>
          <w:szCs w:val="21"/>
        </w:rPr>
        <w:lastRenderedPageBreak/>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BB7000">
        <w:rPr>
          <w:rFonts w:ascii="黑体" w:eastAsia="黑体" w:hAnsi="黑体"/>
          <w:b/>
          <w:sz w:val="21"/>
          <w:szCs w:val="21"/>
        </w:rPr>
        <w:t xml:space="preserve"> Hanlp常用分词器</w:t>
      </w:r>
    </w:p>
    <w:tbl>
      <w:tblPr>
        <w:tblStyle w:val="aff3"/>
        <w:tblW w:w="0" w:type="auto"/>
        <w:jc w:val="center"/>
        <w:tblLook w:val="04A0" w:firstRow="1" w:lastRow="0" w:firstColumn="1" w:lastColumn="0" w:noHBand="0" w:noVBand="1"/>
      </w:tblPr>
      <w:tblGrid>
        <w:gridCol w:w="1917"/>
        <w:gridCol w:w="7370"/>
      </w:tblGrid>
      <w:tr w:rsidR="00EF3D68" w14:paraId="5EACD5BC" w14:textId="77777777" w:rsidTr="00B145FA">
        <w:trPr>
          <w:jc w:val="center"/>
        </w:trPr>
        <w:tc>
          <w:tcPr>
            <w:tcW w:w="1966" w:type="dxa"/>
            <w:tcBorders>
              <w:left w:val="nil"/>
            </w:tcBorders>
          </w:tcPr>
          <w:p w14:paraId="545877BB" w14:textId="77777777" w:rsidR="00EF3D68" w:rsidRPr="00053F5B" w:rsidRDefault="00EF3D68" w:rsidP="009E2DA1">
            <w:pPr>
              <w:pStyle w:val="a0"/>
              <w:ind w:firstLineChars="0" w:firstLine="0"/>
              <w:jc w:val="center"/>
            </w:pPr>
            <w:r w:rsidRPr="00053F5B">
              <w:t>分词器</w:t>
            </w:r>
          </w:p>
        </w:tc>
        <w:tc>
          <w:tcPr>
            <w:tcW w:w="7634" w:type="dxa"/>
            <w:tcBorders>
              <w:right w:val="nil"/>
            </w:tcBorders>
          </w:tcPr>
          <w:p w14:paraId="60F629C2" w14:textId="77777777" w:rsidR="00EF3D68" w:rsidRPr="00053F5B" w:rsidRDefault="00EF3D68" w:rsidP="009E2DA1">
            <w:pPr>
              <w:pStyle w:val="a0"/>
              <w:ind w:firstLineChars="0" w:firstLine="0"/>
              <w:jc w:val="center"/>
            </w:pPr>
            <w:r w:rsidRPr="00053F5B">
              <w:t>特点</w:t>
            </w:r>
          </w:p>
        </w:tc>
      </w:tr>
      <w:tr w:rsidR="00EF3D68" w14:paraId="476E1625" w14:textId="77777777" w:rsidTr="00B145FA">
        <w:trPr>
          <w:jc w:val="center"/>
        </w:trPr>
        <w:tc>
          <w:tcPr>
            <w:tcW w:w="1966" w:type="dxa"/>
            <w:tcBorders>
              <w:left w:val="nil"/>
            </w:tcBorders>
          </w:tcPr>
          <w:p w14:paraId="27907A78" w14:textId="77777777" w:rsidR="00EF3D68" w:rsidRDefault="00EF3D68" w:rsidP="009E2DA1">
            <w:pPr>
              <w:pStyle w:val="a0"/>
              <w:ind w:firstLineChars="0" w:firstLine="0"/>
              <w:jc w:val="center"/>
            </w:pPr>
            <w:r>
              <w:t>标准分词</w:t>
            </w:r>
          </w:p>
        </w:tc>
        <w:tc>
          <w:tcPr>
            <w:tcW w:w="7634" w:type="dxa"/>
            <w:tcBorders>
              <w:right w:val="nil"/>
            </w:tcBorders>
          </w:tcPr>
          <w:p w14:paraId="6CB71A05" w14:textId="77777777" w:rsidR="00EF3D68" w:rsidRDefault="00EF3D68" w:rsidP="009E2DA1">
            <w:pPr>
              <w:pStyle w:val="a0"/>
              <w:ind w:firstLineChars="0" w:firstLine="0"/>
              <w:jc w:val="left"/>
            </w:pPr>
            <w:r>
              <w:t>基于隐马尔科夫模型实现的维特比算法</w:t>
            </w:r>
            <w:r>
              <w:rPr>
                <w:rFonts w:hint="eastAsia"/>
              </w:rPr>
              <w:t>，</w:t>
            </w:r>
            <w:r>
              <w:t>有中外人名识别功能</w:t>
            </w:r>
          </w:p>
        </w:tc>
      </w:tr>
      <w:tr w:rsidR="00EF3D68" w14:paraId="6BE8FC28" w14:textId="77777777" w:rsidTr="00B145FA">
        <w:trPr>
          <w:jc w:val="center"/>
        </w:trPr>
        <w:tc>
          <w:tcPr>
            <w:tcW w:w="1966" w:type="dxa"/>
            <w:tcBorders>
              <w:left w:val="nil"/>
            </w:tcBorders>
          </w:tcPr>
          <w:p w14:paraId="65546BAC" w14:textId="77777777" w:rsidR="00EF3D68" w:rsidRPr="00294F92" w:rsidRDefault="00EF3D68" w:rsidP="009E2DA1">
            <w:pPr>
              <w:pStyle w:val="a0"/>
              <w:ind w:firstLineChars="0" w:firstLine="0"/>
              <w:jc w:val="center"/>
            </w:pPr>
            <w:r>
              <w:t>NLP</w:t>
            </w:r>
            <w:r>
              <w:t>分词</w:t>
            </w:r>
          </w:p>
        </w:tc>
        <w:tc>
          <w:tcPr>
            <w:tcW w:w="7634" w:type="dxa"/>
            <w:tcBorders>
              <w:right w:val="nil"/>
            </w:tcBorders>
          </w:tcPr>
          <w:p w14:paraId="72B38457" w14:textId="77777777" w:rsidR="00EF3D68" w:rsidRDefault="00EF3D68" w:rsidP="009E2DA1">
            <w:pPr>
              <w:pStyle w:val="a0"/>
              <w:ind w:firstLineChars="0" w:firstLine="0"/>
              <w:jc w:val="left"/>
            </w:pPr>
            <w:r>
              <w:t>会执行全部命名实体识别</w:t>
            </w:r>
            <w:r>
              <w:rPr>
                <w:rFonts w:hint="eastAsia"/>
              </w:rPr>
              <w:t>，故速度略慢，而且会出现误识别</w:t>
            </w:r>
          </w:p>
        </w:tc>
      </w:tr>
      <w:tr w:rsidR="00EF3D68" w14:paraId="035B4DF3" w14:textId="77777777" w:rsidTr="00B145FA">
        <w:trPr>
          <w:jc w:val="center"/>
        </w:trPr>
        <w:tc>
          <w:tcPr>
            <w:tcW w:w="1966" w:type="dxa"/>
            <w:tcBorders>
              <w:left w:val="nil"/>
            </w:tcBorders>
          </w:tcPr>
          <w:p w14:paraId="641E82CA" w14:textId="77777777" w:rsidR="00EF3D68" w:rsidRDefault="00EF3D68" w:rsidP="009E2DA1">
            <w:pPr>
              <w:pStyle w:val="a0"/>
              <w:ind w:firstLineChars="0" w:firstLine="0"/>
              <w:jc w:val="center"/>
            </w:pPr>
            <w:r>
              <w:t>索引分词</w:t>
            </w:r>
          </w:p>
        </w:tc>
        <w:tc>
          <w:tcPr>
            <w:tcW w:w="7634" w:type="dxa"/>
            <w:tcBorders>
              <w:right w:val="nil"/>
            </w:tcBorders>
          </w:tcPr>
          <w:p w14:paraId="018C6DC2" w14:textId="77777777" w:rsidR="00EF3D68" w:rsidRDefault="00EF3D68" w:rsidP="009E2DA1">
            <w:pPr>
              <w:pStyle w:val="a0"/>
              <w:ind w:firstLineChars="0" w:firstLine="0"/>
              <w:jc w:val="left"/>
            </w:pPr>
            <w:r>
              <w:t>主要面向搜索引擎</w:t>
            </w:r>
            <w:r>
              <w:rPr>
                <w:rFonts w:hint="eastAsia"/>
              </w:rPr>
              <w:t>，</w:t>
            </w:r>
            <w:r>
              <w:t>能够全切分长词</w:t>
            </w:r>
            <w:r>
              <w:rPr>
                <w:rFonts w:hint="eastAsia"/>
              </w:rPr>
              <w:t>，</w:t>
            </w:r>
            <w:r>
              <w:t>还能得到单词在文本中的偏移量</w:t>
            </w:r>
          </w:p>
        </w:tc>
      </w:tr>
      <w:tr w:rsidR="00EF3D68" w14:paraId="114EA685" w14:textId="77777777" w:rsidTr="00B145FA">
        <w:trPr>
          <w:jc w:val="center"/>
        </w:trPr>
        <w:tc>
          <w:tcPr>
            <w:tcW w:w="1966" w:type="dxa"/>
            <w:tcBorders>
              <w:left w:val="nil"/>
            </w:tcBorders>
          </w:tcPr>
          <w:p w14:paraId="60CA05AB" w14:textId="77777777" w:rsidR="00EF3D68" w:rsidRDefault="00EF3D68" w:rsidP="009E2DA1">
            <w:pPr>
              <w:pStyle w:val="a0"/>
              <w:ind w:firstLineChars="0" w:firstLine="0"/>
              <w:jc w:val="center"/>
            </w:pPr>
            <w:r>
              <w:t>繁体分词</w:t>
            </w:r>
          </w:p>
        </w:tc>
        <w:tc>
          <w:tcPr>
            <w:tcW w:w="7634" w:type="dxa"/>
            <w:tcBorders>
              <w:right w:val="nil"/>
            </w:tcBorders>
          </w:tcPr>
          <w:p w14:paraId="414864C5" w14:textId="77777777" w:rsidR="00EF3D68" w:rsidRDefault="00EF3D68" w:rsidP="009E2DA1">
            <w:pPr>
              <w:pStyle w:val="a0"/>
              <w:ind w:firstLineChars="0" w:firstLine="0"/>
              <w:jc w:val="left"/>
            </w:pPr>
            <w:r>
              <w:t>能对繁体中文进行分词</w:t>
            </w:r>
          </w:p>
        </w:tc>
      </w:tr>
      <w:tr w:rsidR="00EF3D68" w14:paraId="305219C2" w14:textId="77777777" w:rsidTr="00B145FA">
        <w:trPr>
          <w:jc w:val="center"/>
        </w:trPr>
        <w:tc>
          <w:tcPr>
            <w:tcW w:w="1966" w:type="dxa"/>
            <w:tcBorders>
              <w:left w:val="nil"/>
            </w:tcBorders>
          </w:tcPr>
          <w:p w14:paraId="115704B3" w14:textId="77777777" w:rsidR="00EF3D68" w:rsidRDefault="00EF3D68" w:rsidP="009E2DA1">
            <w:pPr>
              <w:pStyle w:val="a0"/>
              <w:ind w:firstLineChars="0" w:firstLine="0"/>
              <w:jc w:val="center"/>
            </w:pPr>
            <w:r>
              <w:t>极速词典分词</w:t>
            </w:r>
          </w:p>
        </w:tc>
        <w:tc>
          <w:tcPr>
            <w:tcW w:w="7634" w:type="dxa"/>
            <w:tcBorders>
              <w:right w:val="nil"/>
            </w:tcBorders>
          </w:tcPr>
          <w:p w14:paraId="525C0C56" w14:textId="77777777" w:rsidR="00EF3D68" w:rsidRDefault="00EF3D68" w:rsidP="009E2DA1">
            <w:pPr>
              <w:pStyle w:val="a0"/>
              <w:ind w:firstLineChars="0" w:firstLine="0"/>
              <w:jc w:val="left"/>
            </w:pPr>
            <w:r>
              <w:t>速度非常快</w:t>
            </w:r>
            <w:r>
              <w:rPr>
                <w:rFonts w:hint="eastAsia"/>
              </w:rPr>
              <w:t>，</w:t>
            </w:r>
            <w:r>
              <w:t>但准确率一般</w:t>
            </w:r>
          </w:p>
        </w:tc>
      </w:tr>
    </w:tbl>
    <w:p w14:paraId="58B2EB23" w14:textId="77777777" w:rsidR="00EF3D68" w:rsidRDefault="00BC21C4" w:rsidP="009E2DA1">
      <w:pPr>
        <w:pStyle w:val="3"/>
        <w:spacing w:before="156" w:after="156"/>
      </w:pPr>
      <w:r>
        <w:rPr>
          <w:rFonts w:hint="eastAsia"/>
        </w:rPr>
        <w:t>词性标注</w:t>
      </w:r>
    </w:p>
    <w:p w14:paraId="62F37860" w14:textId="77777777" w:rsidR="00047769" w:rsidRDefault="00047769" w:rsidP="009E2DA1">
      <w:pPr>
        <w:pStyle w:val="a0"/>
        <w:ind w:firstLineChars="200" w:firstLine="480"/>
      </w:pPr>
      <w:r w:rsidRPr="00687192">
        <w:rPr>
          <w:rFonts w:hint="eastAsia"/>
        </w:rPr>
        <w:t>词性标注（</w:t>
      </w:r>
      <w:r w:rsidRPr="00687192">
        <w:rPr>
          <w:rFonts w:hint="eastAsia"/>
        </w:rPr>
        <w:t xml:space="preserve">Part-of-Speech tagging </w:t>
      </w:r>
      <w:r w:rsidRPr="00687192">
        <w:rPr>
          <w:rFonts w:hint="eastAsia"/>
        </w:rPr>
        <w:t>或</w:t>
      </w:r>
      <w:r w:rsidRPr="00687192">
        <w:rPr>
          <w:rFonts w:hint="eastAsia"/>
        </w:rPr>
        <w:t>POS tagging)</w:t>
      </w:r>
      <w:r w:rsidRPr="00687192">
        <w:rPr>
          <w:rFonts w:hint="eastAsia"/>
        </w:rPr>
        <w:t>，又称词类标注</w:t>
      </w:r>
      <w:r>
        <w:rPr>
          <w:rFonts w:hint="eastAsia"/>
        </w:rPr>
        <w:t>或者简称标注，是指为分词结果中的每个单词标注一个正确的词性，</w:t>
      </w:r>
      <w:r w:rsidRPr="00687192">
        <w:rPr>
          <w:rFonts w:hint="eastAsia"/>
        </w:rPr>
        <w:t>即确定每个词是名词、动词、形容词或其他词性的过程。</w:t>
      </w:r>
      <w:r>
        <w:rPr>
          <w:rFonts w:hint="eastAsia"/>
        </w:rPr>
        <w:t>决定一个词的词性基于词的定义和上下文。比如词语和邻近词语或在短语、句子或语段中的关联词语的关系。</w:t>
      </w:r>
    </w:p>
    <w:p w14:paraId="315DF2D6" w14:textId="77777777" w:rsidR="00047769" w:rsidRDefault="00047769" w:rsidP="009E2DA1">
      <w:pPr>
        <w:pStyle w:val="a0"/>
        <w:ind w:firstLineChars="200" w:firstLine="480"/>
      </w:pPr>
      <w:r>
        <w:t>词性标注不是简单地罗列出所有的词和对应的词性</w:t>
      </w:r>
      <w:r>
        <w:rPr>
          <w:rFonts w:hint="eastAsia"/>
        </w:rPr>
        <w:t>，</w:t>
      </w:r>
      <w:r>
        <w:t>因为很多词在不同的语境下有不同的词性</w:t>
      </w:r>
      <w:r>
        <w:rPr>
          <w:rFonts w:hint="eastAsia"/>
        </w:rPr>
        <w:t>，甚至有些词性很复杂或者难以明确。词性标注工具比如</w:t>
      </w:r>
      <w:r>
        <w:rPr>
          <w:rFonts w:hint="eastAsia"/>
        </w:rPr>
        <w:t xml:space="preserve"> </w:t>
      </w:r>
      <w:r>
        <w:rPr>
          <w:rFonts w:hint="eastAsia"/>
        </w:rPr>
        <w:t>“这本书的封面设计很别致”和“小张设计了一套管理系统”中“设计”的词性分别为名词和动词，有时词性标注工具不能正确地区分。</w:t>
      </w:r>
    </w:p>
    <w:p w14:paraId="7C39CE29" w14:textId="77777777" w:rsidR="00047769" w:rsidRPr="00CD7810" w:rsidRDefault="00047769" w:rsidP="009E2DA1">
      <w:pPr>
        <w:pStyle w:val="a0"/>
        <w:ind w:firstLineChars="200" w:firstLine="480"/>
      </w:pPr>
      <w:r>
        <w:rPr>
          <w:rFonts w:hint="eastAsia"/>
        </w:rPr>
        <w:t>现在主流的词性标注算法有</w:t>
      </w:r>
      <w:r>
        <w:rPr>
          <w:rFonts w:hint="eastAsia"/>
        </w:rPr>
        <w:t>Viterbi</w:t>
      </w:r>
      <w:r>
        <w:rPr>
          <w:rFonts w:hint="eastAsia"/>
        </w:rPr>
        <w:t>算法，</w:t>
      </w:r>
      <w:r>
        <w:rPr>
          <w:rFonts w:hint="eastAsia"/>
        </w:rPr>
        <w:t>Brill</w:t>
      </w:r>
      <w:r>
        <w:t>标注器</w:t>
      </w:r>
      <w:r>
        <w:rPr>
          <w:rFonts w:hint="eastAsia"/>
        </w:rPr>
        <w:t>、</w:t>
      </w:r>
      <w:r>
        <w:t>约束文法等</w:t>
      </w:r>
      <w:r>
        <w:rPr>
          <w:rFonts w:hint="eastAsia"/>
        </w:rPr>
        <w:t>。一些机器学习方法也被应用到词性标注中，比如支持向量机、最大熵分类器、感知器算法、最近邻算法等，大多数的方法能达到</w:t>
      </w:r>
      <w:r>
        <w:rPr>
          <w:rFonts w:hint="eastAsia"/>
        </w:rPr>
        <w:t>95%</w:t>
      </w:r>
      <w:r>
        <w:rPr>
          <w:rFonts w:hint="eastAsia"/>
        </w:rPr>
        <w:t>以上的准确率。虽然词性标注和分词是两个不同的概念，但是这两个过程一般来说是一起完成的。</w:t>
      </w:r>
    </w:p>
    <w:p w14:paraId="50A6F39A" w14:textId="77777777" w:rsidR="006C001D" w:rsidRDefault="006C001D" w:rsidP="009E2DA1">
      <w:pPr>
        <w:pStyle w:val="3"/>
        <w:spacing w:before="156" w:after="156"/>
      </w:pPr>
      <w:r>
        <w:rPr>
          <w:rFonts w:hint="eastAsia"/>
        </w:rPr>
        <w:t>去停用词</w:t>
      </w:r>
    </w:p>
    <w:p w14:paraId="2FDC4CC3" w14:textId="77777777" w:rsidR="00924181" w:rsidRDefault="002C4B56" w:rsidP="004066D7">
      <w:pPr>
        <w:pStyle w:val="a0"/>
        <w:ind w:firstLineChars="200" w:firstLine="480"/>
      </w:pPr>
      <w:r>
        <w:rPr>
          <w:rFonts w:hint="eastAsia"/>
        </w:rPr>
        <w:t>停用词是在处理自然语言数据之前或之后被过滤掉的词语。一般而言去停用词在正式文本分析之前完成。停用词常指的是那些在某个语言中经常出现的，对分析没有帮助甚至起到阻碍作用的词语，这些词收集在一起形成了停用词表。但是没有一个统一的停用词表，根据不同的分析目的，不同的词会被认为是停用词，因此停用词表也有所不同。</w:t>
      </w:r>
      <w:r w:rsidR="004066D7">
        <w:rPr>
          <w:rFonts w:hint="eastAsia"/>
        </w:rPr>
        <w:t>一般来说，</w:t>
      </w:r>
      <w:r w:rsidR="004066D7">
        <w:t>去停用词能减少文本中的干扰项</w:t>
      </w:r>
      <w:r w:rsidR="004066D7">
        <w:rPr>
          <w:rFonts w:hint="eastAsia"/>
        </w:rPr>
        <w:t>，</w:t>
      </w:r>
      <w:r w:rsidR="004066D7">
        <w:t>更便于后续的分析</w:t>
      </w:r>
      <w:r w:rsidR="004066D7">
        <w:rPr>
          <w:rFonts w:hint="eastAsia"/>
        </w:rPr>
        <w:t>。</w:t>
      </w:r>
    </w:p>
    <w:p w14:paraId="3179AB4F" w14:textId="77777777" w:rsidR="009E2DA1" w:rsidRDefault="009E2DA1" w:rsidP="009E2DA1">
      <w:pPr>
        <w:pStyle w:val="2"/>
        <w:spacing w:before="156" w:after="156"/>
      </w:pPr>
      <w:r>
        <w:rPr>
          <w:rFonts w:hint="eastAsia"/>
        </w:rPr>
        <w:lastRenderedPageBreak/>
        <w:t>条件随机场</w:t>
      </w:r>
    </w:p>
    <w:p w14:paraId="23ADC0B4" w14:textId="77777777" w:rsidR="005949FA" w:rsidRDefault="005949FA" w:rsidP="005949FA">
      <w:pPr>
        <w:pStyle w:val="a0"/>
        <w:ind w:firstLineChars="200" w:firstLine="480"/>
        <w:rPr>
          <w:rFonts w:eastAsiaTheme="minorEastAsia"/>
        </w:rPr>
      </w:pPr>
      <w:r>
        <w:rPr>
          <w:rFonts w:eastAsiaTheme="minorEastAsia" w:hint="eastAsia"/>
        </w:rPr>
        <w:t>条件随机场</w:t>
      </w:r>
      <w:r w:rsidRPr="00EA1568">
        <w:rPr>
          <w:rFonts w:eastAsiaTheme="minorEastAsia" w:hint="eastAsia"/>
        </w:rPr>
        <w:t>（</w:t>
      </w:r>
      <w:r w:rsidRPr="00EA1568">
        <w:rPr>
          <w:rFonts w:eastAsiaTheme="minorEastAsia" w:hint="eastAsia"/>
        </w:rPr>
        <w:t>conditional random fields</w:t>
      </w:r>
      <w:r w:rsidRPr="00EA1568">
        <w:rPr>
          <w:rFonts w:eastAsiaTheme="minorEastAsia" w:hint="eastAsia"/>
        </w:rPr>
        <w:t>，简称</w:t>
      </w:r>
      <w:r w:rsidRPr="00EA1568">
        <w:rPr>
          <w:rFonts w:eastAsiaTheme="minorEastAsia" w:hint="eastAsia"/>
        </w:rPr>
        <w:t xml:space="preserve"> CRF</w:t>
      </w:r>
      <w:r w:rsidRPr="00EA1568">
        <w:rPr>
          <w:rFonts w:eastAsiaTheme="minorEastAsia" w:hint="eastAsia"/>
        </w:rPr>
        <w:t>，或</w:t>
      </w:r>
      <w:r w:rsidRPr="00EA1568">
        <w:rPr>
          <w:rFonts w:eastAsiaTheme="minorEastAsia" w:hint="eastAsia"/>
        </w:rPr>
        <w:t>CRFs</w:t>
      </w:r>
      <w:r w:rsidRPr="00EA1568">
        <w:rPr>
          <w:rFonts w:eastAsiaTheme="minorEastAsia" w:hint="eastAsia"/>
        </w:rPr>
        <w:t>），</w:t>
      </w:r>
      <w:r>
        <w:rPr>
          <w:rFonts w:eastAsiaTheme="minorEastAsia" w:hint="eastAsia"/>
        </w:rPr>
        <w:t>是</w:t>
      </w:r>
      <w:r>
        <w:rPr>
          <w:rFonts w:eastAsiaTheme="minorEastAsia" w:hint="eastAsia"/>
        </w:rPr>
        <w:t>2</w:t>
      </w:r>
      <w:r>
        <w:rPr>
          <w:rFonts w:eastAsiaTheme="minorEastAsia"/>
        </w:rPr>
        <w:t>001</w:t>
      </w:r>
      <w:r>
        <w:rPr>
          <w:rFonts w:eastAsiaTheme="minorEastAsia"/>
        </w:rPr>
        <w:t>年由</w:t>
      </w:r>
      <w:r>
        <w:rPr>
          <w:rFonts w:eastAsiaTheme="minorEastAsia" w:hint="eastAsia"/>
        </w:rPr>
        <w:t>Lafferty</w:t>
      </w:r>
      <w:r>
        <w:rPr>
          <w:rFonts w:eastAsiaTheme="minorEastAsia" w:hint="eastAsia"/>
        </w:rPr>
        <w:t>等人在隐马尔科夫模型和最大熵模型的基础上创造的一种无向图学习模型，是一种用于标注和切分有序数据的条件概率模型。它能完成结构化的预测，因此经常被用于模式识别和机器学习领域。</w:t>
      </w:r>
      <w:r>
        <w:rPr>
          <w:rFonts w:eastAsiaTheme="minorEastAsia" w:hint="eastAsia"/>
        </w:rPr>
        <w:t>CRF</w:t>
      </w:r>
      <w:r>
        <w:rPr>
          <w:rFonts w:eastAsiaTheme="minorEastAsia"/>
        </w:rPr>
        <w:t>s</w:t>
      </w:r>
      <w:r>
        <w:rPr>
          <w:rFonts w:eastAsiaTheme="minorEastAsia"/>
        </w:rPr>
        <w:t>有很强的推理能力</w:t>
      </w:r>
      <w:r>
        <w:rPr>
          <w:rFonts w:eastAsiaTheme="minorEastAsia" w:hint="eastAsia"/>
        </w:rPr>
        <w:t>，</w:t>
      </w:r>
      <w:r>
        <w:rPr>
          <w:rFonts w:eastAsiaTheme="minorEastAsia"/>
        </w:rPr>
        <w:t>能学习复杂</w:t>
      </w:r>
      <w:r>
        <w:rPr>
          <w:rFonts w:eastAsiaTheme="minorEastAsia" w:hint="eastAsia"/>
        </w:rPr>
        <w:t>、</w:t>
      </w:r>
      <w:r>
        <w:rPr>
          <w:rFonts w:eastAsiaTheme="minorEastAsia"/>
        </w:rPr>
        <w:t>非独立</w:t>
      </w:r>
      <w:r>
        <w:rPr>
          <w:rFonts w:eastAsiaTheme="minorEastAsia" w:hint="eastAsia"/>
        </w:rPr>
        <w:t>、</w:t>
      </w:r>
      <w:r>
        <w:rPr>
          <w:rFonts w:eastAsiaTheme="minorEastAsia"/>
        </w:rPr>
        <w:t>有重叠的特征</w:t>
      </w:r>
      <w:r>
        <w:rPr>
          <w:rFonts w:eastAsiaTheme="minorEastAsia" w:hint="eastAsia"/>
        </w:rPr>
        <w:t>，能较好地考虑上下文信息。而且</w:t>
      </w:r>
      <w:r>
        <w:rPr>
          <w:rFonts w:eastAsiaTheme="minorEastAsia" w:hint="eastAsia"/>
        </w:rPr>
        <w:t>CRF</w:t>
      </w:r>
      <w:r>
        <w:rPr>
          <w:rFonts w:eastAsiaTheme="minorEastAsia"/>
        </w:rPr>
        <w:t>s</w:t>
      </w:r>
      <w:r>
        <w:rPr>
          <w:rFonts w:eastAsiaTheme="minorEastAsia" w:hint="eastAsia"/>
        </w:rPr>
        <w:t>能任意加入其它外部特征，这意味着它能够获取非常丰富的信息，这些特点使得它经常被用于自然语言文本、生物序列的标注任务。</w:t>
      </w:r>
    </w:p>
    <w:p w14:paraId="5BC68C69" w14:textId="77777777" w:rsidR="005949FA" w:rsidRPr="005949FA" w:rsidRDefault="005949FA" w:rsidP="005949FA">
      <w:pPr>
        <w:pStyle w:val="a0"/>
        <w:ind w:firstLine="360"/>
      </w:pPr>
      <w:r>
        <w:rPr>
          <w:rFonts w:eastAsiaTheme="minorEastAsia" w:hint="eastAsia"/>
        </w:rPr>
        <w:t>序列标注是机器学习领域的一种模式识别任务，它的具体任务是把某个类别标签赋值给观察值序列。可以把序列标注问题看作分类问题，把序列中的每个单位分到一个标签类别。利用上下文信息达到的全局最优状态能够提高分类的准确率，所以</w:t>
      </w:r>
      <w:r>
        <w:rPr>
          <w:rFonts w:eastAsiaTheme="minorEastAsia" w:hint="eastAsia"/>
        </w:rPr>
        <w:t>CRF</w:t>
      </w:r>
      <w:r>
        <w:rPr>
          <w:rFonts w:eastAsiaTheme="minorEastAsia"/>
        </w:rPr>
        <w:t>s</w:t>
      </w:r>
      <w:r>
        <w:rPr>
          <w:rFonts w:eastAsiaTheme="minorEastAsia" w:hint="eastAsia"/>
        </w:rPr>
        <w:t>模型能很好的完成序列标注问题。</w:t>
      </w:r>
      <w:r w:rsidRPr="00CE0B98">
        <w:t>评价对象抽取也能看作序列标注问题</w:t>
      </w:r>
      <w:r w:rsidRPr="00CE0B98">
        <w:rPr>
          <w:rFonts w:hint="eastAsia"/>
        </w:rPr>
        <w:t>，即给每个词标注其是否是评价对象，所以采</w:t>
      </w:r>
      <w:r>
        <w:rPr>
          <w:rFonts w:eastAsiaTheme="minorEastAsia" w:hint="eastAsia"/>
        </w:rPr>
        <w:t>用</w:t>
      </w:r>
      <w:r>
        <w:rPr>
          <w:rFonts w:eastAsiaTheme="minorEastAsia" w:hint="eastAsia"/>
        </w:rPr>
        <w:t>CRF</w:t>
      </w:r>
      <w:r>
        <w:rPr>
          <w:rFonts w:eastAsiaTheme="minorEastAsia"/>
        </w:rPr>
        <w:t>s</w:t>
      </w:r>
      <w:r>
        <w:rPr>
          <w:rFonts w:eastAsiaTheme="minorEastAsia" w:hint="eastAsia"/>
        </w:rPr>
        <w:t>模型是很好的选择。</w:t>
      </w:r>
    </w:p>
    <w:p w14:paraId="6B057BDF" w14:textId="77777777" w:rsidR="007C6163" w:rsidRPr="00D05639" w:rsidRDefault="007C6163" w:rsidP="00D05639">
      <w:pPr>
        <w:pStyle w:val="2"/>
        <w:spacing w:before="156" w:after="156"/>
        <w:rPr>
          <w:szCs w:val="24"/>
        </w:rPr>
      </w:pPr>
      <w:bookmarkStart w:id="18" w:name="_Toc448601908"/>
      <w:bookmarkStart w:id="19" w:name="_Toc451823343"/>
      <w:r>
        <w:rPr>
          <w:rFonts w:hint="eastAsia"/>
        </w:rPr>
        <w:t>评价对象的抽取</w:t>
      </w:r>
      <w:bookmarkEnd w:id="18"/>
      <w:bookmarkEnd w:id="19"/>
    </w:p>
    <w:p w14:paraId="4C6E1126" w14:textId="77777777" w:rsidR="007C6163" w:rsidRDefault="007C6163" w:rsidP="007C6163">
      <w:pPr>
        <w:pStyle w:val="a0"/>
        <w:ind w:firstLineChars="200" w:firstLine="480"/>
      </w:pPr>
      <w:r>
        <w:rPr>
          <w:rFonts w:hint="eastAsia"/>
        </w:rPr>
        <w:t>评价对象是指文本中讨论的主题，一般为名词和名词短语。目前评价对象抽取的研究主要针对产品评论，在产品评论中评价对象一般是产品的特性。</w:t>
      </w:r>
    </w:p>
    <w:p w14:paraId="3594B174" w14:textId="77777777" w:rsidR="007C6163" w:rsidRDefault="007C6163" w:rsidP="007C6163">
      <w:pPr>
        <w:pStyle w:val="a0"/>
        <w:ind w:firstLineChars="200" w:firstLine="480"/>
      </w:pPr>
      <w:r>
        <w:rPr>
          <w:rFonts w:hint="eastAsia"/>
        </w:rPr>
        <w:t>Hu</w:t>
      </w:r>
      <w:r>
        <w:rPr>
          <w:rFonts w:hint="eastAsia"/>
        </w:rPr>
        <w:t>和</w:t>
      </w:r>
      <w:r>
        <w:rPr>
          <w:rFonts w:hint="eastAsia"/>
        </w:rPr>
        <w:t>Liu</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是进行面向网络评价的评价对象抽取研究的早期人员，他们使用基于</w:t>
      </w:r>
      <w:r>
        <w:rPr>
          <w:rFonts w:hint="eastAsia"/>
        </w:rPr>
        <w:t>Aprior</w:t>
      </w:r>
      <w:r>
        <w:rPr>
          <w:rFonts w:hint="eastAsia"/>
        </w:rPr>
        <w:t>算法的联合规则</w:t>
      </w:r>
      <w:r>
        <w:fldChar w:fldCharType="begin"/>
      </w:r>
      <w:r>
        <w:instrText xml:space="preserve"> ADDIN EN.CITE &lt;EndNote&gt;&lt;Cite&gt;&lt;Author&gt;Agrawal&lt;/Author&gt;&lt;Year&gt;1994&lt;/Year&gt;&lt;RecNum&gt;6&lt;/RecNum&gt;&lt;DisplayText&gt;&lt;style face="superscript"&gt;[6]&lt;/style&gt;&lt;/DisplayText&gt;&lt;record&gt;&lt;rec-number&gt;6&lt;/rec-number&gt;&lt;foreign-keys&gt;&lt;key app="EN" db-id="xeaxf2w9pd2rviere26vs004x2exrrefzz2p"&gt;6&lt;/key&gt;&lt;/foreign-keys&gt;&lt;ref-type name="Conference Proceedings"&gt;10&lt;/ref-type&gt;&lt;contributors&gt;&lt;authors&gt;&lt;author&gt;Agrawal, Rakesh&lt;/author&gt;&lt;author&gt;Srikant, Ramakrishnan&lt;/author&gt;&lt;/authors&gt;&lt;/contributors&gt;&lt;titles&gt;&lt;title&gt;Fast algorithms for mining association rules&lt;/title&gt;&lt;secondary-title&gt;Proc. 20th int. conf. very large data bases, VLDB&lt;/secondary-title&gt;&lt;/titles&gt;&lt;pages&gt;487-499&lt;/pages&gt;&lt;volume&gt;1215&lt;/volume&gt;&lt;dates&gt;&lt;year&gt;1994&lt;/year&gt;&lt;/dates&gt;&lt;urls&gt;&lt;/urls&gt;&lt;/record&gt;&lt;/Cite&gt;&lt;/EndNote&gt;</w:instrText>
      </w:r>
      <w:r>
        <w:fldChar w:fldCharType="separate"/>
      </w:r>
      <w:r w:rsidRPr="00956E91">
        <w:rPr>
          <w:noProof/>
          <w:vertAlign w:val="superscript"/>
        </w:rPr>
        <w:t>[</w:t>
      </w:r>
      <w:hyperlink w:anchor="_ENREF_6" w:tooltip="Agrawal, 1994 #6" w:history="1">
        <w:r w:rsidRPr="00956E91">
          <w:rPr>
            <w:noProof/>
            <w:vertAlign w:val="superscript"/>
          </w:rPr>
          <w:t>6</w:t>
        </w:r>
      </w:hyperlink>
      <w:r w:rsidRPr="00956E91">
        <w:rPr>
          <w:noProof/>
          <w:vertAlign w:val="superscript"/>
        </w:rPr>
        <w:t>]</w:t>
      </w:r>
      <w:r>
        <w:fldChar w:fldCharType="end"/>
      </w:r>
      <w:r>
        <w:rPr>
          <w:rFonts w:hint="eastAsia"/>
        </w:rPr>
        <w:t>提取频繁出现的名词或名词短语作为候选评价对象；然后利用紧密度剪枝和冗余剪枝技术选出真正的评价对象。紧密度剪枝用于过滤没有以固定词序出现的名词短语；冗余剪枝用于过滤经常以与其他词组成短语的形式而非单个词的形式出现的单个名词。有的研究者使用模板来抽取评价对象</w:t>
      </w:r>
      <w:r>
        <w:fldChar w:fldCharType="begin"/>
      </w:r>
      <w:r>
        <w:instrText xml:space="preserve"> ADDIN EN.CITE &lt;EndNote&gt;&lt;Cite&gt;&lt;Author&gt;Yi&lt;/Author&gt;&lt;Year&gt;2003&lt;/Year&gt;&lt;RecNum&gt;14&lt;/RecNum&gt;&lt;DisplayText&gt;&lt;style face="superscript"&gt;[7]&lt;/style&gt;&lt;/DisplayText&gt;&lt;record&gt;&lt;rec-number&gt;14&lt;/rec-number&gt;&lt;foreign-keys&gt;&lt;key app="EN" db-id="xeaxf2w9pd2rviere26vs004x2exrrefzz2p"&gt;14&lt;/key&gt;&lt;/foreign-keys&gt;&lt;ref-type name="Conference Proceedings"&gt;10&lt;/ref-type&gt;&lt;contributors&gt;&lt;authors&gt;&lt;author&gt;Yi, Jeonghee&lt;/author&gt;&lt;author&gt;Nasukawa, Tetsuya&lt;/author&gt;&lt;author&gt;Bunescu, Razvan&lt;/author&gt;&lt;author&gt;Niblack, Wayne&lt;/author&gt;&lt;/authors&gt;&lt;/contributors&gt;&lt;titles&gt;&lt;title&gt;Sentiment analyzer: Extracting sentiments about a given topic using natural language processing techniques&lt;/title&gt;&lt;secondary-title&gt;Data Mining, 2003. ICDM 2003. Third IEEE International Conference on&lt;/secondary-title&gt;&lt;/titles&gt;&lt;pages&gt;427-434&lt;/pages&gt;&lt;dates&gt;&lt;year&gt;2003&lt;/year&gt;&lt;/dates&gt;&lt;publisher&gt;IEEE&lt;/publisher&gt;&lt;isbn&gt;0769519784&lt;/isbn&gt;&lt;urls&gt;&lt;/urls&gt;&lt;/record&gt;&lt;/Cite&gt;&lt;/EndNote&gt;</w:instrText>
      </w:r>
      <w:r>
        <w:fldChar w:fldCharType="separate"/>
      </w:r>
      <w:r w:rsidRPr="00956E91">
        <w:rPr>
          <w:noProof/>
          <w:vertAlign w:val="superscript"/>
        </w:rPr>
        <w:t>[</w:t>
      </w:r>
      <w:hyperlink w:anchor="_ENREF_7" w:tooltip="Yi, 2003 #14" w:history="1">
        <w:r w:rsidRPr="00956E91">
          <w:rPr>
            <w:noProof/>
            <w:vertAlign w:val="superscript"/>
          </w:rPr>
          <w:t>7</w:t>
        </w:r>
      </w:hyperlink>
      <w:r w:rsidRPr="00956E91">
        <w:rPr>
          <w:noProof/>
          <w:vertAlign w:val="superscript"/>
        </w:rPr>
        <w:t>]</w:t>
      </w:r>
      <w:r>
        <w:fldChar w:fldCharType="end"/>
      </w:r>
      <w:r>
        <w:rPr>
          <w:rFonts w:hint="eastAsia"/>
        </w:rPr>
        <w:t>，但这种方法可扩展性差，需要耗费大量人力。</w:t>
      </w:r>
      <w:r>
        <w:rPr>
          <w:rFonts w:hint="eastAsia"/>
        </w:rPr>
        <w:t>Kim</w:t>
      </w:r>
      <w:r>
        <w:rPr>
          <w:rFonts w:hint="eastAsia"/>
        </w:rPr>
        <w:t>和</w:t>
      </w:r>
      <w:r>
        <w:rPr>
          <w:rFonts w:hint="eastAsia"/>
        </w:rPr>
        <w:t>Hovy</w:t>
      </w:r>
      <w:r>
        <w:fldChar w:fldCharType="begin"/>
      </w:r>
      <w:r>
        <w:instrText xml:space="preserve"> ADDIN EN.CITE &lt;EndNote&gt;&lt;Cite&gt;&lt;Author&gt;Kim&lt;/Author&gt;&lt;Year&gt;2006&lt;/Year&gt;&lt;RecNum&gt;15&lt;/RecNum&gt;&lt;DisplayText&gt;&lt;style face="superscript"&gt;[8]&lt;/style&gt;&lt;/DisplayText&gt;&lt;record&gt;&lt;rec-number&gt;15&lt;/rec-number&gt;&lt;foreign-keys&gt;&lt;key app="EN" db-id="xeaxf2w9pd2rviere26vs004x2exrrefzz2p"&gt;15&lt;/key&gt;&lt;/foreign-keys&gt;&lt;ref-type name="Conference Proceedings"&gt;10&lt;/ref-type&gt;&lt;contributors&gt;&lt;authors&gt;&lt;author&gt;Kim, Soo-Min&lt;/author&gt;&lt;author&gt;Hovy, Eduard&lt;/author&gt;&lt;/authors&gt;&lt;/contributors&gt;&lt;titles&gt;&lt;title&gt;Extracting opinions, opinion holders, and topics expressed in online news media text&lt;/title&gt;&lt;secondary-title&gt;Proceedings of the Workshop on Sentiment and Subjectivity in Text&lt;/secondary-title&gt;&lt;/titles&gt;&lt;pages&gt;1-8&lt;/pages&gt;&lt;dates&gt;&lt;year&gt;2006&lt;/year&gt;&lt;/dates&gt;&lt;publisher&gt;Association for Computational Linguistics&lt;/publisher&gt;&lt;isbn&gt;1932432752&lt;/isbn&gt;&lt;urls&gt;&lt;/urls&gt;&lt;/record&gt;&lt;/Cite&gt;&lt;/EndNote&gt;</w:instrText>
      </w:r>
      <w:r>
        <w:fldChar w:fldCharType="separate"/>
      </w:r>
      <w:r w:rsidRPr="00956E91">
        <w:rPr>
          <w:noProof/>
          <w:vertAlign w:val="superscript"/>
        </w:rPr>
        <w:t>[</w:t>
      </w:r>
      <w:hyperlink w:anchor="_ENREF_8" w:tooltip="Kim, 2006 #15" w:history="1">
        <w:r w:rsidRPr="00956E91">
          <w:rPr>
            <w:noProof/>
            <w:vertAlign w:val="superscript"/>
          </w:rPr>
          <w:t>8</w:t>
        </w:r>
      </w:hyperlink>
      <w:r w:rsidRPr="00956E91">
        <w:rPr>
          <w:noProof/>
          <w:vertAlign w:val="superscript"/>
        </w:rPr>
        <w:t>]</w:t>
      </w:r>
      <w:r>
        <w:fldChar w:fldCharType="end"/>
      </w:r>
      <w:r>
        <w:rPr>
          <w:rFonts w:hint="eastAsia"/>
        </w:rPr>
        <w:t>采用语义角色标注的方法进行抽取。</w:t>
      </w:r>
      <w:r>
        <w:rPr>
          <w:rFonts w:hint="eastAsia"/>
        </w:rPr>
        <w:t>Brody</w:t>
      </w:r>
      <w:r>
        <w:rPr>
          <w:rFonts w:hint="eastAsia"/>
        </w:rPr>
        <w:t>和</w:t>
      </w:r>
      <w:r>
        <w:rPr>
          <w:rFonts w:hint="eastAsia"/>
        </w:rPr>
        <w:t>Elhadad</w:t>
      </w:r>
      <w:r>
        <w:fldChar w:fldCharType="begin"/>
      </w:r>
      <w:r>
        <w:instrText xml:space="preserve"> ADDIN EN.CITE &lt;EndNote&gt;&lt;Cite&gt;&lt;Author&gt;Brody&lt;/Author&gt;&lt;Year&gt;2010&lt;/Year&gt;&lt;RecNum&gt;16&lt;/RecNum&gt;&lt;DisplayText&gt;&lt;style face="superscript"&gt;[9]&lt;/style&gt;&lt;/DisplayText&gt;&lt;record&gt;&lt;rec-number&gt;16&lt;/rec-number&gt;&lt;foreign-keys&gt;&lt;key app="EN" db-id="xeaxf2w9pd2rviere26vs004x2exrrefzz2p"&gt;16&lt;/key&gt;&lt;/foreign-keys&gt;&lt;ref-type name="Conference Proceedings"&gt;10&lt;/ref-type&gt;&lt;contributors&gt;&lt;authors&gt;&lt;author&gt;Brody, Samuel&lt;/author&gt;&lt;author&gt;Elhadad, Noemie&lt;/author&gt;&lt;/authors&gt;&lt;/contributors&gt;&lt;titles&gt;&lt;title&gt;An unsupervised aspect-sentiment model for online reviews&lt;/title&gt;&lt;secondary-title&gt;Human Language Technologies: The 2010 Annual Conference of the North American Chapter of the Association for Computational Linguistics&lt;/secondary-title&gt;&lt;/titles&gt;&lt;pages&gt;804-812&lt;/pages&gt;&lt;dates&gt;&lt;year&gt;2010&lt;/year&gt;&lt;/dates&gt;&lt;publisher&gt;Association for Computational Linguistics&lt;/publisher&gt;&lt;isbn&gt;1932432655&lt;/isbn&gt;&lt;urls&gt;&lt;/urls&gt;&lt;/record&gt;&lt;/Cite&gt;&lt;/EndNote&gt;</w:instrText>
      </w:r>
      <w:r>
        <w:fldChar w:fldCharType="separate"/>
      </w:r>
      <w:r w:rsidRPr="00956E91">
        <w:rPr>
          <w:noProof/>
          <w:vertAlign w:val="superscript"/>
        </w:rPr>
        <w:t>[</w:t>
      </w:r>
      <w:hyperlink w:anchor="_ENREF_9" w:tooltip="Brody, 2010 #16" w:history="1">
        <w:r w:rsidRPr="00956E91">
          <w:rPr>
            <w:noProof/>
            <w:vertAlign w:val="superscript"/>
          </w:rPr>
          <w:t>9</w:t>
        </w:r>
      </w:hyperlink>
      <w:r w:rsidRPr="00956E91">
        <w:rPr>
          <w:noProof/>
          <w:vertAlign w:val="superscript"/>
        </w:rPr>
        <w:t>]</w:t>
      </w:r>
      <w:r>
        <w:fldChar w:fldCharType="end"/>
      </w:r>
      <w:r>
        <w:rPr>
          <w:rFonts w:hint="eastAsia"/>
        </w:rPr>
        <w:t>使用基于</w:t>
      </w:r>
      <w:r>
        <w:rPr>
          <w:rFonts w:hint="eastAsia"/>
        </w:rPr>
        <w:t>LDA</w:t>
      </w:r>
      <w:r>
        <w:rPr>
          <w:rFonts w:hint="eastAsia"/>
        </w:rPr>
        <w:t>（</w:t>
      </w:r>
      <w:r>
        <w:rPr>
          <w:rFonts w:hint="eastAsia"/>
        </w:rPr>
        <w:t>Latent Dirichlet allocation</w:t>
      </w:r>
      <w:r>
        <w:rPr>
          <w:rFonts w:hint="eastAsia"/>
        </w:rPr>
        <w:t>）的非监督方法抽取评价对象。</w:t>
      </w:r>
    </w:p>
    <w:p w14:paraId="24687008" w14:textId="77777777" w:rsidR="007C6163" w:rsidRDefault="007C6163" w:rsidP="007C6163">
      <w:pPr>
        <w:pStyle w:val="a0"/>
        <w:ind w:firstLineChars="200" w:firstLine="480"/>
      </w:pPr>
      <w:r>
        <w:rPr>
          <w:rFonts w:hint="eastAsia"/>
        </w:rPr>
        <w:t>常见的监督策略是使用</w:t>
      </w:r>
      <w:r>
        <w:rPr>
          <w:rFonts w:hint="eastAsia"/>
        </w:rPr>
        <w:t>HMM</w:t>
      </w:r>
      <w:r>
        <w:rPr>
          <w:rFonts w:hint="eastAsia"/>
        </w:rPr>
        <w:t>（</w:t>
      </w:r>
      <w:r>
        <w:rPr>
          <w:rFonts w:hint="eastAsia"/>
        </w:rPr>
        <w:t>Hidden Markov Model</w:t>
      </w:r>
      <w:r>
        <w:rPr>
          <w:rFonts w:hint="eastAsia"/>
        </w:rPr>
        <w:t>，隐马尔科夫模型）或者</w:t>
      </w:r>
      <w:r>
        <w:rPr>
          <w:rFonts w:hint="eastAsia"/>
        </w:rPr>
        <w:t>CRF</w:t>
      </w:r>
      <w:r>
        <w:rPr>
          <w:rFonts w:hint="eastAsia"/>
        </w:rPr>
        <w:t>（</w:t>
      </w:r>
      <w:r>
        <w:rPr>
          <w:rFonts w:hint="eastAsia"/>
        </w:rPr>
        <w:t>Conditional Random Field</w:t>
      </w:r>
      <w:r>
        <w:rPr>
          <w:rFonts w:hint="eastAsia"/>
        </w:rPr>
        <w:t>，条件随机场）。</w:t>
      </w:r>
      <w:r>
        <w:rPr>
          <w:rFonts w:hint="eastAsia"/>
        </w:rPr>
        <w:t>Jin</w:t>
      </w:r>
      <w:r>
        <w:rPr>
          <w:rFonts w:hint="eastAsia"/>
        </w:rPr>
        <w:t>和</w:t>
      </w:r>
      <w:r>
        <w:rPr>
          <w:rFonts w:hint="eastAsia"/>
        </w:rPr>
        <w:t>Ho</w:t>
      </w:r>
      <w:r>
        <w:fldChar w:fldCharType="begin"/>
      </w:r>
      <w:r>
        <w:instrText xml:space="preserve"> ADDIN EN.CITE &lt;EndNote&gt;&lt;Cite&gt;&lt;Author&gt;Jin&lt;/Author&gt;&lt;Year&gt;2009&lt;/Year&gt;&lt;RecNum&gt;10&lt;/RecNum&gt;&lt;DisplayText&gt;&lt;style face="superscript"&gt;[10]&lt;/style&gt;&lt;/DisplayText&gt;&lt;record&gt;&lt;rec-number&gt;10&lt;/rec-number&gt;&lt;foreign-keys&gt;&lt;key app="EN" db-id="xeaxf2w9pd2rviere26vs004x2exrrefzz2p"&gt;10&lt;/key&gt;&lt;/foreign-keys&gt;&lt;ref-type name="Conference Proceedings"&gt;10&lt;/ref-type&gt;&lt;contributors&gt;&lt;authors&gt;&lt;author&gt;Jin, Wei&lt;/author&gt;&lt;author&gt;Ho, Hung Hay&lt;/author&gt;&lt;author&gt;Srihari, Rohini K&lt;/author&gt;&lt;/authors&gt;&lt;/contributors&gt;&lt;titles&gt;&lt;title&gt;A novel lexicalized HMM-based learning framework for web opinion mining&lt;/title&gt;&lt;secondary-title&gt;Proceedings of the 26th Annual International Conference on Machine Learning&lt;/secondary-title&gt;&lt;/titles&gt;&lt;pages&gt;465-472&lt;/pages&gt;&lt;dates&gt;&lt;year&gt;2009&lt;/year&gt;&lt;/dates&gt;&lt;publisher&gt;Citeseer&lt;/publisher&gt;&lt;urls&gt;&lt;/urls&gt;&lt;/record&gt;&lt;/Cite&gt;&lt;/EndNote&gt;</w:instrText>
      </w:r>
      <w:r>
        <w:fldChar w:fldCharType="separate"/>
      </w:r>
      <w:r w:rsidRPr="00956E91">
        <w:rPr>
          <w:noProof/>
          <w:vertAlign w:val="superscript"/>
        </w:rPr>
        <w:t>[</w:t>
      </w:r>
      <w:hyperlink w:anchor="_ENREF_10" w:tooltip="Jin, 2009 #10" w:history="1">
        <w:r w:rsidRPr="00956E91">
          <w:rPr>
            <w:noProof/>
            <w:vertAlign w:val="superscript"/>
          </w:rPr>
          <w:t>10</w:t>
        </w:r>
      </w:hyperlink>
      <w:r w:rsidRPr="00956E91">
        <w:rPr>
          <w:noProof/>
          <w:vertAlign w:val="superscript"/>
        </w:rPr>
        <w:t>]</w:t>
      </w:r>
      <w:r>
        <w:fldChar w:fldCharType="end"/>
      </w:r>
      <w:r>
        <w:rPr>
          <w:rFonts w:hint="eastAsia"/>
        </w:rPr>
        <w:t>应用了</w:t>
      </w:r>
      <w:r>
        <w:rPr>
          <w:rFonts w:hint="eastAsia"/>
        </w:rPr>
        <w:t>HMM</w:t>
      </w:r>
      <w:r>
        <w:rPr>
          <w:rFonts w:hint="eastAsia"/>
        </w:rPr>
        <w:t>模型抽取评价对象，在训练模型时使用词特征和词性。词特征是语料进行分词后的词汇本身。</w:t>
      </w:r>
      <w:r>
        <w:rPr>
          <w:rFonts w:hint="eastAsia"/>
        </w:rPr>
        <w:t>CRF</w:t>
      </w:r>
      <w:r>
        <w:rPr>
          <w:rFonts w:hint="eastAsia"/>
        </w:rPr>
        <w:t>模型把评价对象提取的问题转换为序列标注的问题，</w:t>
      </w:r>
      <w:r>
        <w:rPr>
          <w:rFonts w:hint="eastAsia"/>
        </w:rPr>
        <w:t>Jakob</w:t>
      </w:r>
      <w:r>
        <w:rPr>
          <w:rFonts w:hint="eastAsia"/>
        </w:rPr>
        <w:t>和</w:t>
      </w:r>
      <w:r>
        <w:rPr>
          <w:rFonts w:hint="eastAsia"/>
        </w:rPr>
        <w:t>Gurevych</w:t>
      </w:r>
      <w:r>
        <w:fldChar w:fldCharType="begin"/>
      </w:r>
      <w:r>
        <w:instrText xml:space="preserve"> ADDIN EN.CITE &lt;EndNote&gt;&lt;Cite&gt;&lt;Author&gt;Jakob&lt;/Author&gt;&lt;Year&gt;2010&lt;/Year&gt;&lt;RecNum&gt;13&lt;/RecNum&gt;&lt;DisplayText&gt;&lt;style face="superscript"&gt;[11]&lt;/style&gt;&lt;/DisplayText&gt;&lt;record&gt;&lt;rec-number&gt;13&lt;/rec-number&gt;&lt;foreign-keys&gt;&lt;key app="EN" db-id="xeaxf2w9pd2rviere26vs004x2exrrefzz2p"&gt;13&lt;/key&gt;&lt;/foreign-keys&gt;&lt;ref-type name="Conference Proceedings"&gt;10&lt;/ref-type&gt;&lt;contributors&gt;&lt;authors&gt;&lt;author&gt;Jakob, Niklas&lt;/author&gt;&lt;author&gt;Gurevych, Iryna&lt;/author&gt;&lt;/authors&gt;&lt;/contributors&gt;&lt;titles&gt;&lt;title&gt;Extracting opinion targets in a single-and cross-domain setting with conditional random fields&lt;/title&gt;&lt;secondary-title&gt;Proceedings of the 2010 Conference on Empirical Methods in Natural Language Processing&lt;/secondary-title&gt;&lt;/titles&gt;&lt;pages&gt;1035-1045&lt;/pages&gt;&lt;dates&gt;&lt;year&gt;2010&lt;/year&gt;&lt;/dates&gt;&lt;publisher&gt;Association for Computational Linguistics&lt;/publisher&gt;&lt;urls&gt;&lt;/urls&gt;&lt;/record&gt;&lt;/Cite&gt;&lt;/EndNote&gt;</w:instrText>
      </w:r>
      <w:r>
        <w:fldChar w:fldCharType="separate"/>
      </w:r>
      <w:r w:rsidRPr="00956E91">
        <w:rPr>
          <w:noProof/>
          <w:vertAlign w:val="superscript"/>
        </w:rPr>
        <w:t>[</w:t>
      </w:r>
      <w:hyperlink w:anchor="_ENREF_11" w:tooltip="Jakob, 2010 #13" w:history="1">
        <w:r w:rsidRPr="00956E91">
          <w:rPr>
            <w:noProof/>
            <w:vertAlign w:val="superscript"/>
          </w:rPr>
          <w:t>11</w:t>
        </w:r>
      </w:hyperlink>
      <w:r w:rsidRPr="00956E91">
        <w:rPr>
          <w:noProof/>
          <w:vertAlign w:val="superscript"/>
        </w:rPr>
        <w:t>]</w:t>
      </w:r>
      <w:r>
        <w:fldChar w:fldCharType="end"/>
      </w:r>
      <w:r>
        <w:rPr>
          <w:rFonts w:hint="eastAsia"/>
        </w:rPr>
        <w:t>使用下面这些特征来训练</w:t>
      </w:r>
      <w:r>
        <w:rPr>
          <w:rFonts w:hint="eastAsia"/>
        </w:rPr>
        <w:t>CRF</w:t>
      </w:r>
      <w:r>
        <w:rPr>
          <w:rFonts w:hint="eastAsia"/>
        </w:rPr>
        <w:t>模型：词本身，词性，句法依存关系，词距和观点句。</w:t>
      </w:r>
      <w:r>
        <w:rPr>
          <w:rFonts w:hint="eastAsia"/>
        </w:rPr>
        <w:t>Toh</w:t>
      </w:r>
      <w:r>
        <w:rPr>
          <w:rFonts w:hint="eastAsia"/>
        </w:rPr>
        <w:t>和</w:t>
      </w:r>
      <w:r>
        <w:rPr>
          <w:rFonts w:hint="eastAsia"/>
        </w:rPr>
        <w:t>Wang</w:t>
      </w:r>
      <w:r>
        <w:fldChar w:fldCharType="begin"/>
      </w:r>
      <w:r>
        <w:instrText xml:space="preserve"> ADDIN EN.CITE &lt;EndNote&gt;&lt;Cite&gt;&lt;Author&gt;Zhiqiang&lt;/Author&gt;&lt;Year&gt;2014&lt;/Year&gt;&lt;RecNum&gt;8&lt;/RecNum&gt;&lt;DisplayText&gt;&lt;style face="superscript"&gt;[12]&lt;/style&gt;&lt;/DisplayText&gt;&lt;record&gt;&lt;rec-number&gt;8&lt;/rec-number&gt;&lt;foreign-keys&gt;&lt;key app="EN" db-id="xeaxf2w9pd2rviere26vs004x2exrrefzz2p"&gt;8&lt;/key&gt;&lt;/foreign-keys&gt;&lt;ref-type name="Journal Article"&gt;17&lt;/ref-type&gt;&lt;contributors&gt;&lt;authors&gt;&lt;author&gt;Zhiqiang, Toh&lt;/author&gt;&lt;author&gt;Wenting, Wang&lt;/author&gt;&lt;/authors&gt;&lt;/contributors&gt;&lt;titles&gt;&lt;title&gt;DLIREC: Aspect Term Extraction and Term Polarity Classification System&lt;/title&gt;&lt;/titles&gt;&lt;dates&gt;&lt;year&gt;2014&lt;/year&gt;&lt;/dates&gt;&lt;isbn&gt;1941643248&lt;/isbn&gt;&lt;urls&gt;&lt;/urls&gt;&lt;/record&gt;&lt;/Cite&gt;&lt;/EndNote&gt;</w:instrText>
      </w:r>
      <w:r>
        <w:fldChar w:fldCharType="separate"/>
      </w:r>
      <w:r w:rsidRPr="00956E91">
        <w:rPr>
          <w:noProof/>
          <w:vertAlign w:val="superscript"/>
        </w:rPr>
        <w:t>[</w:t>
      </w:r>
      <w:hyperlink w:anchor="_ENREF_12" w:tooltip="Zhiqiang, 2014 #8" w:history="1">
        <w:r w:rsidRPr="00956E91">
          <w:rPr>
            <w:noProof/>
            <w:vertAlign w:val="superscript"/>
          </w:rPr>
          <w:t>12</w:t>
        </w:r>
      </w:hyperlink>
      <w:r w:rsidRPr="00956E91">
        <w:rPr>
          <w:noProof/>
          <w:vertAlign w:val="superscript"/>
        </w:rPr>
        <w:t>]</w:t>
      </w:r>
      <w:r>
        <w:fldChar w:fldCharType="end"/>
      </w:r>
      <w:r>
        <w:rPr>
          <w:rFonts w:hint="eastAsia"/>
        </w:rPr>
        <w:t>也使用</w:t>
      </w:r>
      <w:r>
        <w:rPr>
          <w:rFonts w:hint="eastAsia"/>
        </w:rPr>
        <w:t>CRF</w:t>
      </w:r>
      <w:r>
        <w:rPr>
          <w:rFonts w:hint="eastAsia"/>
        </w:rPr>
        <w:t>提取评价对象，他们的算法在</w:t>
      </w:r>
      <w:r>
        <w:rPr>
          <w:rFonts w:hint="eastAsia"/>
        </w:rPr>
        <w:t>2014</w:t>
      </w:r>
      <w:r>
        <w:rPr>
          <w:rFonts w:hint="eastAsia"/>
        </w:rPr>
        <w:t>年的</w:t>
      </w:r>
      <w:r>
        <w:rPr>
          <w:rFonts w:hint="eastAsia"/>
        </w:rPr>
        <w:t>SemiEval</w:t>
      </w:r>
      <w:r>
        <w:rPr>
          <w:rFonts w:hint="eastAsia"/>
        </w:rPr>
        <w:t>测评中的多个测试集上均取得了前两名的成绩。他们使用的特征是命名实体识别中常用的特征、当前词特征、当前词的词性、</w:t>
      </w:r>
      <w:r>
        <w:rPr>
          <w:rFonts w:hint="eastAsia"/>
        </w:rPr>
        <w:lastRenderedPageBreak/>
        <w:t>中心词、中心词的极性、当前词的依赖关系和命名清单。</w:t>
      </w:r>
    </w:p>
    <w:p w14:paraId="559EA1EC" w14:textId="77777777" w:rsidR="007C6163" w:rsidRDefault="007C6163" w:rsidP="00D05639">
      <w:pPr>
        <w:pStyle w:val="2"/>
        <w:spacing w:before="156" w:after="156"/>
      </w:pPr>
      <w:bookmarkStart w:id="20" w:name="_Toc448601909"/>
      <w:bookmarkStart w:id="21" w:name="_Toc451823344"/>
      <w:r>
        <w:rPr>
          <w:rFonts w:hint="eastAsia"/>
        </w:rPr>
        <w:t>评价词的抽取</w:t>
      </w:r>
      <w:bookmarkEnd w:id="20"/>
      <w:bookmarkEnd w:id="21"/>
    </w:p>
    <w:p w14:paraId="41B6AB5C" w14:textId="77777777" w:rsidR="007C6163" w:rsidRDefault="007C6163" w:rsidP="007C6163">
      <w:pPr>
        <w:pStyle w:val="a0"/>
        <w:ind w:firstLineChars="200" w:firstLine="480"/>
      </w:pPr>
      <w:r>
        <w:rPr>
          <w:rFonts w:hint="eastAsia"/>
        </w:rPr>
        <w:t>评价词是那些修饰评价对象的有情感色彩的词，一般为形容词或动词。评价词是分析情感倾向性的关键。</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句法分析抽取评价词，在已经确定评价对象的基础上，找到句法路径离评价对象最短的形容词作为评价词。这种方法的抽取准确性非常依赖于句法分析的准确性，而网络文本的表述不一定规范，这会导致句法分析不准确。为了解决上面的问题，</w:t>
      </w:r>
      <w:r>
        <w:rPr>
          <w:rFonts w:hint="eastAsia"/>
        </w:rPr>
        <w:t>Liu</w:t>
      </w:r>
      <w:r>
        <w:rPr>
          <w:rFonts w:hint="eastAsia"/>
        </w:rPr>
        <w:t>等人</w:t>
      </w:r>
      <w:r>
        <w:fldChar w:fldCharType="begin"/>
      </w:r>
      <w:r>
        <w:instrText xml:space="preserve"> ADDIN EN.CITE &lt;EndNote&gt;&lt;Cite&gt;&lt;Author&gt;Liu&lt;/Author&gt;&lt;Year&gt;2013&lt;/Year&gt;&lt;RecNum&gt;11&lt;/RecNum&gt;&lt;DisplayText&gt;&lt;style face="superscript"&gt;[13]&lt;/style&gt;&lt;/DisplayText&gt;&lt;record&gt;&lt;rec-number&gt;11&lt;/rec-number&gt;&lt;foreign-keys&gt;&lt;key app="EN" db-id="xeaxf2w9pd2rviere26vs004x2exrrefzz2p"&gt;11&lt;/key&gt;&lt;/foreign-keys&gt;&lt;ref-type name="Conference Proceedings"&gt;10&lt;/ref-type&gt;&lt;contributors&gt;&lt;authors&gt;&lt;author&gt;Liu, Kang&lt;/author&gt;&lt;author&gt;Xu, Liheng&lt;/author&gt;&lt;author&gt;Zhao, Jun&lt;/author&gt;&lt;/authors&gt;&lt;/contributors&gt;&lt;titles&gt;&lt;title&gt;Syntactic Patterns versus Word Alignment: Extracting Opinion Targets from Online Reviews&lt;/title&gt;&lt;secondary-title&gt;ACL (1)&lt;/secondary-title&gt;&lt;/titles&gt;&lt;pages&gt;1754-1763&lt;/pages&gt;&lt;dates&gt;&lt;year&gt;2013&lt;/year&gt;&lt;/dates&gt;&lt;urls&gt;&lt;/urls&gt;&lt;/record&gt;&lt;/Cite&gt;&lt;/EndNote&gt;</w:instrText>
      </w:r>
      <w:r>
        <w:fldChar w:fldCharType="separate"/>
      </w:r>
      <w:r w:rsidRPr="00956E91">
        <w:rPr>
          <w:noProof/>
          <w:vertAlign w:val="superscript"/>
        </w:rPr>
        <w:t>[</w:t>
      </w:r>
      <w:hyperlink w:anchor="_ENREF_13" w:tooltip="Liu, 2013 #11" w:history="1">
        <w:r w:rsidRPr="00956E91">
          <w:rPr>
            <w:noProof/>
            <w:vertAlign w:val="superscript"/>
          </w:rPr>
          <w:t>13</w:t>
        </w:r>
      </w:hyperlink>
      <w:r w:rsidRPr="00956E91">
        <w:rPr>
          <w:noProof/>
          <w:vertAlign w:val="superscript"/>
        </w:rPr>
        <w:t>]</w:t>
      </w:r>
      <w:r>
        <w:fldChar w:fldCharType="end"/>
      </w:r>
      <w:r>
        <w:rPr>
          <w:rFonts w:hint="eastAsia"/>
        </w:rPr>
        <w:t>把句法关系和词对齐</w:t>
      </w:r>
      <w:r>
        <w:fldChar w:fldCharType="begin"/>
      </w:r>
      <w:r>
        <w:instrText xml:space="preserve"> ADDIN EN.CITE &lt;EndNote&gt;&lt;Cite&gt;&lt;Author&gt;Liu&lt;/Author&gt;&lt;Year&gt;2012&lt;/Year&gt;&lt;RecNum&gt;18&lt;/RecNum&gt;&lt;DisplayText&gt;&lt;style face="superscript"&gt;[14, 15]&lt;/style&gt;&lt;/DisplayText&gt;&lt;record&gt;&lt;rec-number&gt;18&lt;/rec-number&gt;&lt;foreign-keys&gt;&lt;key app="EN" db-id="xeaxf2w9pd2rviere26vs004x2exrrefzz2p"&gt;18&lt;/key&gt;&lt;/foreign-keys&gt;&lt;ref-type name="Conference Proceedings"&gt;10&lt;/ref-type&gt;&lt;contributors&gt;&lt;authors&gt;&lt;author&gt;Liu, Kang&lt;/author&gt;&lt;author&gt;Xu, Liheng&lt;/author&gt;&lt;author&gt;Zhao, Jun&lt;/author&gt;&lt;/authors&gt;&lt;/contributors&gt;&lt;titles&gt;&lt;title&gt;Opinion target extraction using word-based translation model&lt;/title&gt;&lt;secondary-title&gt;Proceedings of the 2012 Joint Conference on Empirical Methods in Natural Language Processing and Computational Natural Language Learning&lt;/secondary-title&gt;&lt;/titles&gt;&lt;pages&gt;1346-1356&lt;/pages&gt;&lt;dates&gt;&lt;year&gt;2012&lt;/year&gt;&lt;/dates&gt;&lt;publisher&gt;Association for Computational Linguistics&lt;/publisher&gt;&lt;urls&gt;&lt;/urls&gt;&lt;/record&gt;&lt;/Cite&gt;&lt;Cite&gt;&lt;Author&gt;Gao&lt;/Author&gt;&lt;Year&gt;2010&lt;/Year&gt;&lt;RecNum&gt;21&lt;/RecNum&gt;&lt;record&gt;&lt;rec-number&gt;21&lt;/rec-number&gt;&lt;foreign-keys&gt;&lt;key app="EN" db-id="xeaxf2w9pd2rviere26vs004x2exrrefzz2p"&gt;21&lt;/key&gt;&lt;/foreign-keys&gt;&lt;ref-type name="Conference Proceedings"&gt;10&lt;/ref-type&gt;&lt;contributors&gt;&lt;authors&gt;&lt;author&gt;Gao, Qin&lt;/author&gt;&lt;author&gt;Bach, Nguyen&lt;/author&gt;&lt;author&gt;Vogel, Stephan&lt;/author&gt;&lt;/authors&gt;&lt;/contributors&gt;&lt;titles&gt;&lt;title&gt;A semi-supervised word alignment algorithm with partial manual alignments&lt;/title&gt;&lt;secondary-title&gt;Proceedings of the Joint Fifth Workshop on Statistical Machine Translation and MetricsMATR&lt;/secondary-title&gt;&lt;/titles&gt;&lt;pages&gt;1-10&lt;/pages&gt;&lt;dates&gt;&lt;year&gt;2010&lt;/year&gt;&lt;/dates&gt;&lt;publisher&gt;Association for Computational Linguistics&lt;/publisher&gt;&lt;isbn&gt;193243271X&lt;/isbn&gt;&lt;urls&gt;&lt;/urls&gt;&lt;/record&gt;&lt;/Cite&gt;&lt;/EndNote&gt;</w:instrText>
      </w:r>
      <w:r>
        <w:fldChar w:fldCharType="separate"/>
      </w:r>
      <w:r w:rsidRPr="00956E91">
        <w:rPr>
          <w:noProof/>
          <w:vertAlign w:val="superscript"/>
        </w:rPr>
        <w:t>[</w:t>
      </w:r>
      <w:hyperlink w:anchor="_ENREF_14" w:tooltip="Liu, 2012 #18" w:history="1">
        <w:r w:rsidRPr="00956E91">
          <w:rPr>
            <w:noProof/>
            <w:vertAlign w:val="superscript"/>
          </w:rPr>
          <w:t>14</w:t>
        </w:r>
      </w:hyperlink>
      <w:r w:rsidRPr="00956E91">
        <w:rPr>
          <w:noProof/>
          <w:vertAlign w:val="superscript"/>
        </w:rPr>
        <w:t xml:space="preserve">, </w:t>
      </w:r>
      <w:hyperlink w:anchor="_ENREF_15" w:tooltip="Gao, 2010 #21" w:history="1">
        <w:r w:rsidRPr="00956E91">
          <w:rPr>
            <w:noProof/>
            <w:vertAlign w:val="superscript"/>
          </w:rPr>
          <w:t>15</w:t>
        </w:r>
      </w:hyperlink>
      <w:r w:rsidRPr="00956E91">
        <w:rPr>
          <w:noProof/>
          <w:vertAlign w:val="superscript"/>
        </w:rPr>
        <w:t>]</w:t>
      </w:r>
      <w:r>
        <w:fldChar w:fldCharType="end"/>
      </w:r>
      <w:r>
        <w:rPr>
          <w:rFonts w:hint="eastAsia"/>
        </w:rPr>
        <w:t>结合起来。仅使用句法关系中准确率较高的几种关系，再利用词对齐策略找到评价对象和评价词之间的对应关系。</w:t>
      </w:r>
      <w:r>
        <w:rPr>
          <w:rFonts w:hint="eastAsia"/>
        </w:rPr>
        <w:t>Turney</w:t>
      </w:r>
      <w:r>
        <w:rPr>
          <w:rFonts w:hint="eastAsia"/>
        </w:rPr>
        <w:t>和</w:t>
      </w:r>
      <w:r>
        <w:rPr>
          <w:rFonts w:hint="eastAsia"/>
        </w:rPr>
        <w:t>Littman</w:t>
      </w:r>
      <w:r>
        <w:fldChar w:fldCharType="begin"/>
      </w:r>
      <w:r>
        <w:instrText xml:space="preserve"> ADDIN EN.CITE &lt;EndNote&gt;&lt;Cite&gt;&lt;Author&gt;Turney&lt;/Author&gt;&lt;Year&gt;2003&lt;/Year&gt;&lt;RecNum&gt;17&lt;/RecNum&gt;&lt;DisplayText&gt;&lt;style face="superscript"&gt;[16]&lt;/style&gt;&lt;/DisplayText&gt;&lt;record&gt;&lt;rec-number&gt;17&lt;/rec-number&gt;&lt;foreign-keys&gt;&lt;key app="EN" db-id="xeaxf2w9pd2rviere26vs004x2exrrefzz2p"&gt;17&lt;/key&gt;&lt;/foreign-keys&gt;&lt;ref-type name="Journal Article"&gt;17&lt;/ref-type&gt;&lt;contributors&gt;&lt;authors&gt;&lt;author&gt;Turney, Peter D&lt;/author&gt;&lt;author&gt;Littman, Michael L&lt;/author&gt;&lt;/authors&gt;&lt;/contributors&gt;&lt;titles&gt;&lt;title&gt;Measuring praise and criticism: Inference of semantic orientation from association&lt;/title&gt;&lt;secondary-title&gt;ACM Transactions on Information Systems (TOIS)&lt;/secondary-title&gt;&lt;/titles&gt;&lt;periodical&gt;&lt;full-title&gt;ACM Transactions on Information Systems (TOIS)&lt;/full-title&gt;&lt;/periodical&gt;&lt;pages&gt;315-346&lt;/pages&gt;&lt;volume&gt;21&lt;/volume&gt;&lt;number&gt;4&lt;/number&gt;&lt;dates&gt;&lt;year&gt;2003&lt;/year&gt;&lt;/dates&gt;&lt;urls&gt;&lt;/urls&gt;&lt;/record&gt;&lt;/Cite&gt;&lt;/EndNote&gt;</w:instrText>
      </w:r>
      <w:r>
        <w:fldChar w:fldCharType="separate"/>
      </w:r>
      <w:r w:rsidRPr="00956E91">
        <w:rPr>
          <w:noProof/>
          <w:vertAlign w:val="superscript"/>
        </w:rPr>
        <w:t>[</w:t>
      </w:r>
      <w:hyperlink w:anchor="_ENREF_16" w:tooltip="Turney, 2003 #17" w:history="1">
        <w:r w:rsidRPr="00956E91">
          <w:rPr>
            <w:noProof/>
            <w:vertAlign w:val="superscript"/>
          </w:rPr>
          <w:t>16</w:t>
        </w:r>
      </w:hyperlink>
      <w:r w:rsidRPr="00956E91">
        <w:rPr>
          <w:noProof/>
          <w:vertAlign w:val="superscript"/>
        </w:rPr>
        <w:t>]</w:t>
      </w:r>
      <w:r>
        <w:fldChar w:fldCharType="end"/>
      </w:r>
      <w:r>
        <w:rPr>
          <w:rFonts w:hint="eastAsia"/>
        </w:rPr>
        <w:t>定义了种子情感词集合，并计算点互信息以判断评价词。</w:t>
      </w:r>
    </w:p>
    <w:p w14:paraId="17D8ACFC" w14:textId="77777777" w:rsidR="007C6163" w:rsidRDefault="007C6163" w:rsidP="007C6163">
      <w:pPr>
        <w:pStyle w:val="a0"/>
        <w:ind w:firstLineChars="200" w:firstLine="480"/>
      </w:pPr>
      <w:r>
        <w:rPr>
          <w:rFonts w:hint="eastAsia"/>
        </w:rPr>
        <w:t>Liu</w:t>
      </w:r>
      <w:r>
        <w:fldChar w:fldCharType="begin"/>
      </w:r>
      <w:r>
        <w:instrText xml:space="preserve"> ADDIN EN.CITE &lt;EndNote&gt;&lt;Cite&gt;&lt;Author&gt;Liu&lt;/Author&gt;&lt;Year&gt;2014&lt;/Year&gt;&lt;RecNum&gt;5&lt;/RecNum&gt;&lt;DisplayText&gt;&lt;style face="superscript"&gt;[17]&lt;/style&gt;&lt;/DisplayText&gt;&lt;record&gt;&lt;rec-number&gt;5&lt;/rec-number&gt;&lt;foreign-keys&gt;&lt;key app="EN" db-id="xeaxf2w9pd2rviere26vs004x2exrrefzz2p"&gt;5&lt;/key&gt;&lt;/foreign-keys&gt;&lt;ref-type name="Conference Proceedings"&gt;10&lt;/ref-type&gt;&lt;contributors&gt;&lt;authors&gt;&lt;author&gt;Liu, Kang&lt;/author&gt;&lt;author&gt;Xu, Liheng&lt;/author&gt;&lt;author&gt;Zhao, Jun&lt;/author&gt;&lt;/authors&gt;&lt;/contributors&gt;&lt;titles&gt;&lt;title&gt;Extracting opinion targets and opinion words from online reviews with graph co-ranking&lt;/title&gt;&lt;secondary-title&gt;Proceedings of the 52nd Annual Meeting of the Association for Computational Linguistics&lt;/secondary-title&gt;&lt;/titles&gt;&lt;pages&gt;314-324&lt;/pages&gt;&lt;volume&gt;1&lt;/volume&gt;&lt;dates&gt;&lt;year&gt;2014&lt;/year&gt;&lt;/dates&gt;&lt;urls&gt;&lt;/urls&gt;&lt;/record&gt;&lt;/Cite&gt;&lt;/EndNote&gt;</w:instrText>
      </w:r>
      <w:r>
        <w:fldChar w:fldCharType="separate"/>
      </w:r>
      <w:r w:rsidRPr="00956E91">
        <w:rPr>
          <w:noProof/>
          <w:vertAlign w:val="superscript"/>
        </w:rPr>
        <w:t>[</w:t>
      </w:r>
      <w:hyperlink w:anchor="_ENREF_17" w:tooltip="Liu, 2014 #5" w:history="1">
        <w:r w:rsidRPr="00956E91">
          <w:rPr>
            <w:noProof/>
            <w:vertAlign w:val="superscript"/>
          </w:rPr>
          <w:t>17</w:t>
        </w:r>
      </w:hyperlink>
      <w:r w:rsidRPr="00956E91">
        <w:rPr>
          <w:noProof/>
          <w:vertAlign w:val="superscript"/>
        </w:rPr>
        <w:t>]</w:t>
      </w:r>
      <w:r>
        <w:fldChar w:fldCharType="end"/>
      </w:r>
      <w:r>
        <w:rPr>
          <w:rFonts w:hint="eastAsia"/>
        </w:rPr>
        <w:t>利用图论，提出</w:t>
      </w:r>
      <w:r>
        <w:rPr>
          <w:rFonts w:hint="eastAsia"/>
        </w:rPr>
        <w:t>Graph Co-ranking</w:t>
      </w:r>
      <w:r>
        <w:rPr>
          <w:rFonts w:hint="eastAsia"/>
        </w:rPr>
        <w:t>策略来提取评价对象和评价词。他们认为传统的思路只考虑了评价对象和评价词之间的关系，即观点关系；在文中他们另外考虑了评价对象之间和评价词之间的关系，这种关系被定义为语义关系。他们把这些关系用图的方式表示出来，再用随机游走算法计算候选词的可信度分值，当分值大于阈值时，候选词就被认为是真正的评价对象或者评价词。</w:t>
      </w:r>
    </w:p>
    <w:p w14:paraId="6E70FABD" w14:textId="77777777" w:rsidR="007C6163" w:rsidRDefault="007C6163" w:rsidP="00D05639">
      <w:pPr>
        <w:pStyle w:val="2"/>
        <w:spacing w:before="156" w:after="156"/>
      </w:pPr>
      <w:bookmarkStart w:id="22" w:name="_Toc448601910"/>
      <w:bookmarkStart w:id="23" w:name="_Toc451823345"/>
      <w:r>
        <w:rPr>
          <w:rFonts w:hint="eastAsia"/>
        </w:rPr>
        <w:t>情感倾向性分析</w:t>
      </w:r>
      <w:bookmarkEnd w:id="22"/>
      <w:bookmarkEnd w:id="23"/>
    </w:p>
    <w:p w14:paraId="7F501187" w14:textId="77777777" w:rsidR="005A7E97" w:rsidRDefault="007C6163" w:rsidP="007C6163">
      <w:pPr>
        <w:pStyle w:val="a0"/>
        <w:ind w:firstLineChars="200" w:firstLine="480"/>
        <w:rPr>
          <w:rFonts w:ascii="Segoe UI" w:hAnsi="Segoe UI" w:cs="Segoe UI"/>
          <w:kern w:val="0"/>
        </w:rPr>
      </w:pPr>
      <w:r>
        <w:rPr>
          <w:rFonts w:hint="eastAsia"/>
        </w:rPr>
        <w:t>根据粒度的不同，常见的情感倾向性分析有篇章级、句子级和短语级。面向产品评论的情感分析一般为句子级和短语级。一种解决方案是采用基于词典的方式，英文文本常借助</w:t>
      </w:r>
      <w:r>
        <w:rPr>
          <w:rFonts w:hint="eastAsia"/>
        </w:rPr>
        <w:t>WordNet</w:t>
      </w:r>
      <w:r>
        <w:rPr>
          <w:rFonts w:hint="eastAsia"/>
        </w:rPr>
        <w:t>，而中文文本常使用</w:t>
      </w:r>
      <w:r>
        <w:rPr>
          <w:rFonts w:hint="eastAsia"/>
        </w:rPr>
        <w:t>HowNet</w:t>
      </w:r>
      <w:r>
        <w:rPr>
          <w:rFonts w:hint="eastAsia"/>
        </w:rPr>
        <w:t>。常见的策略如</w:t>
      </w:r>
      <w:r>
        <w:rPr>
          <w:rFonts w:hint="eastAsia"/>
        </w:rPr>
        <w:t>Hu</w:t>
      </w:r>
      <w:r>
        <w:rPr>
          <w:rFonts w:hint="eastAsia"/>
        </w:rPr>
        <w:t>等人</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w:t>
      </w:r>
      <w:r>
        <w:rPr>
          <w:rFonts w:hint="eastAsia"/>
        </w:rPr>
        <w:t>WordNet</w:t>
      </w:r>
      <w:r>
        <w:rPr>
          <w:rFonts w:hint="eastAsia"/>
        </w:rPr>
        <w:t>中的同义词集和反义词集对已知倾向性的种子词进行扩展，得到大量形容词的情感极性；再利用评价词的倾向性确定情感要素的情感倾向性。也有不完全依赖公开词典的方法，比如</w:t>
      </w:r>
      <w:r w:rsidRPr="000A0C91">
        <w:rPr>
          <w:rFonts w:hint="eastAsia"/>
        </w:rPr>
        <w:t>Hatzivassiloglou</w:t>
      </w:r>
      <w:r w:rsidRPr="000A0C91">
        <w:rPr>
          <w:rFonts w:hint="eastAsia"/>
        </w:rPr>
        <w:t>和</w:t>
      </w:r>
      <w:r w:rsidRPr="000A0C91">
        <w:rPr>
          <w:rFonts w:hint="eastAsia"/>
        </w:rPr>
        <w:t xml:space="preserve"> McKeown</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t>利用对数线性回归模型和形容词之间的关系来预测相关联的形容词之间是相同或者相反情感倾向的</w:t>
      </w:r>
      <w:r>
        <w:rPr>
          <w:rFonts w:hint="eastAsia"/>
        </w:rPr>
        <w:t>。再利用聚类算法判断形容词是正向的还是负向的情感。另一种解决方案是利用机器学习的方式。</w:t>
      </w:r>
      <w:r>
        <w:rPr>
          <w:rFonts w:hint="eastAsia"/>
        </w:rPr>
        <w:t>Pang</w:t>
      </w:r>
      <w:r>
        <w:rPr>
          <w:rFonts w:hint="eastAsia"/>
        </w:rPr>
        <w:t>等人</w:t>
      </w:r>
      <w:r>
        <w:fldChar w:fldCharType="begin"/>
      </w:r>
      <w:r>
        <w:instrText xml:space="preserve"> ADDIN EN.CITE &lt;EndNote&gt;&lt;Cite&gt;&lt;Author&gt;Pang&lt;/Author&gt;&lt;Year&gt;2002&lt;/Year&gt;&lt;RecNum&gt;25&lt;/RecNum&gt;&lt;DisplayText&gt;&lt;style face="superscript"&gt;[18]&lt;/style&gt;&lt;/DisplayText&gt;&lt;record&gt;&lt;rec-number&gt;25&lt;/rec-number&gt;&lt;foreign-keys&gt;&lt;key app="EN" db-id="xeaxf2w9pd2rviere26vs004x2exrrefzz2p"&gt;25&lt;/key&gt;&lt;/foreign-keys&gt;&lt;ref-type name="Journal Article"&gt;17&lt;/ref-type&gt;&lt;contributors&gt;&lt;authors&gt;&lt;author&gt;Pang, Bo&lt;/author&gt;&lt;author&gt;Lee, Lillian&lt;/author&gt;&lt;author&gt;Vaithyanathan, Shivakumar&lt;/author&gt;&lt;/authors&gt;&lt;/contributors&gt;&lt;titles&gt;&lt;title&gt;Thumbs up? Sentiment Classification using Machine Learning Techniques&lt;/title&gt;&lt;secondary-title&gt;CoRR&lt;/secondary-title&gt;&lt;/titles&gt;&lt;periodical&gt;&lt;full-title&gt;CoRR&lt;/full-title&gt;&lt;/periodical&gt;&lt;volume&gt;cs.CL/0205070&lt;/volume&gt;&lt;dates&gt;&lt;year&gt;2002&lt;/year&gt;&lt;/dates&gt;&lt;urls&gt;&lt;/urls&gt;&lt;/record&gt;&lt;/Cite&gt;&lt;/EndNote&gt;</w:instrText>
      </w:r>
      <w:r>
        <w:fldChar w:fldCharType="separate"/>
      </w:r>
      <w:r w:rsidRPr="00FF2F0F">
        <w:rPr>
          <w:noProof/>
          <w:vertAlign w:val="superscript"/>
        </w:rPr>
        <w:t>[</w:t>
      </w:r>
      <w:hyperlink w:anchor="_ENREF_18" w:tooltip="Pang, 2002 #25" w:history="1">
        <w:r w:rsidRPr="00FF2F0F">
          <w:rPr>
            <w:noProof/>
            <w:vertAlign w:val="superscript"/>
          </w:rPr>
          <w:t>18</w:t>
        </w:r>
      </w:hyperlink>
      <w:r w:rsidRPr="00FF2F0F">
        <w:rPr>
          <w:noProof/>
          <w:vertAlign w:val="superscript"/>
        </w:rPr>
        <w:t>]</w:t>
      </w:r>
      <w:r>
        <w:fldChar w:fldCharType="end"/>
      </w:r>
      <w:r>
        <w:t>最早尝试使用机器学习的策略来判断文档的情感倾向</w:t>
      </w:r>
      <w:r>
        <w:rPr>
          <w:rFonts w:hint="eastAsia"/>
        </w:rPr>
        <w:t>，他使用了朴素贝叶斯、最大熵和支持向量机这三种机器学习方法，效果明显好于人工制作的系统，但不如传统的基于话题进行分类的方法。</w:t>
      </w:r>
      <w:r>
        <w:rPr>
          <w:rFonts w:hint="eastAsia"/>
        </w:rPr>
        <w:t>Lu</w:t>
      </w:r>
      <w:r>
        <w:rPr>
          <w:rFonts w:hint="eastAsia"/>
        </w:rPr>
        <w:t>等人</w:t>
      </w:r>
      <w:r>
        <w:fldChar w:fldCharType="begin"/>
      </w:r>
      <w:r>
        <w:instrText xml:space="preserve"> ADDIN EN.CITE &lt;EndNote&gt;&lt;Cite&gt;&lt;Author&gt;Hamdan&lt;/Author&gt;&lt;Year&gt;2015&lt;/Year&gt;&lt;RecNum&gt;12&lt;/RecNum&gt;&lt;DisplayText&gt;&lt;style face="superscript"&gt;[19]&lt;/style&gt;&lt;/DisplayText&gt;&lt;record&gt;&lt;rec-number&gt;12&lt;/rec-number&gt;&lt;foreign-keys&gt;&lt;key app="EN" db-id="xeaxf2w9pd2rviere26vs004x2exrrefzz2p"&gt;12&lt;/key&gt;&lt;/foreign-keys&gt;&lt;ref-type name="Journal Article"&gt;17&lt;/ref-type&gt;&lt;contributors&gt;&lt;authors&gt;&lt;author&gt;Hamdan, Hussam&lt;/author&gt;&lt;author&gt;Bellot, Patrice&lt;/author&gt;&lt;author&gt;Bechet, Frederic&lt;/author&gt;&lt;/authors&gt;&lt;/contributors&gt;&lt;titles&gt;&lt;title&gt;Lsislif: CRF and Logistic Regression for Opinion Target Extraction and Sentiment Polarity Analysis&lt;/title&gt;&lt;/titles&gt;&lt;dates&gt;&lt;year&gt;2015&lt;/year&gt;&lt;/dates&gt;&lt;urls&gt;&lt;/urls&gt;&lt;/record&gt;&lt;/Cite&gt;&lt;/EndNote&gt;</w:instrText>
      </w:r>
      <w:r>
        <w:fldChar w:fldCharType="separate"/>
      </w:r>
      <w:r w:rsidRPr="00FF2F0F">
        <w:rPr>
          <w:noProof/>
          <w:vertAlign w:val="superscript"/>
        </w:rPr>
        <w:t>[</w:t>
      </w:r>
      <w:hyperlink w:anchor="_ENREF_19" w:tooltip="Hamdan, 2015 #12" w:history="1">
        <w:r w:rsidRPr="00FF2F0F">
          <w:rPr>
            <w:noProof/>
            <w:vertAlign w:val="superscript"/>
          </w:rPr>
          <w:t>19</w:t>
        </w:r>
      </w:hyperlink>
      <w:r w:rsidRPr="00FF2F0F">
        <w:rPr>
          <w:noProof/>
          <w:vertAlign w:val="superscript"/>
        </w:rPr>
        <w:t>]</w:t>
      </w:r>
      <w:r>
        <w:fldChar w:fldCharType="end"/>
      </w:r>
      <w:r>
        <w:rPr>
          <w:rFonts w:hint="eastAsia"/>
        </w:rPr>
        <w:t>则利用分类器对评价对象的上下文做分类，通过上下文的情感倾向确定评价对象的情感倾向。还有的研究者主要集中研究特征和分类器的选取以更好的判断情感倾向</w:t>
      </w:r>
      <w:r>
        <w:fldChar w:fldCharType="begin"/>
      </w:r>
      <w:r>
        <w:instrText xml:space="preserve"> ADDIN EN.CITE &lt;EndNote&gt;&lt;Cite&gt;&lt;Author&gt;Zhao&lt;/Author&gt;&lt;Year&gt;2008&lt;/Year&gt;&lt;RecNum&gt;20&lt;/RecNum&gt;&lt;DisplayText&gt;&lt;style face="superscript"&gt;[20, 21]&lt;/style&gt;&lt;/DisplayText&gt;&lt;record&gt;&lt;rec-number&gt;20&lt;/rec-number&gt;&lt;foreign-keys&gt;&lt;key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Linguistics&lt;/publisher&gt;&lt;urls&gt;&lt;/urls&gt;&lt;/record&gt;&lt;/Cite&gt;&lt;Cite&gt;&lt;Author&gt;Kim&lt;/Author&gt;&lt;Year&gt;2006&lt;/Year&gt;&lt;RecNum&gt;19&lt;/RecNum&gt;&lt;record&gt;&lt;rec-number&gt;19&lt;/rec-number&gt;&lt;foreign-keys&gt;&lt;key app="EN" db-id="xeaxf2w9pd2rviere26vs004x2exrrefzz2p"&gt;19&lt;/key&gt;&lt;/foreign-keys&gt;&lt;ref-type name="Conference Proceedings"&gt;10&lt;/ref-type&gt;&lt;contributors&gt;&lt;authors&gt;&lt;author&gt;Kim, Soo-Min&lt;/author&gt;&lt;author&gt;Hovy, Eduard&lt;/author&gt;&lt;/authors&gt;&lt;/contributors&gt;&lt;titles&gt;&lt;title&gt;Automatic identification of pro and con reasons in online reviews&lt;/title&gt;&lt;secondary-title&gt;Proceedings of the COLING/ACL on Main conference poster sessions&lt;/secondary-title&gt;&lt;/titles&gt;&lt;pages&gt;483-490&lt;/pages&gt;&lt;dates&gt;&lt;year&gt;2006&lt;/year&gt;&lt;/dates&gt;&lt;publisher&gt;Association for Computational Linguistics&lt;/publisher&gt;&lt;urls&gt;&lt;/urls&gt;&lt;/record&gt;&lt;/Cite&gt;&lt;/EndNote&gt;</w:instrText>
      </w:r>
      <w:r>
        <w:fldChar w:fldCharType="separate"/>
      </w:r>
      <w:r w:rsidRPr="00FF2F0F">
        <w:rPr>
          <w:noProof/>
          <w:vertAlign w:val="superscript"/>
        </w:rPr>
        <w:t>[</w:t>
      </w:r>
      <w:hyperlink w:anchor="_ENREF_20" w:tooltip="Zhao, 2008 #20" w:history="1">
        <w:r w:rsidRPr="00FF2F0F">
          <w:rPr>
            <w:noProof/>
            <w:vertAlign w:val="superscript"/>
          </w:rPr>
          <w:t>20</w:t>
        </w:r>
      </w:hyperlink>
      <w:r w:rsidRPr="00FF2F0F">
        <w:rPr>
          <w:noProof/>
          <w:vertAlign w:val="superscript"/>
        </w:rPr>
        <w:t xml:space="preserve">, </w:t>
      </w:r>
      <w:hyperlink w:anchor="_ENREF_21" w:tooltip="Kim, 2006 #19" w:history="1">
        <w:r w:rsidRPr="00FF2F0F">
          <w:rPr>
            <w:noProof/>
            <w:vertAlign w:val="superscript"/>
          </w:rPr>
          <w:t>21</w:t>
        </w:r>
      </w:hyperlink>
      <w:r w:rsidRPr="00FF2F0F">
        <w:rPr>
          <w:noProof/>
          <w:vertAlign w:val="superscript"/>
        </w:rPr>
        <w:t>]</w:t>
      </w:r>
      <w:r>
        <w:fldChar w:fldCharType="end"/>
      </w:r>
      <w:r>
        <w:rPr>
          <w:rFonts w:hint="eastAsia"/>
        </w:rPr>
        <w:t>。当然也有一些另辟蹊径的方式，比如</w:t>
      </w:r>
      <w:r>
        <w:rPr>
          <w:rFonts w:hint="eastAsia"/>
        </w:rPr>
        <w:t>Lu</w:t>
      </w:r>
      <w:r>
        <w:rPr>
          <w:rFonts w:hint="eastAsia"/>
        </w:rPr>
        <w:t>等人</w:t>
      </w:r>
      <w:r>
        <w:fldChar w:fldCharType="begin"/>
      </w:r>
      <w:r>
        <w:instrText xml:space="preserve"> ADDIN EN.CITE &lt;EndNote&gt;&lt;Cite&gt;&lt;Author&gt;Lu&lt;/Author&gt;&lt;Year&gt;2011&lt;/Year&gt;&lt;RecNum&gt;9&lt;/RecNum&gt;&lt;DisplayText&gt;&lt;style face="superscript"&gt;[22]&lt;/style&gt;&lt;/DisplayText&gt;&lt;record&gt;&lt;rec-number&gt;9&lt;/rec-number&gt;&lt;foreign-keys&gt;&lt;key app="EN" db-id="xeaxf2w9pd2rviere26vs004x2exrrefzz2p"&gt;9&lt;/key&gt;&lt;/foreign-keys&gt;&lt;ref-type name="Conference Proceedings"&gt;10&lt;/ref-type&gt;&lt;contributors&gt;&lt;authors&gt;&lt;author&gt;Lu, Yue&lt;/author&gt;&lt;author&gt;Castellanos, Malu&lt;/author&gt;&lt;author&gt;Dayal, Umeshwar&lt;/author&gt;&lt;author&gt;Zhai, ChengXiang&lt;/author&gt;&lt;/authors&gt;&lt;/contributors&gt;&lt;titles&gt;&lt;title&gt;Automatic construction of a context-aware sentiment lexicon: an optimization approach&lt;/title&gt;&lt;secondary-title&gt;Proceedings of the 20th international conference on World wide web&lt;/secondary-title&gt;&lt;/titles&gt;&lt;pages&gt;347-356&lt;/pages&gt;&lt;dates&gt;&lt;year&gt;2011&lt;/year&gt;&lt;/dates&gt;&lt;publisher&gt;ACM&lt;/publisher&gt;&lt;isbn&gt;1450306322&lt;/isbn&gt;&lt;urls&gt;&lt;/urls&gt;&lt;/record&gt;&lt;/Cite&gt;&lt;/EndNote&gt;</w:instrText>
      </w:r>
      <w:r>
        <w:fldChar w:fldCharType="separate"/>
      </w:r>
      <w:r w:rsidRPr="00FF2F0F">
        <w:rPr>
          <w:noProof/>
          <w:vertAlign w:val="superscript"/>
        </w:rPr>
        <w:t>[</w:t>
      </w:r>
      <w:hyperlink w:anchor="_ENREF_22" w:tooltip="Lu, 2011 #9" w:history="1">
        <w:r w:rsidRPr="00FF2F0F">
          <w:rPr>
            <w:noProof/>
            <w:vertAlign w:val="superscript"/>
          </w:rPr>
          <w:t>22</w:t>
        </w:r>
      </w:hyperlink>
      <w:r w:rsidRPr="00FF2F0F">
        <w:rPr>
          <w:noProof/>
          <w:vertAlign w:val="superscript"/>
        </w:rPr>
        <w:t>]</w:t>
      </w:r>
      <w:r>
        <w:fldChar w:fldCharType="end"/>
      </w:r>
      <w:r>
        <w:t>把</w:t>
      </w:r>
      <w:r>
        <w:rPr>
          <w:rFonts w:ascii="Segoe UI" w:hAnsi="Segoe UI" w:cs="Segoe UI" w:hint="eastAsia"/>
          <w:kern w:val="0"/>
        </w:rPr>
        <w:t>情感倾向性分析转换</w:t>
      </w:r>
      <w:r>
        <w:rPr>
          <w:rFonts w:ascii="Segoe UI" w:hAnsi="Segoe UI" w:cs="Segoe UI" w:hint="eastAsia"/>
          <w:kern w:val="0"/>
        </w:rPr>
        <w:lastRenderedPageBreak/>
        <w:t>为最优化问题。</w:t>
      </w:r>
    </w:p>
    <w:p w14:paraId="3DBD6566" w14:textId="77777777" w:rsidR="00710036" w:rsidRPr="00610F19" w:rsidRDefault="005A7E97" w:rsidP="00610F19">
      <w:pPr>
        <w:widowControl/>
        <w:jc w:val="left"/>
        <w:rPr>
          <w:rFonts w:ascii="Segoe UI" w:hAnsi="Segoe UI" w:cs="Segoe UI"/>
          <w:kern w:val="0"/>
          <w:sz w:val="24"/>
          <w:szCs w:val="24"/>
        </w:rPr>
      </w:pPr>
      <w:r>
        <w:rPr>
          <w:rFonts w:ascii="Segoe UI" w:hAnsi="Segoe UI" w:cs="Segoe UI"/>
          <w:kern w:val="0"/>
        </w:rPr>
        <w:br w:type="page"/>
      </w:r>
      <w:bookmarkEnd w:id="17"/>
    </w:p>
    <w:p w14:paraId="25E7CF8D" w14:textId="77777777" w:rsidR="000F79CE" w:rsidRDefault="00DB31C1" w:rsidP="00B2744E">
      <w:pPr>
        <w:pStyle w:val="1"/>
        <w:spacing w:after="312"/>
      </w:pPr>
      <w:bookmarkStart w:id="24" w:name="_Toc448601916"/>
      <w:bookmarkStart w:id="25" w:name="_Toc451823351"/>
      <w:r>
        <w:rPr>
          <w:rFonts w:hint="eastAsia"/>
        </w:rPr>
        <w:lastRenderedPageBreak/>
        <w:t>基于条件随机场的</w:t>
      </w:r>
      <w:r w:rsidR="00E06B3F">
        <w:rPr>
          <w:rFonts w:hint="eastAsia"/>
        </w:rPr>
        <w:t>评价对象抽取</w:t>
      </w:r>
      <w:bookmarkEnd w:id="24"/>
      <w:bookmarkEnd w:id="25"/>
    </w:p>
    <w:p w14:paraId="4912115D" w14:textId="77777777" w:rsidR="00A05131" w:rsidRDefault="00642569" w:rsidP="00CB25DA">
      <w:pPr>
        <w:pStyle w:val="a0"/>
        <w:ind w:firstLineChars="200" w:firstLine="480"/>
      </w:pPr>
      <w:r>
        <w:rPr>
          <w:rFonts w:hint="eastAsia"/>
        </w:rPr>
        <w:t>情感分析</w:t>
      </w:r>
      <w:r w:rsidR="008366DE">
        <w:rPr>
          <w:rFonts w:hint="eastAsia"/>
        </w:rPr>
        <w:t>一直</w:t>
      </w:r>
      <w:r w:rsidR="00587E9B">
        <w:rPr>
          <w:rFonts w:hint="eastAsia"/>
        </w:rPr>
        <w:t>以来在工业领域和学术领域都受到十分的关注</w:t>
      </w:r>
      <w:r w:rsidR="00314FF2">
        <w:rPr>
          <w:rFonts w:hint="eastAsia"/>
        </w:rPr>
        <w:t>，在</w:t>
      </w:r>
      <w:r w:rsidR="008366DE">
        <w:rPr>
          <w:rFonts w:hint="eastAsia"/>
        </w:rPr>
        <w:t>实际应用中，情感分析</w:t>
      </w:r>
      <w:r w:rsidR="00314FF2">
        <w:rPr>
          <w:rFonts w:hint="eastAsia"/>
        </w:rPr>
        <w:t>常作为重要的模块被</w:t>
      </w:r>
      <w:r w:rsidR="008366DE">
        <w:rPr>
          <w:rFonts w:hint="eastAsia"/>
        </w:rPr>
        <w:t>嵌入到</w:t>
      </w:r>
      <w:r w:rsidR="00314FF2">
        <w:rPr>
          <w:rFonts w:hint="eastAsia"/>
        </w:rPr>
        <w:t>其他</w:t>
      </w:r>
      <w:r w:rsidR="008366DE">
        <w:rPr>
          <w:rFonts w:hint="eastAsia"/>
        </w:rPr>
        <w:t>系统中。</w:t>
      </w:r>
      <w:r w:rsidR="00314FF2">
        <w:rPr>
          <w:rFonts w:hint="eastAsia"/>
        </w:rPr>
        <w:t>篇章级和句子级的情感分析已经有相当程度的研究了，</w:t>
      </w:r>
      <w:r w:rsidR="009577FF">
        <w:rPr>
          <w:rFonts w:hint="eastAsia"/>
        </w:rPr>
        <w:t>其性能已经能让其在大多数应用场景中立足。</w:t>
      </w:r>
      <w:r w:rsidR="008669C5">
        <w:rPr>
          <w:rFonts w:hint="eastAsia"/>
        </w:rPr>
        <w:t>还有一些</w:t>
      </w:r>
      <w:r w:rsidR="008366DE">
        <w:rPr>
          <w:rFonts w:hint="eastAsia"/>
        </w:rPr>
        <w:t>任务</w:t>
      </w:r>
      <w:r w:rsidR="008669C5">
        <w:rPr>
          <w:rFonts w:hint="eastAsia"/>
        </w:rPr>
        <w:t>要求进行更精确、粒度更小的分析，可能是对词语、短语或者某个成分进行分析。</w:t>
      </w:r>
      <w:r w:rsidR="00E86F55">
        <w:rPr>
          <w:rFonts w:hint="eastAsia"/>
        </w:rPr>
        <w:t>比如</w:t>
      </w:r>
      <w:r w:rsidR="00177A66">
        <w:rPr>
          <w:rFonts w:hint="eastAsia"/>
        </w:rPr>
        <w:t>在推荐系统中，应该只推送用户容易感兴趣的商品。</w:t>
      </w:r>
      <w:r w:rsidR="008366DE">
        <w:rPr>
          <w:rFonts w:hint="eastAsia"/>
        </w:rPr>
        <w:t>在问答系统中，</w:t>
      </w:r>
      <w:r w:rsidR="00E86F55">
        <w:rPr>
          <w:rFonts w:hint="eastAsia"/>
        </w:rPr>
        <w:t>会有</w:t>
      </w:r>
      <w:r w:rsidR="007D5750">
        <w:rPr>
          <w:rFonts w:hint="eastAsia"/>
        </w:rPr>
        <w:t>相对具体的提问</w:t>
      </w:r>
      <w:r w:rsidR="008366DE">
        <w:rPr>
          <w:rFonts w:hint="eastAsia"/>
        </w:rPr>
        <w:t>，“</w:t>
      </w:r>
      <w:r w:rsidR="009F1E97">
        <w:rPr>
          <w:rFonts w:hint="eastAsia"/>
        </w:rPr>
        <w:t>鱼的哪些成分</w:t>
      </w:r>
      <w:r w:rsidR="001A25B4">
        <w:rPr>
          <w:rFonts w:hint="eastAsia"/>
        </w:rPr>
        <w:t>对人体有益</w:t>
      </w:r>
      <w:r w:rsidR="00305792">
        <w:rPr>
          <w:rFonts w:hint="eastAsia"/>
        </w:rPr>
        <w:t>？</w:t>
      </w:r>
      <w:r w:rsidR="008366DE">
        <w:rPr>
          <w:rFonts w:hint="eastAsia"/>
        </w:rPr>
        <w:t>”。在情感信息归纳中，</w:t>
      </w:r>
      <w:r w:rsidR="00177A66">
        <w:rPr>
          <w:rFonts w:hint="eastAsia"/>
        </w:rPr>
        <w:t>要</w:t>
      </w:r>
      <w:r w:rsidR="006C7014">
        <w:rPr>
          <w:rFonts w:hint="eastAsia"/>
        </w:rPr>
        <w:t>给出</w:t>
      </w:r>
      <w:r w:rsidR="00177A66">
        <w:rPr>
          <w:rFonts w:hint="eastAsia"/>
        </w:rPr>
        <w:t>给定实体具体</w:t>
      </w:r>
      <w:r w:rsidR="003E75B9">
        <w:rPr>
          <w:rFonts w:hint="eastAsia"/>
        </w:rPr>
        <w:t>的</w:t>
      </w:r>
      <w:r w:rsidR="00177A66">
        <w:rPr>
          <w:rFonts w:hint="eastAsia"/>
        </w:rPr>
        <w:t>褒义和贬义观点。</w:t>
      </w:r>
      <w:r w:rsidR="008F04F2">
        <w:rPr>
          <w:rFonts w:hint="eastAsia"/>
        </w:rPr>
        <w:t>在这些分析任务中，找出情感文本的</w:t>
      </w:r>
      <w:r w:rsidR="008366DE">
        <w:rPr>
          <w:rFonts w:hint="eastAsia"/>
        </w:rPr>
        <w:t>观点</w:t>
      </w:r>
      <w:r w:rsidR="008F04F2">
        <w:rPr>
          <w:rFonts w:hint="eastAsia"/>
        </w:rPr>
        <w:t>和</w:t>
      </w:r>
      <w:r w:rsidR="008366DE">
        <w:rPr>
          <w:rFonts w:hint="eastAsia"/>
        </w:rPr>
        <w:t>评价</w:t>
      </w:r>
      <w:r w:rsidR="008F04F2">
        <w:rPr>
          <w:rFonts w:hint="eastAsia"/>
        </w:rPr>
        <w:t>对象是关键</w:t>
      </w:r>
      <w:r w:rsidR="008366DE">
        <w:rPr>
          <w:rFonts w:hint="eastAsia"/>
        </w:rPr>
        <w:t>。</w:t>
      </w:r>
    </w:p>
    <w:p w14:paraId="5530FF04" w14:textId="77777777" w:rsidR="00360D7A" w:rsidRDefault="00A05131" w:rsidP="00CF6E9A">
      <w:pPr>
        <w:pStyle w:val="a0"/>
        <w:ind w:firstLineChars="200" w:firstLine="480"/>
      </w:pPr>
      <w:r>
        <w:rPr>
          <w:rFonts w:eastAsiaTheme="minorEastAsia" w:hint="eastAsia"/>
        </w:rPr>
        <w:t>评价对象</w:t>
      </w:r>
      <w:r w:rsidRPr="00961F33">
        <w:rPr>
          <w:rFonts w:hint="eastAsia"/>
        </w:rPr>
        <w:t>在句子级别的情感分析中，通常指被评论的对象本身，以及被评论对象所具有的某种属性或其组成部分</w:t>
      </w:r>
      <w:r>
        <w:rPr>
          <w:rFonts w:hint="eastAsia"/>
        </w:rPr>
        <w:t>。</w:t>
      </w:r>
      <w:r w:rsidRPr="00D15C30">
        <w:rPr>
          <w:rFonts w:hint="eastAsia"/>
        </w:rPr>
        <w:t>例如在电影评论中，评价对象可以是影片本身，以及画面、音乐、演员等构成影片的一些要素及其属性。对于微博文本而言，评价对象可以是博主评论的事件、人物等。</w:t>
      </w:r>
      <w:r>
        <w:rPr>
          <w:rFonts w:hint="eastAsia"/>
        </w:rPr>
        <w:t>在产品评论文本中，评价对象一般指的是产品的参数、配置等属性。</w:t>
      </w:r>
      <w:r w:rsidR="00D374A3">
        <w:rPr>
          <w:rFonts w:hint="eastAsia"/>
        </w:rPr>
        <w:t>比如有产品评论“小米手机的屏幕比较大，续航能力不错，但是外观不够好看”。这个句子的评价实体是“小米手机”，评价倾向是褒义的，评价对象是小米手机的若干属性，包括“屏幕”、“续航能力”和“外观”。</w:t>
      </w:r>
      <w:r w:rsidR="00A460C4">
        <w:rPr>
          <w:rFonts w:hint="eastAsia"/>
        </w:rPr>
        <w:t>评价对象抽取子课题的目的就是在产品评论中找出</w:t>
      </w:r>
      <w:r w:rsidR="005E72E6">
        <w:rPr>
          <w:rFonts w:hint="eastAsia"/>
        </w:rPr>
        <w:t>所评论</w:t>
      </w:r>
      <w:r w:rsidR="00BD1982">
        <w:rPr>
          <w:rFonts w:hint="eastAsia"/>
        </w:rPr>
        <w:t>的产品</w:t>
      </w:r>
      <w:r w:rsidR="00A460C4">
        <w:rPr>
          <w:rFonts w:hint="eastAsia"/>
        </w:rPr>
        <w:t>属性。</w:t>
      </w:r>
    </w:p>
    <w:p w14:paraId="53B41B50" w14:textId="77777777" w:rsidR="00CF6E9A" w:rsidRPr="00CF6E9A" w:rsidRDefault="00CF6E9A" w:rsidP="00CF6E9A">
      <w:pPr>
        <w:pStyle w:val="a0"/>
        <w:ind w:firstLineChars="200" w:firstLine="480"/>
      </w:pPr>
      <w:r>
        <w:t>本文使用条件随机场模型抽取评价对象</w:t>
      </w:r>
      <w:r>
        <w:rPr>
          <w:rFonts w:hint="eastAsia"/>
        </w:rPr>
        <w:t>，</w:t>
      </w:r>
      <w:r>
        <w:t>下面介绍具体抽取方法</w:t>
      </w:r>
      <w:r>
        <w:rPr>
          <w:rFonts w:hint="eastAsia"/>
        </w:rPr>
        <w:t>。</w:t>
      </w:r>
    </w:p>
    <w:p w14:paraId="3F88A441" w14:textId="77777777" w:rsidR="005A20D1" w:rsidRPr="005A20D1" w:rsidRDefault="005A20D1" w:rsidP="005A20D1">
      <w:pPr>
        <w:pStyle w:val="2"/>
        <w:spacing w:before="156" w:after="156"/>
      </w:pPr>
      <w:bookmarkStart w:id="26" w:name="_Toc451823353"/>
      <w:r>
        <w:rPr>
          <w:rFonts w:hint="eastAsia"/>
        </w:rPr>
        <w:t>条件随机场</w:t>
      </w:r>
      <w:r w:rsidR="00CC1774">
        <w:rPr>
          <w:rFonts w:hint="eastAsia"/>
        </w:rPr>
        <w:t>的</w:t>
      </w:r>
      <w:r>
        <w:rPr>
          <w:rFonts w:hint="eastAsia"/>
        </w:rPr>
        <w:t>数学定义</w:t>
      </w:r>
      <w:bookmarkEnd w:id="26"/>
    </w:p>
    <w:p w14:paraId="7812236F" w14:textId="77777777" w:rsidR="00013D8A" w:rsidRDefault="00A34BEA" w:rsidP="00013D8A">
      <w:pPr>
        <w:pStyle w:val="a0"/>
        <w:ind w:firstLineChars="200" w:firstLine="480"/>
        <w:rPr>
          <w:rFonts w:eastAsiaTheme="minorEastAsia"/>
        </w:rPr>
      </w:pPr>
      <w:r>
        <w:rPr>
          <w:rFonts w:eastAsiaTheme="minorEastAsia"/>
        </w:rPr>
        <w:t>设</w:t>
      </w:r>
      <m:oMath>
        <m:r>
          <m:rPr>
            <m:sty m:val="p"/>
          </m:rPr>
          <w:rPr>
            <w:rFonts w:ascii="Cambria Math" w:eastAsiaTheme="minorEastAsia" w:hAnsi="Cambria Math" w:hint="eastAsia"/>
          </w:rPr>
          <m:t>G=(</m:t>
        </m:r>
        <m:r>
          <m:rPr>
            <m:sty m:val="p"/>
          </m:rPr>
          <w:rPr>
            <w:rFonts w:ascii="Cambria Math" w:eastAsiaTheme="minorEastAsia" w:hAnsi="Cambria Math"/>
          </w:rPr>
          <m:t>V, E</m:t>
        </m:r>
        <m:r>
          <m:rPr>
            <m:sty m:val="p"/>
          </m:rPr>
          <w:rPr>
            <w:rFonts w:ascii="Cambria Math" w:eastAsiaTheme="minorEastAsia" w:hAnsi="Cambria Math" w:hint="eastAsia"/>
          </w:rPr>
          <m:t>)</m:t>
        </m:r>
      </m:oMath>
      <w:r>
        <w:rPr>
          <w:rFonts w:eastAsiaTheme="minorEastAsia" w:hint="eastAsia"/>
        </w:rPr>
        <w:t>是一个无向图，</w:t>
      </w:r>
      <m:oMath>
        <m:r>
          <m:rPr>
            <m:sty m:val="p"/>
          </m:rPr>
          <w:rPr>
            <w:rFonts w:ascii="Cambria Math" w:eastAsiaTheme="minorEastAsia" w:hAnsi="Cambria Math" w:hint="eastAsia"/>
          </w:rPr>
          <m:t>Y=</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|v∈V}</m:t>
        </m:r>
      </m:oMath>
      <w:r w:rsidR="002A248C">
        <w:rPr>
          <w:rFonts w:eastAsiaTheme="minorEastAsia"/>
        </w:rPr>
        <w:t>是以</w:t>
      </w:r>
      <w:r w:rsidR="002A248C">
        <w:rPr>
          <w:rFonts w:eastAsiaTheme="minorEastAsia"/>
        </w:rPr>
        <w:t>G</w:t>
      </w:r>
      <w:r w:rsidR="002A248C">
        <w:rPr>
          <w:rFonts w:eastAsiaTheme="minorEastAsia"/>
        </w:rPr>
        <w:t>中节点为索引的随机变量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2A248C">
        <w:rPr>
          <w:rFonts w:eastAsiaTheme="minorEastAsia"/>
        </w:rPr>
        <w:t>构成的集合</w:t>
      </w:r>
      <w:r w:rsidR="002A248C">
        <w:rPr>
          <w:rFonts w:eastAsiaTheme="minorEastAsia" w:hint="eastAsia"/>
        </w:rPr>
        <w:t>。</w:t>
      </w:r>
      <w:r w:rsidR="00BC081A">
        <w:rPr>
          <w:rFonts w:eastAsiaTheme="minorEastAsia" w:hint="eastAsia"/>
        </w:rPr>
        <w:t>在给定</w:t>
      </w:r>
      <w:r w:rsidR="00BC081A">
        <w:rPr>
          <w:rFonts w:eastAsiaTheme="minorEastAsia" w:hint="eastAsia"/>
        </w:rPr>
        <w:t>X</w:t>
      </w:r>
      <w:r w:rsidR="00BC081A">
        <w:rPr>
          <w:rFonts w:eastAsiaTheme="minorEastAsia" w:hint="eastAsia"/>
        </w:rPr>
        <w:t>的条件下，如果每个随机变量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BC081A">
        <w:rPr>
          <w:rFonts w:eastAsiaTheme="minorEastAsia"/>
        </w:rPr>
        <w:t>服从马尔科夫属性即</w:t>
      </w:r>
      <m:oMath>
        <m:r>
          <m:rPr>
            <m:sty m:val="p"/>
          </m:rPr>
          <w:rPr>
            <w:rFonts w:ascii="Cambria Math" w:eastAsiaTheme="minorEastAsia" w:hAnsi="Cambria Math" w:hint="eastAsia"/>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e>
          <m:e>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e>
        </m:d>
        <m:r>
          <m:rPr>
            <m:sty m:val="p"/>
          </m:rP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oMath>
      <w:r w:rsidR="00013D8A">
        <w:rPr>
          <w:rFonts w:eastAsiaTheme="minorEastAsia" w:hint="eastAsia"/>
        </w:rPr>
        <w:t>。</w:t>
      </w:r>
      <w:r w:rsidR="00013D8A">
        <w:rPr>
          <w:rFonts w:eastAsiaTheme="minorEastAsia" w:hint="eastAsia"/>
        </w:rPr>
        <w:t>u~v</w:t>
      </w:r>
      <w:r w:rsidR="00013D8A">
        <w:rPr>
          <w:rFonts w:eastAsiaTheme="minorEastAsia" w:hint="eastAsia"/>
        </w:rPr>
        <w:t>表示</w:t>
      </w:r>
      <w:r w:rsidR="00013D8A">
        <w:rPr>
          <w:rFonts w:eastAsiaTheme="minorEastAsia" w:hint="eastAsia"/>
        </w:rPr>
        <w:t>u</w:t>
      </w:r>
      <w:r w:rsidR="00013D8A">
        <w:rPr>
          <w:rFonts w:eastAsiaTheme="minorEastAsia" w:hint="eastAsia"/>
        </w:rPr>
        <w:t>和</w:t>
      </w:r>
      <w:r w:rsidR="00013D8A">
        <w:rPr>
          <w:rFonts w:eastAsiaTheme="minorEastAsia" w:hint="eastAsia"/>
        </w:rPr>
        <w:t>v</w:t>
      </w:r>
      <w:r w:rsidR="00013D8A">
        <w:rPr>
          <w:rFonts w:eastAsiaTheme="minorEastAsia"/>
        </w:rPr>
        <w:t>是相邻的边</w:t>
      </w:r>
      <w:r w:rsidR="00013D8A">
        <w:rPr>
          <w:rFonts w:eastAsiaTheme="minorEastAsia" w:hint="eastAsia"/>
        </w:rPr>
        <w:t>，</w:t>
      </w:r>
      <w:r w:rsidR="00013D8A">
        <w:rPr>
          <w:rFonts w:eastAsiaTheme="minorEastAsia"/>
        </w:rPr>
        <w:t>则</w:t>
      </w:r>
      <w:r w:rsidR="00013D8A">
        <w:rPr>
          <w:rFonts w:eastAsiaTheme="minorEastAsia" w:hint="eastAsia"/>
        </w:rPr>
        <w:t>（</w:t>
      </w:r>
      <w:r w:rsidR="00013D8A">
        <w:rPr>
          <w:rFonts w:eastAsiaTheme="minorEastAsia" w:hint="eastAsia"/>
        </w:rPr>
        <w:t>X,Y</w:t>
      </w:r>
      <w:r w:rsidR="00013D8A">
        <w:rPr>
          <w:rFonts w:eastAsiaTheme="minorEastAsia" w:hint="eastAsia"/>
        </w:rPr>
        <w:t>）就构成了一个条件随机场。</w:t>
      </w:r>
    </w:p>
    <w:p w14:paraId="6AE640A6" w14:textId="77777777" w:rsidR="00025B35" w:rsidRDefault="00692873" w:rsidP="00013D8A">
      <w:pPr>
        <w:pStyle w:val="a0"/>
        <w:ind w:firstLineChars="200" w:firstLine="480"/>
        <w:rPr>
          <w:rFonts w:eastAsiaTheme="minorEastAsia"/>
        </w:rPr>
      </w:pPr>
      <w:r>
        <w:rPr>
          <w:rFonts w:eastAsiaTheme="minorEastAsia" w:hint="eastAsia"/>
        </w:rPr>
        <w:t>CRFs</w:t>
      </w:r>
      <w:r>
        <w:rPr>
          <w:rFonts w:eastAsiaTheme="minorEastAsia" w:hint="eastAsia"/>
        </w:rPr>
        <w:t>是在</w:t>
      </w:r>
      <w:r w:rsidR="004873F8">
        <w:rPr>
          <w:rFonts w:eastAsiaTheme="minorEastAsia" w:hint="eastAsia"/>
        </w:rPr>
        <w:t>给定需要标记的观察序列的条件下，计算整个标记序列的联合概率，即求解条件分布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4873F8">
        <w:rPr>
          <w:rFonts w:eastAsiaTheme="minorEastAsia" w:hint="eastAsia"/>
        </w:rPr>
        <w:t>。</w:t>
      </w:r>
      <w:r w:rsidR="000A4B55">
        <w:rPr>
          <w:rFonts w:eastAsiaTheme="minorEastAsia" w:hint="eastAsia"/>
        </w:rPr>
        <w:t>而不是在给定当前状态条件下，定义下一个状态的隐马尔科夫模型分布，即求联合分布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0A4B55">
        <w:rPr>
          <w:rFonts w:eastAsiaTheme="minorEastAsia" w:hint="eastAsia"/>
        </w:rPr>
        <w:t>。</w:t>
      </w:r>
    </w:p>
    <w:p w14:paraId="1E4B0CBA" w14:textId="77777777" w:rsidR="001335FB" w:rsidRDefault="001B765A" w:rsidP="001335FB">
      <w:pPr>
        <w:pStyle w:val="a0"/>
        <w:keepNext/>
        <w:ind w:firstLineChars="200" w:firstLine="480"/>
        <w:jc w:val="center"/>
      </w:pPr>
      <w:r>
        <w:object w:dxaOrig="10365" w:dyaOrig="6676" w14:anchorId="44A1B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142pt" o:ole="">
            <v:imagedata r:id="rId13" o:title=""/>
          </v:shape>
          <o:OLEObject Type="Embed" ProgID="Visio.Drawing.15" ShapeID="_x0000_i1025" DrawAspect="Content" ObjectID="_1531198766" r:id="rId14"/>
        </w:object>
      </w:r>
    </w:p>
    <w:p w14:paraId="40340F1E" w14:textId="77777777" w:rsidR="000F1740" w:rsidRDefault="001335FB" w:rsidP="001335FB">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P</w:t>
      </w:r>
      <w:r>
        <w:rPr>
          <w:rFonts w:hint="eastAsia"/>
        </w:rPr>
        <w:t>(</w:t>
      </w:r>
      <w:r>
        <w:t>Y|O)</w:t>
      </w:r>
      <w:r>
        <w:t>图示</w:t>
      </w:r>
    </w:p>
    <w:p w14:paraId="2834B9AE" w14:textId="77777777" w:rsidR="00FF4D39" w:rsidRDefault="00787FDE" w:rsidP="00FF4D39">
      <w:pPr>
        <w:keepNext/>
        <w:jc w:val="center"/>
      </w:pPr>
      <w:r>
        <w:rPr>
          <w:noProof/>
        </w:rPr>
        <w:drawing>
          <wp:inline distT="0" distB="0" distL="0" distR="0" wp14:anchorId="0ADD8C4A" wp14:editId="705BB471">
            <wp:extent cx="3898850" cy="1813099"/>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0896" cy="1814051"/>
                    </a:xfrm>
                    <a:prstGeom prst="rect">
                      <a:avLst/>
                    </a:prstGeom>
                    <a:noFill/>
                    <a:ln>
                      <a:noFill/>
                    </a:ln>
                  </pic:spPr>
                </pic:pic>
              </a:graphicData>
            </a:graphic>
          </wp:inline>
        </w:drawing>
      </w:r>
    </w:p>
    <w:p w14:paraId="09C42281" w14:textId="77777777" w:rsidR="00CB6D6E" w:rsidRDefault="00FF4D39" w:rsidP="00FF4D39">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P(Y,O)</w:t>
      </w:r>
      <w:r>
        <w:t>图示</w:t>
      </w:r>
    </w:p>
    <w:p w14:paraId="446C5D9E" w14:textId="77777777" w:rsidR="00CA2D20" w:rsidRDefault="006734DA" w:rsidP="00905BFB">
      <w:pPr>
        <w:pStyle w:val="a0"/>
        <w:ind w:firstLine="360"/>
      </w:pPr>
      <w:r>
        <w:tab/>
      </w:r>
      <w:r w:rsidR="00905BFB">
        <w:t>线性链条件随机场模型</w:t>
      </w:r>
      <w:r w:rsidR="00905BFB">
        <w:rPr>
          <w:rFonts w:hint="eastAsia"/>
        </w:rPr>
        <w:t>（</w:t>
      </w:r>
      <w:r w:rsidR="00905BFB">
        <w:rPr>
          <w:rFonts w:hint="eastAsia"/>
        </w:rPr>
        <w:t>Linear-chain CRFs</w:t>
      </w:r>
      <w:r w:rsidR="00905BFB">
        <w:rPr>
          <w:rFonts w:hint="eastAsia"/>
        </w:rPr>
        <w:t>）</w:t>
      </w:r>
      <w:r w:rsidR="00905BFB">
        <w:t>是常用的</w:t>
      </w:r>
      <w:r w:rsidR="00905BFB">
        <w:t>CRFs</w:t>
      </w:r>
      <w:r w:rsidR="00905BFB">
        <w:t>模型</w:t>
      </w:r>
      <w:r w:rsidR="00437D94">
        <w:rPr>
          <w:rFonts w:hint="eastAsia"/>
        </w:rPr>
        <w:t>。</w:t>
      </w:r>
      <w:r w:rsidR="00437D94">
        <w:t>令</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437D94">
        <w:t>表示观察序列</w:t>
      </w:r>
      <w:r w:rsidR="00437D94">
        <w:rPr>
          <w:rFonts w:hint="eastAsia"/>
        </w:rPr>
        <w:t>，</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437D94">
        <w:t>是有限状态的集合</w:t>
      </w:r>
      <w:r w:rsidR="00437D94">
        <w:rPr>
          <w:rFonts w:hint="eastAsia"/>
        </w:rPr>
        <w:t>，</w:t>
      </w:r>
      <w:r w:rsidR="00437D94">
        <w:t>根据随机场的基本理论</w:t>
      </w:r>
      <w:r w:rsidR="00437D94">
        <w:rPr>
          <w:rFonts w:hint="eastAsia"/>
        </w:rPr>
        <w:t>：</w:t>
      </w:r>
    </w:p>
    <w:p w14:paraId="0C505D6E" w14:textId="77777777" w:rsidR="006734DA" w:rsidRPr="009107DE" w:rsidRDefault="00CA2D20" w:rsidP="00905BFB">
      <w:pPr>
        <w:pStyle w:val="a0"/>
        <w:ind w:firstLine="360"/>
      </w:pPr>
      <m:oMathPara>
        <m:oMath>
          <m:r>
            <m:rPr>
              <m:sty m:val="p"/>
            </m:rPr>
            <w:rPr>
              <w:rFonts w:ascii="Cambria Math" w:hAnsi="Cambria Math"/>
            </w:rPr>
            <m:t>P(y|x,λ)∝exp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21CEF13" w14:textId="77777777" w:rsidR="009107DE" w:rsidRDefault="009107DE" w:rsidP="00EA0E18">
      <w:pPr>
        <w:pStyle w:val="a0"/>
        <w:ind w:firstLineChars="0" w:firstLine="0"/>
      </w:pPr>
      <w:r>
        <w:t>其中</w:t>
      </w:r>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是对于观察序列的标记位置</w:t>
      </w:r>
      <w:r>
        <w:rPr>
          <w:rFonts w:hint="eastAsia"/>
        </w:rPr>
        <w:t>i-1</w:t>
      </w:r>
      <w:r>
        <w:rPr>
          <w:rFonts w:hint="eastAsia"/>
        </w:rPr>
        <w:t>与</w:t>
      </w:r>
      <w:r>
        <w:rPr>
          <w:rFonts w:hint="eastAsia"/>
        </w:rPr>
        <w:t>i</w:t>
      </w:r>
      <w:r>
        <w:rPr>
          <w:rFonts w:hint="eastAsia"/>
        </w:rPr>
        <w:t>之间的转移特征函数；</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D337D6">
        <w:t>是观察序列的</w:t>
      </w:r>
      <w:r w:rsidR="00D337D6">
        <w:rPr>
          <w:rFonts w:hint="eastAsia"/>
        </w:rPr>
        <w:t>i</w:t>
      </w:r>
      <w:r w:rsidR="00D337D6">
        <w:rPr>
          <w:rFonts w:hint="eastAsia"/>
        </w:rPr>
        <w:t>位置的状态特征函数。</w:t>
      </w:r>
      <w:r w:rsidR="00FB0F1E">
        <w:rPr>
          <w:rFonts w:hint="eastAsia"/>
        </w:rPr>
        <w:t>将两个特征函数统一为</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FB0F1E">
        <w:rPr>
          <w:rFonts w:hint="eastAsia"/>
        </w:rPr>
        <w:t>，</w:t>
      </w:r>
      <w:r w:rsidR="00FB0F1E">
        <w:t>则有</w:t>
      </w:r>
      <w:r w:rsidR="00FB0F1E">
        <w:rPr>
          <w:rFonts w:hint="eastAsia"/>
        </w:rPr>
        <w:t>：</w:t>
      </w:r>
    </w:p>
    <w:p w14:paraId="2B0C6287" w14:textId="77777777" w:rsidR="009A4E34" w:rsidRDefault="007B7F0F" w:rsidP="009A4E34">
      <w:pPr>
        <w:pStyle w:val="a0"/>
        <w:ind w:firstLineChars="62" w:firstLine="149"/>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x,λ</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r>
            <w:rPr>
              <w:rFonts w:ascii="Cambria Math" w:hAnsi="Cambria Math"/>
            </w:rPr>
            <m:t xml:space="preserve">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p>
    <w:p w14:paraId="152C987C" w14:textId="77777777" w:rsidR="007B7F0F" w:rsidRPr="009A4E34" w:rsidRDefault="007B7F0F" w:rsidP="009A4E34">
      <w:pPr>
        <w:pStyle w:val="a0"/>
        <w:ind w:firstLineChars="62" w:firstLine="149"/>
      </w:pPr>
      <m:oMathPara>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e>
          </m:nary>
          <m: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14:paraId="6AE28371" w14:textId="77777777" w:rsidR="00BE5DD3" w:rsidRPr="005A20D1" w:rsidRDefault="00CC1774" w:rsidP="00BE5DD3">
      <w:pPr>
        <w:pStyle w:val="2"/>
        <w:spacing w:before="156" w:after="156"/>
      </w:pPr>
      <w:bookmarkStart w:id="27" w:name="_Toc451823354"/>
      <w:r>
        <w:rPr>
          <w:rFonts w:hint="eastAsia"/>
        </w:rPr>
        <w:lastRenderedPageBreak/>
        <w:t>条件随机场的关键问题</w:t>
      </w:r>
      <w:bookmarkEnd w:id="27"/>
    </w:p>
    <w:p w14:paraId="0ED98150" w14:textId="77777777" w:rsidR="00EA0E18" w:rsidRDefault="00553EAB" w:rsidP="00553EAB">
      <w:pPr>
        <w:pStyle w:val="3"/>
        <w:spacing w:before="156" w:after="156"/>
        <w:ind w:firstLine="360"/>
      </w:pPr>
      <w:bookmarkStart w:id="28" w:name="_Toc451823355"/>
      <w:r>
        <w:rPr>
          <w:rFonts w:hint="eastAsia"/>
        </w:rPr>
        <w:t>特征函数的选择</w:t>
      </w:r>
      <w:bookmarkEnd w:id="28"/>
    </w:p>
    <w:p w14:paraId="494285E5" w14:textId="77777777" w:rsidR="00553EAB" w:rsidRDefault="00563CE7" w:rsidP="00553EAB">
      <w:pPr>
        <w:pStyle w:val="a0"/>
        <w:ind w:firstLine="360"/>
      </w:pPr>
      <w:r>
        <w:rPr>
          <w:rFonts w:hint="eastAsia"/>
        </w:rPr>
        <w:t>特征函数的选取直接关系模型的性能。</w:t>
      </w:r>
      <w:r w:rsidR="00BC0B1E">
        <w:rPr>
          <w:rFonts w:hint="eastAsia"/>
        </w:rPr>
        <w:t>CRFs</w:t>
      </w:r>
      <w:r w:rsidR="00BC0B1E">
        <w:rPr>
          <w:rFonts w:hint="eastAsia"/>
        </w:rPr>
        <w:t>模型中特征函数的形式定义是</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CE18CD">
        <w:rPr>
          <w:rFonts w:hint="eastAsia"/>
        </w:rPr>
        <w:t>，它是转移特征函数和状态特征函数的统一形式</w:t>
      </w:r>
      <w:r w:rsidR="00263D58">
        <w:rPr>
          <w:rFonts w:hint="eastAsia"/>
        </w:rPr>
        <w:t>的表示方法</w:t>
      </w:r>
      <w:r w:rsidR="00CE18CD">
        <w:rPr>
          <w:rFonts w:hint="eastAsia"/>
        </w:rPr>
        <w:t>。</w:t>
      </w:r>
      <w:r w:rsidR="00D1386B">
        <w:rPr>
          <w:rFonts w:hint="eastAsia"/>
        </w:rPr>
        <w:t>一般情况下特征函数是二值函数，即取值为</w:t>
      </w:r>
      <w:r w:rsidR="00D1386B">
        <w:rPr>
          <w:rFonts w:hint="eastAsia"/>
        </w:rPr>
        <w:t>0</w:t>
      </w:r>
      <w:r w:rsidR="00D1386B">
        <w:rPr>
          <w:rFonts w:hint="eastAsia"/>
        </w:rPr>
        <w:t>或者</w:t>
      </w:r>
      <w:r w:rsidR="00060D55">
        <w:rPr>
          <w:rFonts w:hint="eastAsia"/>
        </w:rPr>
        <w:t>1</w:t>
      </w:r>
      <w:r w:rsidR="00060D55">
        <w:rPr>
          <w:rFonts w:hint="eastAsia"/>
        </w:rPr>
        <w:t>。</w:t>
      </w:r>
      <w:r w:rsidR="001A12B1">
        <w:rPr>
          <w:rFonts w:hint="eastAsia"/>
        </w:rPr>
        <w:t>在定义特征函数的时候，应该首先构造观察序列的实数值特征</w:t>
      </w:r>
      <m:oMath>
        <m:r>
          <m:rPr>
            <m:sty m:val="p"/>
          </m:rPr>
          <w:rPr>
            <w:rFonts w:ascii="Cambria Math" w:hAnsi="Cambria Math" w:hint="eastAsia"/>
          </w:rPr>
          <m:t>b(</m:t>
        </m:r>
        <m:r>
          <m:rPr>
            <m:sty m:val="p"/>
          </m:rPr>
          <w:rPr>
            <w:rFonts w:ascii="Cambria Math" w:hAnsi="Cambria Math"/>
          </w:rPr>
          <m:t>x,i</m:t>
        </m:r>
        <m:r>
          <m:rPr>
            <m:sty m:val="p"/>
          </m:rPr>
          <w:rPr>
            <w:rFonts w:ascii="Cambria Math" w:hAnsi="Cambria Math" w:hint="eastAsia"/>
          </w:rPr>
          <m:t>)</m:t>
        </m:r>
      </m:oMath>
      <w:r w:rsidR="001A12B1">
        <w:rPr>
          <w:rFonts w:hint="eastAsia"/>
        </w:rPr>
        <w:t>集合</w:t>
      </w:r>
      <w:r w:rsidR="00CE32CD">
        <w:rPr>
          <w:rFonts w:hint="eastAsia"/>
        </w:rPr>
        <w:t>来描述训练数据的经验分布特征。例如：</w:t>
      </w:r>
    </w:p>
    <w:p w14:paraId="18178600" w14:textId="77777777" w:rsidR="00CE32CD" w:rsidRPr="001D1EC2" w:rsidRDefault="00374AC6" w:rsidP="001D1EC2">
      <w:pPr>
        <w:pStyle w:val="a0"/>
        <w:ind w:firstLine="360"/>
        <w:jc w:val="center"/>
      </w:pPr>
      <m:oMathPara>
        <m:oMathParaPr>
          <m:jc m:val="center"/>
        </m:oMathParaPr>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hint="eastAsia"/>
                    </w:rPr>
                    <m:t>，</m:t>
                  </m:r>
                  <m:r>
                    <m:rPr>
                      <m:sty m:val="p"/>
                    </m:rPr>
                    <w:rPr>
                      <w:rFonts w:ascii="Cambria Math" w:hAnsi="Cambria Math" w:hint="eastAsia"/>
                    </w:rPr>
                    <m:t>如果</m:t>
                  </m:r>
                  <m:r>
                    <m:rPr>
                      <m:sty m:val="p"/>
                    </m:rPr>
                    <w:rPr>
                      <w:rFonts w:ascii="Cambria Math" w:hAnsi="Cambria Math"/>
                    </w:rPr>
                    <m:t>时刻</m:t>
                  </m:r>
                  <m:r>
                    <m:rPr>
                      <m:sty m:val="p"/>
                    </m:rPr>
                    <w:rPr>
                      <w:rFonts w:ascii="Cambria Math" w:hAnsi="Cambria Math"/>
                    </w:rPr>
                    <m:t>i</m:t>
                  </m:r>
                  <m:r>
                    <m:rPr>
                      <m:sty m:val="p"/>
                    </m:rPr>
                    <w:rPr>
                      <w:rFonts w:ascii="Cambria Math" w:hAnsi="Cambria Math"/>
                    </w:rPr>
                    <m:t>观察值</m:t>
                  </m:r>
                  <m:r>
                    <m:rPr>
                      <m:sty m:val="p"/>
                    </m:rPr>
                    <w:rPr>
                      <w:rFonts w:ascii="Cambria Math" w:hAnsi="Cambria Math"/>
                    </w:rPr>
                    <m:t>x</m:t>
                  </m:r>
                  <m:r>
                    <m:rPr>
                      <m:sty m:val="p"/>
                    </m:rPr>
                    <w:rPr>
                      <w:rFonts w:ascii="Cambria Math" w:hAnsi="Cambria Math"/>
                    </w:rPr>
                    <m:t>是小写开头</m:t>
                  </m:r>
                </m:e>
                <m:e>
                  <m:r>
                    <w:rPr>
                      <w:rFonts w:ascii="Cambria Math" w:hAnsi="Cambria Math"/>
                    </w:rPr>
                    <m:t>0</m:t>
                  </m:r>
                  <m:r>
                    <w:rPr>
                      <w:rFonts w:ascii="Cambria Math" w:hAnsi="Cambria Math" w:hint="eastAsia"/>
                    </w:rPr>
                    <m:t>，</m:t>
                  </m:r>
                  <m:r>
                    <w:rPr>
                      <w:rFonts w:ascii="Cambria Math" w:hAnsi="Cambria Math"/>
                    </w:rPr>
                    <m:t xml:space="preserve">                                                     </m:t>
                  </m:r>
                  <m:r>
                    <m:rPr>
                      <m:sty m:val="p"/>
                    </m:rPr>
                    <w:rPr>
                      <w:rFonts w:ascii="Cambria Math" w:hAnsi="Cambria Math"/>
                    </w:rPr>
                    <m:t>否则</m:t>
                  </m:r>
                </m:e>
              </m:eqArr>
            </m:e>
          </m:d>
        </m:oMath>
      </m:oMathPara>
    </w:p>
    <w:p w14:paraId="597C5F60" w14:textId="77777777" w:rsidR="003D6A2C" w:rsidRDefault="003D6A2C" w:rsidP="00CE0B98">
      <w:pPr>
        <w:pStyle w:val="a0"/>
        <w:ind w:firstLineChars="200" w:firstLine="480"/>
        <w:rPr>
          <w:rFonts w:eastAsiaTheme="minorEastAsia"/>
        </w:rPr>
      </w:pPr>
      <w:r>
        <w:rPr>
          <w:rFonts w:eastAsiaTheme="minorEastAsia"/>
        </w:rPr>
        <w:t>每个特征函数被表示为观察序列的实数值特征</w:t>
      </w:r>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oMath>
      <w:r w:rsidR="00087481">
        <w:rPr>
          <w:rFonts w:eastAsiaTheme="minorEastAsia"/>
        </w:rPr>
        <w:t>集合中的一个元素</w:t>
      </w:r>
      <w:r w:rsidR="00087481">
        <w:rPr>
          <w:rFonts w:eastAsiaTheme="minorEastAsia" w:hint="eastAsia"/>
        </w:rPr>
        <w:t>，</w:t>
      </w:r>
      <w:r w:rsidR="00087481">
        <w:rPr>
          <w:rFonts w:eastAsiaTheme="minorEastAsia"/>
        </w:rPr>
        <w:t>如果当前状态和前一个状态有某个特定的值</w:t>
      </w:r>
      <w:r w:rsidR="00F6523D">
        <w:rPr>
          <w:rFonts w:eastAsiaTheme="minorEastAsia" w:hint="eastAsia"/>
        </w:rPr>
        <w:t>，</w:t>
      </w:r>
      <w:r w:rsidR="008110D3">
        <w:rPr>
          <w:rFonts w:eastAsiaTheme="minorEastAsia" w:hint="eastAsia"/>
        </w:rPr>
        <w:t>那么</w:t>
      </w:r>
      <w:r w:rsidR="00497C59">
        <w:rPr>
          <w:rFonts w:eastAsiaTheme="minorEastAsia" w:hint="eastAsia"/>
        </w:rPr>
        <w:t>所有特征函数都是实数值。</w:t>
      </w:r>
    </w:p>
    <w:p w14:paraId="1363DA9E" w14:textId="77777777" w:rsidR="00A55282" w:rsidRDefault="003A0675" w:rsidP="00A55282">
      <w:pPr>
        <w:pStyle w:val="3"/>
        <w:spacing w:before="156" w:after="156"/>
        <w:ind w:firstLine="360"/>
      </w:pPr>
      <w:bookmarkStart w:id="29" w:name="_Toc451823356"/>
      <w:r>
        <w:rPr>
          <w:rFonts w:hint="eastAsia"/>
        </w:rPr>
        <w:t>参数估计</w:t>
      </w:r>
      <w:bookmarkEnd w:id="29"/>
    </w:p>
    <w:p w14:paraId="78C692B9" w14:textId="77777777" w:rsidR="003D6A2C" w:rsidRDefault="00760711" w:rsidP="00CE0B98">
      <w:pPr>
        <w:pStyle w:val="a0"/>
        <w:ind w:firstLineChars="200" w:firstLine="480"/>
        <w:rPr>
          <w:rFonts w:eastAsiaTheme="minorEastAsia"/>
        </w:rPr>
      </w:pPr>
      <w:r>
        <w:rPr>
          <w:rFonts w:eastAsiaTheme="minorEastAsia"/>
        </w:rPr>
        <w:t>构建</w:t>
      </w:r>
      <w:r>
        <w:rPr>
          <w:rFonts w:eastAsiaTheme="minorEastAsia"/>
        </w:rPr>
        <w:t>CRFs</w:t>
      </w:r>
      <w:r>
        <w:rPr>
          <w:rFonts w:eastAsiaTheme="minorEastAsia"/>
        </w:rPr>
        <w:t>模型的主要任务是从训练数据中估算特征的权重</w:t>
      </w:r>
      <m:oMath>
        <m:r>
          <m:rPr>
            <m:sty m:val="p"/>
          </m:rPr>
          <w:rPr>
            <w:rFonts w:ascii="Cambria Math" w:eastAsiaTheme="minorEastAsia" w:hAnsi="Cambria Math"/>
          </w:rPr>
          <m:t>λ</m:t>
        </m:r>
      </m:oMath>
      <w:r w:rsidR="009466AF">
        <w:rPr>
          <w:rFonts w:eastAsiaTheme="minorEastAsia" w:hint="eastAsia"/>
        </w:rPr>
        <w:t>。</w:t>
      </w:r>
      <w:r w:rsidR="00205A57">
        <w:rPr>
          <w:rFonts w:eastAsiaTheme="minorEastAsia" w:hint="eastAsia"/>
        </w:rPr>
        <w:t>假设给定训练集</w:t>
      </w:r>
      <m:oMath>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m:t>
        </m:r>
      </m:oMath>
      <w:r w:rsidR="001834B1">
        <w:rPr>
          <w:rFonts w:eastAsiaTheme="minorEastAsia" w:hint="eastAsia"/>
        </w:rPr>
        <w:t>，</w:t>
      </w:r>
      <w:r w:rsidR="001834B1">
        <w:rPr>
          <w:rFonts w:eastAsiaTheme="minorEastAsia"/>
        </w:rPr>
        <w:t>采用极大似然估计法估算参数</w:t>
      </w:r>
      <m:oMath>
        <m:r>
          <m:rPr>
            <m:sty m:val="p"/>
          </m:rPr>
          <w:rPr>
            <w:rFonts w:ascii="Cambria Math" w:eastAsiaTheme="minorEastAsia" w:hAnsi="Cambria Math"/>
          </w:rPr>
          <m:t>λ</m:t>
        </m:r>
      </m:oMath>
      <w:r w:rsidR="001834B1">
        <w:rPr>
          <w:rFonts w:eastAsiaTheme="minorEastAsia" w:hint="eastAsia"/>
        </w:rPr>
        <w:t>。</w:t>
      </w:r>
      <w:r w:rsidR="001834B1">
        <w:rPr>
          <w:rFonts w:eastAsiaTheme="minorEastAsia"/>
        </w:rPr>
        <w:t>条件概率</w:t>
      </w:r>
      <m:oMath>
        <m:r>
          <m:rPr>
            <m:sty m:val="p"/>
          </m:rPr>
          <w:rPr>
            <w:rFonts w:ascii="Cambria Math" w:eastAsiaTheme="minorEastAsia" w:hAnsi="Cambria Math"/>
          </w:rPr>
          <m:t>P(y|x,λ)</m:t>
        </m:r>
      </m:oMath>
      <w:r w:rsidR="001834B1">
        <w:rPr>
          <w:rFonts w:eastAsiaTheme="minorEastAsia"/>
        </w:rPr>
        <w:t>的对数似然函数为</w:t>
      </w:r>
      <w:r w:rsidR="001834B1">
        <w:rPr>
          <w:rFonts w:eastAsiaTheme="minorEastAsia" w:hint="eastAsia"/>
        </w:rPr>
        <w:t>：</w:t>
      </w:r>
    </w:p>
    <w:p w14:paraId="74F7AD4D" w14:textId="77777777" w:rsidR="003D6A2C" w:rsidRPr="004B22A8" w:rsidRDefault="006D26EA" w:rsidP="00CE0B98">
      <w:pPr>
        <w:pStyle w:val="a0"/>
        <w:ind w:firstLineChars="200" w:firstLine="480"/>
        <w:rPr>
          <w:rFonts w:eastAsiaTheme="minorEastAsia"/>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(x)logZ(x)</m:t>
              </m:r>
            </m:e>
          </m:nary>
        </m:oMath>
      </m:oMathPara>
    </w:p>
    <w:p w14:paraId="5CC06AF7" w14:textId="77777777" w:rsidR="004B22A8" w:rsidRDefault="009D42E1" w:rsidP="006D4808">
      <w:pPr>
        <w:pStyle w:val="a0"/>
        <w:ind w:firstLineChars="0" w:firstLine="0"/>
        <w:rPr>
          <w:rFonts w:eastAsiaTheme="minorEastAsia"/>
        </w:rPr>
      </w:pPr>
      <w:r>
        <w:rPr>
          <w:rFonts w:eastAsiaTheme="minorEastAsia"/>
        </w:rPr>
        <w:t>其中</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oMath>
      <w:r>
        <w:rPr>
          <w:rFonts w:eastAsiaTheme="minorEastAsia"/>
        </w:rPr>
        <w:t>是训练样本</w:t>
      </w:r>
      <m:oMath>
        <m:r>
          <w:rPr>
            <w:rFonts w:ascii="Cambria Math" w:eastAsiaTheme="minorEastAsia" w:hAnsi="Cambria Math"/>
          </w:rPr>
          <m:t>(x,y)</m:t>
        </m:r>
      </m:oMath>
      <w:r>
        <w:rPr>
          <w:rFonts w:eastAsiaTheme="minorEastAsia"/>
        </w:rPr>
        <w:t>的经验概率</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是随机变量</w:t>
      </w:r>
      <m:oMath>
        <m:r>
          <w:rPr>
            <w:rFonts w:ascii="Cambria Math" w:eastAsiaTheme="minorEastAsia" w:hAnsi="Cambria Math"/>
          </w:rPr>
          <m:t>x</m:t>
        </m:r>
      </m:oMath>
      <w:r>
        <w:rPr>
          <w:rFonts w:eastAsiaTheme="minorEastAsia"/>
        </w:rPr>
        <w:t>在训练样本中的经验分布</w:t>
      </w:r>
      <w:r>
        <w:rPr>
          <w:rFonts w:eastAsiaTheme="minorEastAsia" w:hint="eastAsia"/>
        </w:rPr>
        <w:t>。</w:t>
      </w:r>
      <w:r>
        <w:rPr>
          <w:rFonts w:eastAsiaTheme="minorEastAsia"/>
        </w:rPr>
        <w:t>它们的计算公式如下</w:t>
      </w:r>
      <w:r>
        <w:rPr>
          <w:rFonts w:eastAsiaTheme="minorEastAsia" w:hint="eastAsia"/>
        </w:rPr>
        <w:t>：</w:t>
      </w:r>
    </w:p>
    <w:p w14:paraId="5CD479A5" w14:textId="77777777" w:rsidR="009D42E1" w:rsidRPr="009D42E1" w:rsidRDefault="0029378D"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和</m:t>
              </m:r>
              <m:r>
                <w:rPr>
                  <w:rFonts w:ascii="Cambria Math" w:eastAsiaTheme="minorEastAsia" w:hAnsi="Cambria Math"/>
                </w:rPr>
                <m:t>y</m:t>
              </m:r>
              <m:r>
                <m:rPr>
                  <m:sty m:val="p"/>
                </m:rPr>
                <w:rPr>
                  <w:rFonts w:ascii="Cambria Math" w:eastAsiaTheme="minorEastAsia" w:hAnsi="Cambria Math"/>
                </w:rPr>
                <m:t>在样本中同时出现的次数</m:t>
              </m:r>
            </m:num>
            <m:den>
              <m:r>
                <m:rPr>
                  <m:sty m:val="p"/>
                </m:rPr>
                <w:rPr>
                  <w:rFonts w:ascii="Cambria Math" w:eastAsiaTheme="minorEastAsia" w:hAnsi="Cambria Math"/>
                </w:rPr>
                <m:t>样本空间的大小</m:t>
              </m:r>
            </m:den>
          </m:f>
        </m:oMath>
      </m:oMathPara>
    </w:p>
    <w:p w14:paraId="5E4B88B4" w14:textId="77777777" w:rsidR="009D42E1" w:rsidRPr="009D42E1" w:rsidRDefault="0029378D"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在样本中出现的次数</m:t>
              </m:r>
            </m:num>
            <m:den>
              <m:r>
                <m:rPr>
                  <m:sty m:val="p"/>
                </m:rPr>
                <w:rPr>
                  <w:rFonts w:ascii="Cambria Math" w:eastAsiaTheme="minorEastAsia" w:hAnsi="Cambria Math"/>
                </w:rPr>
                <m:t>样本空间的大小</m:t>
              </m:r>
            </m:den>
          </m:f>
        </m:oMath>
      </m:oMathPara>
    </w:p>
    <w:p w14:paraId="12C85276" w14:textId="77777777" w:rsidR="009D42E1" w:rsidRDefault="006D4808" w:rsidP="009D42E1">
      <w:pPr>
        <w:pStyle w:val="a0"/>
        <w:ind w:firstLineChars="62" w:firstLine="149"/>
        <w:rPr>
          <w:rFonts w:eastAsiaTheme="minorEastAsia"/>
        </w:rPr>
      </w:pPr>
      <w:r>
        <w:rPr>
          <w:rFonts w:eastAsiaTheme="minorEastAsia"/>
        </w:rPr>
        <w:tab/>
      </w:r>
      <w:r>
        <w:rPr>
          <w:rFonts w:eastAsiaTheme="minorEastAsia"/>
        </w:rPr>
        <w:t>分别对对数似然函数</w:t>
      </w:r>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oMath>
      <w:r>
        <w:rPr>
          <w:rFonts w:eastAsiaTheme="minorEastAsia" w:hint="eastAsia"/>
        </w:rPr>
        <w:t>中的</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w:t>
      </w:r>
      <w:r>
        <w:rPr>
          <w:rFonts w:eastAsiaTheme="minorEastAsia" w:hint="eastAsia"/>
        </w:rPr>
        <w:t>，</w:t>
      </w:r>
      <w:r>
        <w:rPr>
          <w:rFonts w:eastAsiaTheme="minorEastAsia"/>
        </w:rPr>
        <w:t>得到</w:t>
      </w:r>
      <w:r>
        <w:rPr>
          <w:rFonts w:eastAsiaTheme="minorEastAsia" w:hint="eastAsia"/>
        </w:rPr>
        <w:t>：</w:t>
      </w:r>
    </w:p>
    <w:p w14:paraId="2A103004" w14:textId="77777777" w:rsidR="006D4808" w:rsidRDefault="0029378D" w:rsidP="009D42E1">
      <w:pPr>
        <w:pStyle w:val="a0"/>
        <w:ind w:firstLineChars="62" w:firstLine="149"/>
        <w:rPr>
          <w:rFonts w:eastAsiaTheme="minorEastAsia"/>
        </w:rPr>
      </w:pPr>
      <m:oMathPara>
        <m:oMath>
          <m:f>
            <m:fPr>
              <m:ctrlPr>
                <w:rPr>
                  <w:rFonts w:ascii="Cambria Math" w:eastAsiaTheme="minorEastAsia" w:hAnsi="Cambria Math"/>
                </w:rPr>
              </m:ctrlPr>
            </m:fPr>
            <m:num>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num>
            <m:den>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p(y|x,</m:t>
                      </m:r>
                      <m:r>
                        <m:rPr>
                          <m:sty m:val="p"/>
                        </m:rPr>
                        <w:rPr>
                          <w:rFonts w:ascii="Cambria Math" w:eastAsiaTheme="minorEastAsia" w:hAnsi="Cambria Math"/>
                        </w:rPr>
                        <m:t>λ</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e>
                      </m:nary>
                    </m:e>
                  </m:nary>
                </m:e>
              </m:nary>
            </m:e>
          </m:nary>
        </m:oMath>
      </m:oMathPara>
    </w:p>
    <w:p w14:paraId="4A0ED74E" w14:textId="77777777" w:rsidR="0065182E" w:rsidRDefault="00832D06" w:rsidP="00CE0B98">
      <w:pPr>
        <w:pStyle w:val="a0"/>
        <w:ind w:firstLineChars="200" w:firstLine="480"/>
        <w:rPr>
          <w:rFonts w:eastAsiaTheme="minorEastAsia"/>
        </w:rPr>
      </w:pPr>
      <w:r>
        <w:rPr>
          <w:rFonts w:eastAsiaTheme="minorEastAsia" w:hint="eastAsia"/>
        </w:rPr>
        <w:t>令上面的式子为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sidR="0065182E">
        <w:rPr>
          <w:rFonts w:eastAsiaTheme="minorEastAsia" w:hint="eastAsia"/>
        </w:rPr>
        <w:t>。上面的方法直接使用对数最大似然估计，可能会产生过度学习的问题，所以通常会引入惩罚函数来解决。</w:t>
      </w:r>
    </w:p>
    <w:p w14:paraId="36669A9C" w14:textId="77777777" w:rsidR="0065182E" w:rsidRDefault="0065182E" w:rsidP="00CE0B98">
      <w:pPr>
        <w:pStyle w:val="a0"/>
        <w:ind w:firstLineChars="200" w:firstLine="480"/>
        <w:rPr>
          <w:rFonts w:eastAsiaTheme="minorEastAsia"/>
        </w:rPr>
      </w:pPr>
      <w:r>
        <w:rPr>
          <w:rFonts w:eastAsiaTheme="minorEastAsia"/>
        </w:rPr>
        <w:lastRenderedPageBreak/>
        <w:t>使用惩罚项</w:t>
      </w:r>
      <m:oMath>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w:r>
        <w:rPr>
          <w:rFonts w:eastAsiaTheme="minorEastAsia" w:hint="eastAsia"/>
        </w:rPr>
        <w:t>之后，对数似然函数变为：</w:t>
      </w:r>
    </w:p>
    <w:p w14:paraId="19463342" w14:textId="77777777" w:rsidR="0065182E" w:rsidRPr="00465CC9" w:rsidRDefault="0065182E" w:rsidP="00CE0B98">
      <w:pPr>
        <w:pStyle w:val="a0"/>
        <w:ind w:firstLineChars="200" w:firstLine="480"/>
        <w:rPr>
          <w:rFonts w:ascii="Cambria Math" w:eastAsiaTheme="minorEastAsia" w:hAnsi="Cambria Math"/>
          <w:i/>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logZ</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cs="MS Gothic"/>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14:paraId="352923A0" w14:textId="77777777" w:rsidR="004B22A8" w:rsidRDefault="002A6829" w:rsidP="00B9353F">
      <w:pPr>
        <w:pStyle w:val="a0"/>
        <w:ind w:firstLineChars="62" w:firstLine="149"/>
        <w:rPr>
          <w:rFonts w:eastAsiaTheme="minorEastAsia"/>
        </w:rPr>
      </w:pPr>
      <w:r>
        <w:rPr>
          <w:rFonts w:eastAsiaTheme="minorEastAsia" w:hint="eastAsia"/>
        </w:rPr>
        <w:t>对上述公式中每个</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求导数</w:t>
      </w:r>
      <w:r>
        <w:rPr>
          <w:rFonts w:eastAsiaTheme="minorEastAsia" w:hint="eastAsia"/>
        </w:rPr>
        <w:t>，</w:t>
      </w:r>
      <w:r>
        <w:rPr>
          <w:rFonts w:eastAsiaTheme="minorEastAsia"/>
        </w:rPr>
        <w:t>再令结果为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hint="eastAsia"/>
        </w:rPr>
        <w:t>。</w:t>
      </w:r>
      <w:r w:rsidR="0065182E">
        <w:rPr>
          <w:rFonts w:eastAsiaTheme="minorEastAsia"/>
        </w:rPr>
        <w:t>但是极大似然估计不一定会得到近似解</w:t>
      </w:r>
      <w:r w:rsidR="0065182E">
        <w:rPr>
          <w:rFonts w:eastAsiaTheme="minorEastAsia" w:hint="eastAsia"/>
        </w:rPr>
        <w:t>，</w:t>
      </w:r>
      <w:r w:rsidR="0065182E">
        <w:rPr>
          <w:rFonts w:eastAsiaTheme="minorEastAsia"/>
        </w:rPr>
        <w:t>所以需要</w:t>
      </w:r>
      <w:r w:rsidR="00EB7A7A">
        <w:rPr>
          <w:rFonts w:eastAsiaTheme="minorEastAsia"/>
        </w:rPr>
        <w:t>利用</w:t>
      </w:r>
      <w:r w:rsidR="00B9353F">
        <w:rPr>
          <w:rFonts w:eastAsiaTheme="minorEastAsia"/>
        </w:rPr>
        <w:t>迭代技术来</w:t>
      </w:r>
      <w:r w:rsidR="00EB7A7A">
        <w:rPr>
          <w:rFonts w:eastAsiaTheme="minorEastAsia"/>
        </w:rPr>
        <w:t>选择参数</w:t>
      </w:r>
      <w:r w:rsidR="00EB7A7A">
        <w:rPr>
          <w:rFonts w:eastAsiaTheme="minorEastAsia" w:hint="eastAsia"/>
        </w:rPr>
        <w:t>，</w:t>
      </w:r>
      <w:r w:rsidR="00EB7A7A">
        <w:rPr>
          <w:rFonts w:eastAsiaTheme="minorEastAsia"/>
        </w:rPr>
        <w:t>是的对数似然函数最大</w:t>
      </w:r>
      <w:r w:rsidR="00EB7A7A">
        <w:rPr>
          <w:rFonts w:eastAsiaTheme="minorEastAsia" w:hint="eastAsia"/>
        </w:rPr>
        <w:t>。</w:t>
      </w:r>
      <w:r w:rsidR="00EB7A7A">
        <w:rPr>
          <w:rFonts w:eastAsiaTheme="minorEastAsia"/>
        </w:rPr>
        <w:t>Lafferty</w:t>
      </w:r>
      <w:r w:rsidR="00EB7A7A">
        <w:rPr>
          <w:rFonts w:eastAsiaTheme="minorEastAsia"/>
        </w:rPr>
        <w:t>提出了两个迭代缩放算法</w:t>
      </w:r>
      <w:r w:rsidR="00EB7A7A">
        <w:rPr>
          <w:rFonts w:eastAsiaTheme="minorEastAsia" w:hint="eastAsia"/>
        </w:rPr>
        <w:t>：</w:t>
      </w:r>
      <w:r w:rsidR="00EB7A7A">
        <w:rPr>
          <w:rFonts w:eastAsiaTheme="minorEastAsia" w:hint="eastAsia"/>
        </w:rPr>
        <w:t>GIS</w:t>
      </w:r>
      <w:r w:rsidR="00EB7A7A">
        <w:rPr>
          <w:rFonts w:eastAsiaTheme="minorEastAsia" w:hint="eastAsia"/>
        </w:rPr>
        <w:t>（</w:t>
      </w:r>
      <w:r w:rsidR="00EB7A7A">
        <w:rPr>
          <w:rFonts w:eastAsiaTheme="minorEastAsia"/>
        </w:rPr>
        <w:t>Generalized</w:t>
      </w:r>
      <w:r w:rsidR="00EB7A7A">
        <w:rPr>
          <w:rFonts w:eastAsiaTheme="minorEastAsia" w:hint="eastAsia"/>
        </w:rPr>
        <w:t xml:space="preserve"> Iterative </w:t>
      </w:r>
      <w:r w:rsidR="00EB7A7A">
        <w:rPr>
          <w:rFonts w:eastAsiaTheme="minorEastAsia"/>
        </w:rPr>
        <w:t>Scaling</w:t>
      </w:r>
      <w:r w:rsidR="00EB7A7A">
        <w:rPr>
          <w:rFonts w:eastAsiaTheme="minorEastAsia" w:hint="eastAsia"/>
        </w:rPr>
        <w:t>）算法，</w:t>
      </w:r>
      <w:r w:rsidR="00EB7A7A">
        <w:rPr>
          <w:rFonts w:eastAsiaTheme="minorEastAsia" w:hint="eastAsia"/>
        </w:rPr>
        <w:t>IIS</w:t>
      </w:r>
      <w:r w:rsidR="00EB7A7A">
        <w:rPr>
          <w:rFonts w:eastAsiaTheme="minorEastAsia" w:hint="eastAsia"/>
        </w:rPr>
        <w:t>（</w:t>
      </w:r>
      <w:r w:rsidR="00EB7A7A">
        <w:rPr>
          <w:rFonts w:eastAsiaTheme="minorEastAsia" w:hint="eastAsia"/>
        </w:rPr>
        <w:t>Improved Iterative Scaling</w:t>
      </w:r>
      <w:r w:rsidR="00EB7A7A">
        <w:rPr>
          <w:rFonts w:eastAsiaTheme="minorEastAsia" w:hint="eastAsia"/>
        </w:rPr>
        <w:t>）算法。</w:t>
      </w:r>
    </w:p>
    <w:p w14:paraId="064870E5" w14:textId="77777777" w:rsidR="00E246CA" w:rsidRDefault="00116689" w:rsidP="00D63B60">
      <w:pPr>
        <w:pStyle w:val="3"/>
        <w:spacing w:before="156" w:after="156"/>
        <w:ind w:left="425" w:firstLine="360"/>
      </w:pPr>
      <w:bookmarkStart w:id="30" w:name="_Toc451823357"/>
      <w:r>
        <w:rPr>
          <w:rFonts w:hint="eastAsia"/>
        </w:rPr>
        <w:t>模型推断</w:t>
      </w:r>
      <w:bookmarkEnd w:id="30"/>
    </w:p>
    <w:p w14:paraId="241FA469" w14:textId="77777777" w:rsidR="004B22A8" w:rsidRPr="00AC5A6B" w:rsidRDefault="003201F6" w:rsidP="00CE0B98">
      <w:pPr>
        <w:pStyle w:val="a0"/>
        <w:ind w:firstLineChars="200" w:firstLine="480"/>
        <w:rPr>
          <w:rFonts w:eastAsiaTheme="minorEastAsia"/>
        </w:rPr>
      </w:pPr>
      <w:r>
        <w:rPr>
          <w:rFonts w:eastAsiaTheme="minorEastAsia"/>
        </w:rPr>
        <w:t>CRFs</w:t>
      </w:r>
      <w:r>
        <w:rPr>
          <w:rFonts w:eastAsiaTheme="minorEastAsia"/>
        </w:rPr>
        <w:t>做的推断可以表述为</w:t>
      </w:r>
      <w:r>
        <w:rPr>
          <w:rFonts w:eastAsiaTheme="minorEastAsia" w:hint="eastAsia"/>
        </w:rPr>
        <w:t>，</w:t>
      </w:r>
      <w:r w:rsidR="005512AF">
        <w:rPr>
          <w:rFonts w:eastAsiaTheme="minorEastAsia"/>
        </w:rPr>
        <w:t>对于一个给定观察序列</w:t>
      </w:r>
      <m:oMath>
        <m:r>
          <m:rPr>
            <m:sty m:val="p"/>
          </m:rP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oMath>
      <w:r w:rsidR="00AC5A6B">
        <w:rPr>
          <w:rFonts w:eastAsiaTheme="minorEastAsia" w:hint="eastAsia"/>
        </w:rPr>
        <w:t>，</w:t>
      </w:r>
      <w:r w:rsidR="00BA1F8F">
        <w:rPr>
          <w:rFonts w:eastAsiaTheme="minorEastAsia" w:hint="eastAsia"/>
        </w:rPr>
        <w:t>求</w:t>
      </w:r>
      <w:r w:rsidR="00DF3C0F">
        <w:rPr>
          <w:rFonts w:eastAsiaTheme="minorEastAsia" w:hint="eastAsia"/>
        </w:rPr>
        <w:t>一个标记序列</w:t>
      </w:r>
      <m:oMath>
        <m:r>
          <m:rPr>
            <m:sty m:val="p"/>
          </m:rPr>
          <w:rPr>
            <w:rFonts w:ascii="Cambria Math" w:eastAsiaTheme="minorEastAsia" w:hAnsi="Cambria Math"/>
          </w:rPr>
          <m:t>y</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oMath>
      <w:r w:rsidR="00151A77">
        <w:rPr>
          <w:rFonts w:eastAsiaTheme="minorEastAsia" w:hint="eastAsia"/>
        </w:rPr>
        <w:t>使得</w:t>
      </w:r>
      <w:r w:rsidR="00184D06">
        <w:rPr>
          <w:rFonts w:eastAsiaTheme="minorEastAsia" w:hint="eastAsia"/>
        </w:rPr>
        <w:t>该</w:t>
      </w:r>
      <w:r w:rsidR="00DF3C0F">
        <w:rPr>
          <w:rFonts w:eastAsiaTheme="minorEastAsia" w:hint="eastAsia"/>
        </w:rPr>
        <w:t>观察序列出现概率最大。</w:t>
      </w:r>
    </w:p>
    <w:p w14:paraId="6CF311DB" w14:textId="77777777" w:rsidR="004B22A8" w:rsidRDefault="003201F6" w:rsidP="00CE0B98">
      <w:pPr>
        <w:pStyle w:val="a0"/>
        <w:ind w:firstLineChars="200" w:firstLine="480"/>
        <w:rPr>
          <w:rFonts w:eastAsiaTheme="minorEastAsia"/>
        </w:rPr>
      </w:pPr>
      <w:r>
        <w:rPr>
          <w:rFonts w:eastAsiaTheme="minorEastAsia" w:hint="eastAsia"/>
        </w:rPr>
        <w:t>对于一个练市条件随机场，在图的模型中添加一个开始状态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hint="eastAsia"/>
        </w:rPr>
        <w:t>和一个结束状态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n+1</m:t>
            </m:r>
          </m:sub>
        </m:sSub>
      </m:oMath>
      <w:r>
        <w:rPr>
          <w:rFonts w:eastAsiaTheme="minorEastAsia" w:hint="eastAsia"/>
        </w:rPr>
        <w:t>。</w:t>
      </w:r>
      <w:r w:rsidR="00207139">
        <w:rPr>
          <w:rFonts w:eastAsiaTheme="minorEastAsia" w:hint="eastAsia"/>
        </w:rPr>
        <w:t>定义一组矩阵</w:t>
      </w:r>
      <m:oMath>
        <m:r>
          <m:rPr>
            <m:sty m:val="p"/>
          </m:rP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(x)|i=1,2,…,n+1</m:t>
        </m:r>
        <m:r>
          <m:rPr>
            <m:sty m:val="p"/>
          </m:rPr>
          <w:rPr>
            <w:rFonts w:ascii="Cambria Math" w:eastAsiaTheme="minorEastAsia" w:hAnsi="Cambria Math" w:hint="eastAsia"/>
          </w:rPr>
          <m:t>}</m:t>
        </m:r>
      </m:oMath>
      <w:r w:rsidR="00207139">
        <w:rPr>
          <w:rFonts w:eastAsiaTheme="minorEastAsia" w:hint="eastAsia"/>
        </w:rPr>
        <w:t>，其中</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hint="eastAsia"/>
        </w:rPr>
        <w:t>是</w:t>
      </w:r>
      <m:oMath>
        <m:r>
          <m:rPr>
            <m:sty m:val="p"/>
          </m:rPr>
          <w:rPr>
            <w:rFonts w:ascii="Cambria Math" w:eastAsiaTheme="minorEastAsia" w:hAnsi="Cambria Math"/>
          </w:rPr>
          <m:t>N×N</m:t>
        </m:r>
      </m:oMath>
      <w:r w:rsidR="00207139">
        <w:rPr>
          <w:rFonts w:eastAsiaTheme="minorEastAsia"/>
        </w:rPr>
        <w:t>的随机变量矩阵</w:t>
      </w:r>
      <w:r w:rsidR="00207139">
        <w:rPr>
          <w:rFonts w:eastAsiaTheme="minorEastAsia" w:hint="eastAsia"/>
        </w:rPr>
        <w:t>。</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中的元素</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如下定义</w:t>
      </w:r>
      <w:r w:rsidR="00207139">
        <w:rPr>
          <w:rFonts w:eastAsiaTheme="minorEastAsia" w:hint="eastAsia"/>
        </w:rPr>
        <w:t>：</w:t>
      </w:r>
    </w:p>
    <w:p w14:paraId="4400E3DD" w14:textId="77777777" w:rsidR="00EE0BE2" w:rsidRPr="00EE0BE2" w:rsidRDefault="0029378D" w:rsidP="00CE0B98">
      <w:pPr>
        <w:pStyle w:val="a0"/>
        <w:ind w:firstLineChars="200" w:firstLine="48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=y</m:t>
              </m:r>
            </m:e>
            <m:e>
              <m:r>
                <m:rPr>
                  <m:sty m:val="p"/>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e>
                  </m:nary>
                </m:e>
              </m:nary>
            </m:e>
          </m:d>
        </m:oMath>
      </m:oMathPara>
    </w:p>
    <w:p w14:paraId="71325EF0" w14:textId="77777777" w:rsidR="002B596D" w:rsidRPr="00CC1D86" w:rsidRDefault="00627287" w:rsidP="00CE0B98">
      <w:pPr>
        <w:pStyle w:val="a0"/>
        <w:ind w:firstLineChars="200" w:firstLine="480"/>
        <w:rPr>
          <w:rFonts w:eastAsiaTheme="minorEastAsia"/>
        </w:rPr>
      </w:pPr>
      <m:oMathPara>
        <m:oMath>
          <m:r>
            <m:rPr>
              <m:sty m:val="p"/>
            </m:rPr>
            <w:rPr>
              <w:rFonts w:ascii="Cambria Math" w:eastAsiaTheme="minorEastAsia" w:hAnsi="Cambria Math"/>
            </w:rPr>
            <m:t>=exp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34710C3B" w14:textId="77777777" w:rsidR="00CC1D86" w:rsidRPr="00627287" w:rsidRDefault="00CC1D86" w:rsidP="00CE0B98">
      <w:pPr>
        <w:pStyle w:val="a0"/>
        <w:ind w:firstLineChars="200" w:firstLine="480"/>
        <w:rPr>
          <w:rFonts w:eastAsiaTheme="minorEastAsia"/>
        </w:rPr>
      </w:pPr>
      <w:r>
        <w:rPr>
          <w:rFonts w:eastAsiaTheme="minorEastAsia" w:hint="eastAsia"/>
        </w:rPr>
        <w:t>由于</w:t>
      </w: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oMath>
      <w:r>
        <w:rPr>
          <w:rFonts w:eastAsiaTheme="minorEastAsia" w:hint="eastAsia"/>
        </w:rPr>
        <w:t>是从开始节点到结束节点的某条路径的概率，所以，</w:t>
      </w:r>
    </w:p>
    <w:p w14:paraId="6FEF14C3" w14:textId="77777777" w:rsidR="00627287" w:rsidRPr="00A56B18" w:rsidRDefault="00CC1D86" w:rsidP="00627287">
      <w:pPr>
        <w:pStyle w:val="a0"/>
        <w:ind w:firstLineChars="0" w:firstLine="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Z(x)</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w:rPr>
                  <w:rFonts w:ascii="Cambria Math" w:eastAsiaTheme="minorEastAsia" w:hAnsi="Cambria Math"/>
                </w:rPr>
                <m:t>)</m:t>
              </m:r>
            </m:e>
          </m:nary>
        </m:oMath>
      </m:oMathPara>
    </w:p>
    <w:p w14:paraId="41FC7B2B" w14:textId="77777777" w:rsidR="00A56B18" w:rsidRDefault="00A56B18" w:rsidP="00627287">
      <w:pPr>
        <w:pStyle w:val="a0"/>
        <w:ind w:firstLineChars="0" w:firstLine="0"/>
        <w:rPr>
          <w:rFonts w:eastAsiaTheme="minorEastAsia"/>
        </w:rPr>
      </w:pPr>
      <w:r>
        <w:rPr>
          <w:rFonts w:eastAsiaTheme="minorEastAsia"/>
        </w:rPr>
        <w:t>其中</w:t>
      </w:r>
      <w:r>
        <w:rPr>
          <w:rFonts w:eastAsiaTheme="minorEastAsia" w:hint="eastAsia"/>
        </w:rPr>
        <w:t>，</w:t>
      </w:r>
      <m:oMath>
        <m:r>
          <w:rPr>
            <w:rFonts w:ascii="Cambria Math" w:eastAsiaTheme="minorEastAsia" w:hAnsi="Cambria Math"/>
          </w:rPr>
          <m:t>Z(x)</m:t>
        </m:r>
      </m:oMath>
      <w:r>
        <w:rPr>
          <w:rFonts w:eastAsiaTheme="minorEastAsia"/>
        </w:rPr>
        <w:t>是归一化因子</w:t>
      </w:r>
      <w:r>
        <w:rPr>
          <w:rFonts w:eastAsiaTheme="minorEastAsia" w:hint="eastAsia"/>
        </w:rPr>
        <w:t>，</w:t>
      </w:r>
      <w:r>
        <w:rPr>
          <w:rFonts w:eastAsiaTheme="minorEastAsia"/>
        </w:rPr>
        <w:t>是所有路径的概率之和</w:t>
      </w:r>
      <w:r>
        <w:rPr>
          <w:rFonts w:eastAsiaTheme="minorEastAsia" w:hint="eastAsia"/>
        </w:rPr>
        <w:t>，</w:t>
      </w:r>
    </w:p>
    <w:p w14:paraId="0E0E040E" w14:textId="77777777" w:rsidR="00A56B18" w:rsidRPr="00C35BA0" w:rsidRDefault="00311C6C" w:rsidP="00627287">
      <w:pPr>
        <w:pStyle w:val="a0"/>
        <w:ind w:firstLineChars="0" w:firstLine="0"/>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r>
                <w:rPr>
                  <w:rFonts w:ascii="Cambria Math" w:hAnsi="Cambria Math"/>
                </w:rPr>
                <m:t>x</m:t>
              </m:r>
              <m:r>
                <w:rPr>
                  <w:rFonts w:ascii="Cambria Math" w:eastAsiaTheme="minorEastAsia" w:hAnsi="Cambria Math"/>
                </w:rPr>
                <m:t>)</m:t>
              </m:r>
            </m:e>
          </m:nary>
        </m:oMath>
      </m:oMathPara>
    </w:p>
    <w:p w14:paraId="4ABE41FC" w14:textId="77777777" w:rsidR="00C35BA0" w:rsidRPr="00207139" w:rsidRDefault="00C35BA0" w:rsidP="00627287">
      <w:pPr>
        <w:pStyle w:val="a0"/>
        <w:ind w:firstLineChars="0" w:firstLine="0"/>
        <w:rPr>
          <w:rFonts w:eastAsiaTheme="minorEastAsia"/>
        </w:rPr>
      </w:pPr>
    </w:p>
    <w:p w14:paraId="7FF64386" w14:textId="77777777" w:rsidR="002B3FD4" w:rsidRDefault="002B3FD4" w:rsidP="002B3FD4">
      <w:pPr>
        <w:pStyle w:val="2"/>
        <w:spacing w:before="156" w:after="156"/>
      </w:pPr>
      <w:bookmarkStart w:id="31" w:name="_Toc451823358"/>
      <w:r>
        <w:t>评价对象的识别</w:t>
      </w:r>
      <w:bookmarkEnd w:id="31"/>
    </w:p>
    <w:p w14:paraId="258969DC" w14:textId="77777777" w:rsidR="009335E7" w:rsidRPr="009335E7" w:rsidRDefault="009335E7" w:rsidP="00D63B60">
      <w:pPr>
        <w:pStyle w:val="3"/>
        <w:spacing w:before="156" w:after="156"/>
        <w:ind w:left="425" w:firstLine="360"/>
      </w:pPr>
      <w:bookmarkStart w:id="32" w:name="_Toc451823359"/>
      <w:r>
        <w:rPr>
          <w:rFonts w:hint="eastAsia"/>
        </w:rPr>
        <w:t>标记方法</w:t>
      </w:r>
      <w:bookmarkEnd w:id="32"/>
    </w:p>
    <w:p w14:paraId="23AEF244" w14:textId="77777777" w:rsidR="00706ED6" w:rsidRDefault="00ED7F74" w:rsidP="00CE0B98">
      <w:pPr>
        <w:pStyle w:val="a0"/>
        <w:ind w:firstLineChars="200" w:firstLine="480"/>
        <w:rPr>
          <w:rFonts w:eastAsiaTheme="minorEastAsia"/>
        </w:rPr>
      </w:pPr>
      <w:r>
        <w:rPr>
          <w:rFonts w:eastAsiaTheme="minorEastAsia" w:hint="eastAsia"/>
        </w:rPr>
        <w:t>本文把评价对象抽取问题转换为一个序列标注问题。给定一句话，这个句子就组成了一个序列，为每个词打上一个标记，就会得到标记序列；实际上这也是一个分类问题，</w:t>
      </w:r>
      <w:r>
        <w:rPr>
          <w:rFonts w:eastAsiaTheme="minorEastAsia" w:hint="eastAsia"/>
        </w:rPr>
        <w:lastRenderedPageBreak/>
        <w:t>即把每个词分类到某个标记。</w:t>
      </w:r>
    </w:p>
    <w:p w14:paraId="0990F046" w14:textId="77777777" w:rsidR="00C37B5C" w:rsidRDefault="009E6610" w:rsidP="00CE0B98">
      <w:pPr>
        <w:pStyle w:val="a0"/>
        <w:ind w:firstLineChars="200" w:firstLine="480"/>
        <w:rPr>
          <w:rFonts w:eastAsiaTheme="minorEastAsia"/>
        </w:rPr>
      </w:pPr>
      <w:r>
        <w:rPr>
          <w:rFonts w:eastAsiaTheme="minorEastAsia" w:hint="eastAsia"/>
        </w:rPr>
        <w:t>为了标注某个词是否是评价对象，本文采用</w:t>
      </w:r>
      <w:r>
        <w:rPr>
          <w:rFonts w:eastAsiaTheme="minorEastAsia" w:hint="eastAsia"/>
        </w:rPr>
        <w:t>BIO</w:t>
      </w:r>
      <w:r>
        <w:rPr>
          <w:rFonts w:eastAsiaTheme="minorEastAsia" w:hint="eastAsia"/>
        </w:rPr>
        <w:t>标记法，</w:t>
      </w:r>
      <w:r w:rsidR="00706ED6">
        <w:rPr>
          <w:rFonts w:eastAsiaTheme="minorEastAsia" w:hint="eastAsia"/>
        </w:rPr>
        <w:t>即标签集合是</w:t>
      </w:r>
      <m:oMath>
        <m:r>
          <m:rPr>
            <m:sty m:val="p"/>
          </m:rPr>
          <w:rPr>
            <w:rFonts w:ascii="Cambria Math" w:eastAsiaTheme="minorEastAsia" w:hAnsi="Cambria Math"/>
          </w:rPr>
          <m:t>{B,I,O}</m:t>
        </m:r>
      </m:oMath>
      <w:r w:rsidR="00706ED6">
        <w:rPr>
          <w:rFonts w:eastAsiaTheme="minorEastAsia" w:hint="eastAsia"/>
        </w:rPr>
        <w:t>。</w:t>
      </w:r>
      <w:r>
        <w:rPr>
          <w:rFonts w:eastAsiaTheme="minorEastAsia" w:hint="eastAsia"/>
        </w:rPr>
        <w:t>B</w:t>
      </w:r>
      <w:r>
        <w:rPr>
          <w:rFonts w:eastAsiaTheme="minorEastAsia" w:hint="eastAsia"/>
        </w:rPr>
        <w:t>代表</w:t>
      </w:r>
      <w:r w:rsidR="006A2CCA">
        <w:rPr>
          <w:rFonts w:eastAsiaTheme="minorEastAsia" w:hint="eastAsia"/>
        </w:rPr>
        <w:t>当前词是评价对象的开头</w:t>
      </w:r>
      <w:r>
        <w:rPr>
          <w:rFonts w:eastAsiaTheme="minorEastAsia" w:hint="eastAsia"/>
        </w:rPr>
        <w:t>，</w:t>
      </w:r>
      <w:r>
        <w:rPr>
          <w:rFonts w:eastAsiaTheme="minorEastAsia" w:hint="eastAsia"/>
        </w:rPr>
        <w:t>I</w:t>
      </w:r>
      <w:r w:rsidR="006A2CCA">
        <w:rPr>
          <w:rFonts w:eastAsiaTheme="minorEastAsia" w:hint="eastAsia"/>
        </w:rPr>
        <w:t>代表当前词</w:t>
      </w:r>
      <w:r>
        <w:rPr>
          <w:rFonts w:eastAsiaTheme="minorEastAsia" w:hint="eastAsia"/>
        </w:rPr>
        <w:t>是评价对象的内部成分，</w:t>
      </w:r>
      <w:r>
        <w:rPr>
          <w:rFonts w:eastAsiaTheme="minorEastAsia" w:hint="eastAsia"/>
        </w:rPr>
        <w:t>O</w:t>
      </w:r>
      <w:r>
        <w:rPr>
          <w:rFonts w:eastAsiaTheme="minorEastAsia" w:hint="eastAsia"/>
        </w:rPr>
        <w:t>表示</w:t>
      </w:r>
      <w:r w:rsidR="006A2CCA">
        <w:rPr>
          <w:rFonts w:eastAsiaTheme="minorEastAsia" w:hint="eastAsia"/>
        </w:rPr>
        <w:t>当前词不</w:t>
      </w:r>
      <w:r w:rsidR="00977006">
        <w:rPr>
          <w:rFonts w:eastAsiaTheme="minorEastAsia" w:hint="eastAsia"/>
        </w:rPr>
        <w:t>属于</w:t>
      </w:r>
      <w:r w:rsidR="006A2CCA">
        <w:rPr>
          <w:rFonts w:eastAsiaTheme="minorEastAsia" w:hint="eastAsia"/>
        </w:rPr>
        <w:t>评价对象。</w:t>
      </w:r>
      <w:r>
        <w:rPr>
          <w:rFonts w:eastAsiaTheme="minorEastAsia" w:hint="eastAsia"/>
        </w:rPr>
        <w:t>如下例所示：</w:t>
      </w:r>
    </w:p>
    <w:p w14:paraId="185E718B" w14:textId="77777777" w:rsidR="004D3003" w:rsidRDefault="00C37B5C" w:rsidP="004D3003">
      <w:pPr>
        <w:pStyle w:val="a0"/>
        <w:keepNext/>
        <w:ind w:firstLine="360"/>
        <w:jc w:val="center"/>
      </w:pPr>
      <w:r>
        <w:rPr>
          <w:noProof/>
        </w:rPr>
        <w:drawing>
          <wp:inline distT="0" distB="0" distL="0" distR="0" wp14:anchorId="092650C9" wp14:editId="1DF5DAB5">
            <wp:extent cx="4080258" cy="388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057" cy="393688"/>
                    </a:xfrm>
                    <a:prstGeom prst="rect">
                      <a:avLst/>
                    </a:prstGeom>
                  </pic:spPr>
                </pic:pic>
              </a:graphicData>
            </a:graphic>
          </wp:inline>
        </w:drawing>
      </w:r>
    </w:p>
    <w:p w14:paraId="7A36993D" w14:textId="77777777" w:rsidR="00F40A6F" w:rsidRDefault="004D3003" w:rsidP="004D3003">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3</w:t>
      </w:r>
      <w:r w:rsidR="000D0FD9">
        <w:fldChar w:fldCharType="end"/>
      </w:r>
      <w:r>
        <w:t xml:space="preserve"> </w:t>
      </w:r>
      <w:r w:rsidRPr="005524F6">
        <w:rPr>
          <w:rFonts w:hint="eastAsia"/>
        </w:rPr>
        <w:t>BIO</w:t>
      </w:r>
      <w:r w:rsidRPr="005524F6">
        <w:rPr>
          <w:rFonts w:hint="eastAsia"/>
        </w:rPr>
        <w:t>标记示例</w:t>
      </w:r>
    </w:p>
    <w:p w14:paraId="1BA1BEC3" w14:textId="77777777" w:rsidR="009335E7" w:rsidRDefault="00095344" w:rsidP="00D63B60">
      <w:pPr>
        <w:pStyle w:val="3"/>
        <w:spacing w:before="156" w:after="156"/>
        <w:ind w:left="425" w:firstLine="360"/>
      </w:pPr>
      <w:bookmarkStart w:id="33" w:name="_Toc451823360"/>
      <w:r>
        <w:rPr>
          <w:rFonts w:hint="eastAsia"/>
        </w:rPr>
        <w:t>学习</w:t>
      </w:r>
      <w:r w:rsidR="00D63B60">
        <w:rPr>
          <w:rFonts w:hint="eastAsia"/>
        </w:rPr>
        <w:t>特征</w:t>
      </w:r>
      <w:bookmarkEnd w:id="33"/>
    </w:p>
    <w:p w14:paraId="271FED39" w14:textId="77777777" w:rsidR="00E32F72" w:rsidRPr="00E32F72" w:rsidRDefault="004E66C8" w:rsidP="004E66C8">
      <w:pPr>
        <w:pStyle w:val="a0"/>
        <w:ind w:firstLine="360"/>
      </w:pPr>
      <w:r>
        <w:t>本文使用条件随机场模型抽取评价对象</w:t>
      </w:r>
      <w:r>
        <w:rPr>
          <w:rFonts w:hint="eastAsia"/>
        </w:rPr>
        <w:t>。</w:t>
      </w:r>
      <w:r w:rsidR="00C437BB">
        <w:rPr>
          <w:rFonts w:hint="eastAsia"/>
        </w:rPr>
        <w:t>本文对每个词语提取如下特征用于学习和</w:t>
      </w:r>
      <w:r w:rsidR="00E512B2">
        <w:rPr>
          <w:rFonts w:hint="eastAsia"/>
        </w:rPr>
        <w:t>标记</w:t>
      </w:r>
      <w:r w:rsidR="00C437BB">
        <w:rPr>
          <w:rFonts w:hint="eastAsia"/>
        </w:rPr>
        <w:t>：</w:t>
      </w:r>
    </w:p>
    <w:p w14:paraId="0EDC67E5" w14:textId="77777777" w:rsidR="006F2689" w:rsidRDefault="00C11377" w:rsidP="00D766FB">
      <w:pPr>
        <w:pStyle w:val="a0"/>
        <w:numPr>
          <w:ilvl w:val="0"/>
          <w:numId w:val="2"/>
        </w:numPr>
        <w:ind w:firstLineChars="0"/>
      </w:pPr>
      <w:r>
        <w:rPr>
          <w:rFonts w:hint="eastAsia"/>
        </w:rPr>
        <w:t>当前词对应的字符串</w:t>
      </w:r>
      <w:r w:rsidR="00546B5B">
        <w:rPr>
          <w:rFonts w:hint="eastAsia"/>
        </w:rPr>
        <w:t>；</w:t>
      </w:r>
    </w:p>
    <w:p w14:paraId="388A7AE8" w14:textId="77777777" w:rsidR="00546B5B" w:rsidRDefault="00C11377" w:rsidP="00D766FB">
      <w:pPr>
        <w:pStyle w:val="a0"/>
        <w:numPr>
          <w:ilvl w:val="0"/>
          <w:numId w:val="2"/>
        </w:numPr>
        <w:ind w:firstLineChars="0"/>
      </w:pPr>
      <w:r>
        <w:rPr>
          <w:rFonts w:hint="eastAsia"/>
        </w:rPr>
        <w:t>前一个词对应的字符串</w:t>
      </w:r>
      <w:r w:rsidR="00A03EED">
        <w:rPr>
          <w:rFonts w:hint="eastAsia"/>
        </w:rPr>
        <w:t>；</w:t>
      </w:r>
    </w:p>
    <w:p w14:paraId="3399F165" w14:textId="77777777" w:rsidR="00A03EED" w:rsidRDefault="00A03EED" w:rsidP="00D766FB">
      <w:pPr>
        <w:pStyle w:val="a0"/>
        <w:numPr>
          <w:ilvl w:val="0"/>
          <w:numId w:val="2"/>
        </w:numPr>
        <w:ind w:firstLineChars="0"/>
      </w:pPr>
      <w:r>
        <w:t>后一个词</w:t>
      </w:r>
      <w:r w:rsidR="00C11377">
        <w:t>对应的字符串</w:t>
      </w:r>
      <w:r>
        <w:rPr>
          <w:rFonts w:hint="eastAsia"/>
        </w:rPr>
        <w:t>；</w:t>
      </w:r>
    </w:p>
    <w:p w14:paraId="33CE84BC" w14:textId="77777777" w:rsidR="00A03EED" w:rsidRDefault="00A03EED" w:rsidP="00D766FB">
      <w:pPr>
        <w:pStyle w:val="a0"/>
        <w:numPr>
          <w:ilvl w:val="0"/>
          <w:numId w:val="2"/>
        </w:numPr>
        <w:ind w:firstLineChars="0"/>
      </w:pPr>
      <w:r>
        <w:t>当前词的词性</w:t>
      </w:r>
      <w:r>
        <w:rPr>
          <w:rFonts w:hint="eastAsia"/>
        </w:rPr>
        <w:t>；</w:t>
      </w:r>
    </w:p>
    <w:p w14:paraId="14C7005C" w14:textId="77777777" w:rsidR="00A03EED" w:rsidRDefault="00A03EED" w:rsidP="00D766FB">
      <w:pPr>
        <w:pStyle w:val="a0"/>
        <w:numPr>
          <w:ilvl w:val="0"/>
          <w:numId w:val="2"/>
        </w:numPr>
        <w:ind w:firstLineChars="0"/>
      </w:pPr>
      <w:r>
        <w:t>当前词的中心词</w:t>
      </w:r>
      <w:r w:rsidR="00D64D28">
        <w:rPr>
          <w:rFonts w:hint="eastAsia"/>
        </w:rPr>
        <w:t>。中心词是现代汉语语法知识中的一个术语，它也被称为定位词、中心语。中心词出现在偏正短语中，是被修饰语修饰的中心成分。</w:t>
      </w:r>
      <w:r w:rsidR="00B66BE9">
        <w:rPr>
          <w:rFonts w:hint="eastAsia"/>
        </w:rPr>
        <w:t>在包含多层状语或定语的偏正短语中，每层状语、定语所修饰的都是中心词。</w:t>
      </w:r>
      <w:r w:rsidR="002A2553">
        <w:rPr>
          <w:rFonts w:hint="eastAsia"/>
        </w:rPr>
        <w:t>比如：</w:t>
      </w:r>
    </w:p>
    <w:p w14:paraId="316577A7" w14:textId="77777777" w:rsidR="002A2553" w:rsidRDefault="002A2553" w:rsidP="002A2553">
      <w:pPr>
        <w:pStyle w:val="a0"/>
        <w:keepNext/>
        <w:ind w:left="780" w:firstLineChars="0" w:firstLine="0"/>
        <w:jc w:val="center"/>
      </w:pPr>
      <w:r>
        <w:object w:dxaOrig="10696" w:dyaOrig="3150" w14:anchorId="7BD40141">
          <v:shape id="_x0000_i1026" type="#_x0000_t75" style="width:259.5pt;height:80pt" o:ole="">
            <v:imagedata r:id="rId17" o:title=""/>
          </v:shape>
          <o:OLEObject Type="Embed" ProgID="Visio.Drawing.15" ShapeID="_x0000_i1026" DrawAspect="Content" ObjectID="_1531198767" r:id="rId18"/>
        </w:object>
      </w:r>
    </w:p>
    <w:p w14:paraId="1CAC1E48" w14:textId="77777777" w:rsidR="002A2553" w:rsidRDefault="002A2553" w:rsidP="002A2553">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4</w:t>
      </w:r>
      <w:r w:rsidR="000D0FD9">
        <w:fldChar w:fldCharType="end"/>
      </w:r>
      <w:r>
        <w:t xml:space="preserve"> </w:t>
      </w:r>
      <w:r>
        <w:t>中心词示例图</w:t>
      </w:r>
    </w:p>
    <w:p w14:paraId="1212771E" w14:textId="77777777" w:rsidR="002B78F1" w:rsidRPr="002B78F1" w:rsidRDefault="00050890" w:rsidP="00F225CA">
      <w:pPr>
        <w:pStyle w:val="a0"/>
        <w:ind w:left="420" w:firstLineChars="0" w:firstLine="0"/>
      </w:pPr>
      <w:r>
        <w:t>这句话要表达的核心含义是</w:t>
      </w:r>
      <w:r>
        <w:rPr>
          <w:rFonts w:hint="eastAsia"/>
        </w:rPr>
        <w:t>“设计新颖”，所以“新颖”是修饰语，“设计”是形容词“新颖”的中心词。“屏幕”是限定“按键”的，所以中心词是“按键”。“按键”是修饰“设计”的，所以中心词是“设计”。而“设计”不修饰任何词，所以没有中心词。从这个例子可以看出来，中心词能较好地体现词与词之间的修饰关系，</w:t>
      </w:r>
      <w:r w:rsidR="001102FB">
        <w:rPr>
          <w:rFonts w:hint="eastAsia"/>
        </w:rPr>
        <w:t>把上下文信息加入到了条件随机场的学习过程中，对评价对象的抽取有重要作用。</w:t>
      </w:r>
    </w:p>
    <w:p w14:paraId="69706DE5" w14:textId="77777777" w:rsidR="002A2553" w:rsidRDefault="009335E7" w:rsidP="009335E7">
      <w:pPr>
        <w:pStyle w:val="a0"/>
        <w:ind w:firstLineChars="0"/>
      </w:pPr>
      <w:r>
        <w:tab/>
      </w:r>
      <w:r>
        <w:t>本文抽取的评价对象</w:t>
      </w:r>
    </w:p>
    <w:p w14:paraId="1934ECA5" w14:textId="77777777" w:rsidR="002B64BF" w:rsidRDefault="002B64BF" w:rsidP="00D766FB">
      <w:pPr>
        <w:pStyle w:val="a0"/>
        <w:numPr>
          <w:ilvl w:val="0"/>
          <w:numId w:val="2"/>
        </w:numPr>
        <w:ind w:firstLineChars="0"/>
      </w:pPr>
      <w:r>
        <w:t>中心词的词性</w:t>
      </w:r>
      <w:r>
        <w:rPr>
          <w:rFonts w:hint="eastAsia"/>
        </w:rPr>
        <w:t>；</w:t>
      </w:r>
    </w:p>
    <w:p w14:paraId="1E67327C" w14:textId="77777777" w:rsidR="00111E0A" w:rsidRDefault="00F86859" w:rsidP="00D20E2E">
      <w:pPr>
        <w:pStyle w:val="2"/>
        <w:spacing w:before="156" w:after="156"/>
      </w:pPr>
      <w:bookmarkStart w:id="34" w:name="_Toc448601921"/>
      <w:bookmarkStart w:id="35" w:name="_Toc451823361"/>
      <w:r>
        <w:rPr>
          <w:rFonts w:hint="eastAsia"/>
        </w:rPr>
        <w:lastRenderedPageBreak/>
        <w:t>条件随机场</w:t>
      </w:r>
      <w:r>
        <w:t>实现工具</w:t>
      </w:r>
      <w:r w:rsidR="00F537BB">
        <w:t>CRF</w:t>
      </w:r>
      <w:r w:rsidR="00F537BB">
        <w:rPr>
          <w:rFonts w:hint="eastAsia"/>
        </w:rPr>
        <w:t>++</w:t>
      </w:r>
      <w:bookmarkEnd w:id="34"/>
      <w:bookmarkEnd w:id="35"/>
    </w:p>
    <w:p w14:paraId="78088FE4" w14:textId="77777777" w:rsidR="001D2C2E" w:rsidRDefault="00861CEE" w:rsidP="00CE0B98">
      <w:pPr>
        <w:pStyle w:val="a0"/>
        <w:ind w:firstLineChars="200" w:firstLine="480"/>
      </w:pPr>
      <w:r>
        <w:t>常见的条件随机场实现工具有</w:t>
      </w:r>
      <w:r>
        <w:t>CRF</w:t>
      </w:r>
      <w:r>
        <w:rPr>
          <w:rFonts w:hint="eastAsia"/>
        </w:rPr>
        <w:t>++</w:t>
      </w:r>
      <w:r>
        <w:t>和</w:t>
      </w:r>
      <w:r>
        <w:t>CRFSuite</w:t>
      </w:r>
      <w:r>
        <w:rPr>
          <w:rFonts w:hint="eastAsia"/>
        </w:rPr>
        <w:t>，</w:t>
      </w:r>
      <w:r w:rsidR="006410DA">
        <w:t>本文采用</w:t>
      </w:r>
      <w:r>
        <w:t>CRF</w:t>
      </w:r>
      <w:r w:rsidR="006410DA">
        <w:rPr>
          <w:rFonts w:hint="eastAsia"/>
        </w:rPr>
        <w:t>++</w:t>
      </w:r>
      <w:r>
        <w:rPr>
          <w:rFonts w:hint="eastAsia"/>
        </w:rPr>
        <w:t>完成条件随机场的训练和标注。</w:t>
      </w:r>
      <w:r w:rsidR="003D2138">
        <w:rPr>
          <w:rFonts w:hint="eastAsia"/>
        </w:rPr>
        <w:t>CRF++</w:t>
      </w:r>
      <w:r w:rsidR="003D2138">
        <w:rPr>
          <w:rFonts w:hint="eastAsia"/>
        </w:rPr>
        <w:t>是一个简便、开源、支持用户定制的条件随机场实现工具，能完成分词、序列标注任务。在自然语言处理领域的应用有命名实体识别、信息抽取等等。</w:t>
      </w:r>
      <w:r w:rsidR="00AE79CE">
        <w:rPr>
          <w:rFonts w:hint="eastAsia"/>
        </w:rPr>
        <w:t>如下图所示是</w:t>
      </w:r>
      <w:r w:rsidR="00AE79CE">
        <w:rPr>
          <w:rFonts w:hint="eastAsia"/>
        </w:rPr>
        <w:t>CRF++</w:t>
      </w:r>
      <w:r w:rsidR="00AE79CE">
        <w:rPr>
          <w:rFonts w:hint="eastAsia"/>
        </w:rPr>
        <w:t>的工具包。</w:t>
      </w:r>
    </w:p>
    <w:p w14:paraId="7B851DA7" w14:textId="77777777" w:rsidR="00C5706A" w:rsidRDefault="00E6193A" w:rsidP="00CF4D05">
      <w:pPr>
        <w:pStyle w:val="a0"/>
        <w:keepNext/>
        <w:ind w:firstLineChars="200" w:firstLine="480"/>
        <w:jc w:val="center"/>
      </w:pPr>
      <w:r>
        <w:rPr>
          <w:noProof/>
        </w:rPr>
        <w:drawing>
          <wp:inline distT="0" distB="0" distL="0" distR="0" wp14:anchorId="0F4120F7" wp14:editId="509A4B11">
            <wp:extent cx="4230094" cy="2766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092" cy="2772630"/>
                    </a:xfrm>
                    <a:prstGeom prst="rect">
                      <a:avLst/>
                    </a:prstGeom>
                  </pic:spPr>
                </pic:pic>
              </a:graphicData>
            </a:graphic>
          </wp:inline>
        </w:drawing>
      </w:r>
    </w:p>
    <w:p w14:paraId="3CCF8B60" w14:textId="77777777" w:rsidR="00E6193A" w:rsidRDefault="00C5706A" w:rsidP="00C5706A">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5</w:t>
      </w:r>
      <w:r w:rsidR="000D0FD9">
        <w:fldChar w:fldCharType="end"/>
      </w:r>
      <w:r>
        <w:t xml:space="preserve"> </w:t>
      </w:r>
      <w:r>
        <w:t>工具包文件</w:t>
      </w:r>
    </w:p>
    <w:p w14:paraId="0122B786" w14:textId="77777777" w:rsidR="00BF3AB1" w:rsidRDefault="00BF3AB1" w:rsidP="00BF3AB1">
      <w:pPr>
        <w:pStyle w:val="3"/>
        <w:spacing w:before="156" w:after="156"/>
        <w:ind w:firstLine="360"/>
      </w:pPr>
      <w:bookmarkStart w:id="36" w:name="_Toc451823362"/>
      <w:r>
        <w:t>CRF</w:t>
      </w:r>
      <w:r>
        <w:rPr>
          <w:rFonts w:hint="eastAsia"/>
        </w:rPr>
        <w:t>++</w:t>
      </w:r>
      <w:r w:rsidR="00007FC9">
        <w:rPr>
          <w:rFonts w:hint="eastAsia"/>
        </w:rPr>
        <w:t>文件格式</w:t>
      </w:r>
      <w:bookmarkEnd w:id="36"/>
    </w:p>
    <w:p w14:paraId="2BE73465" w14:textId="77777777" w:rsidR="00BF3AB1" w:rsidRDefault="009A29F2" w:rsidP="00CE0B98">
      <w:pPr>
        <w:pStyle w:val="a0"/>
        <w:ind w:firstLineChars="200" w:firstLine="480"/>
      </w:pPr>
      <w:r>
        <w:rPr>
          <w:rFonts w:hint="eastAsia"/>
        </w:rPr>
        <w:t>CRF++</w:t>
      </w:r>
      <w:r>
        <w:rPr>
          <w:rFonts w:hint="eastAsia"/>
        </w:rPr>
        <w:t>使用过程中需要人工配置的文件有三个：训练集、测试集、模板。训练集</w:t>
      </w:r>
      <w:r w:rsidR="000936D3">
        <w:rPr>
          <w:rFonts w:hint="eastAsia"/>
        </w:rPr>
        <w:t>的内容</w:t>
      </w:r>
      <w:r w:rsidR="00972E7D">
        <w:rPr>
          <w:rFonts w:hint="eastAsia"/>
        </w:rPr>
        <w:t>如下图：</w:t>
      </w:r>
    </w:p>
    <w:p w14:paraId="5FD1E0AE" w14:textId="77777777" w:rsidR="00972E7D" w:rsidRDefault="00972E7D" w:rsidP="00972E7D">
      <w:pPr>
        <w:pStyle w:val="a0"/>
        <w:keepNext/>
        <w:ind w:firstLineChars="200" w:firstLine="480"/>
        <w:jc w:val="center"/>
      </w:pPr>
      <w:r>
        <w:rPr>
          <w:noProof/>
        </w:rPr>
        <w:drawing>
          <wp:inline distT="0" distB="0" distL="0" distR="0" wp14:anchorId="4A3EB2E0" wp14:editId="62612433">
            <wp:extent cx="485775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2028825"/>
                    </a:xfrm>
                    <a:prstGeom prst="rect">
                      <a:avLst/>
                    </a:prstGeom>
                  </pic:spPr>
                </pic:pic>
              </a:graphicData>
            </a:graphic>
          </wp:inline>
        </w:drawing>
      </w:r>
    </w:p>
    <w:p w14:paraId="11A55E53" w14:textId="77777777" w:rsidR="00972E7D" w:rsidRDefault="00972E7D" w:rsidP="00972E7D">
      <w:pPr>
        <w:pStyle w:val="a6"/>
      </w:pPr>
      <w:bookmarkStart w:id="37" w:name="_Ref451708149"/>
      <w:bookmarkStart w:id="38" w:name="_Ref45170813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6</w:t>
      </w:r>
      <w:r w:rsidR="000D0FD9">
        <w:fldChar w:fldCharType="end"/>
      </w:r>
      <w:bookmarkEnd w:id="37"/>
      <w:r>
        <w:t xml:space="preserve"> </w:t>
      </w:r>
      <w:r>
        <w:t>训练集示例图</w:t>
      </w:r>
      <w:bookmarkEnd w:id="38"/>
    </w:p>
    <w:p w14:paraId="10204F8D" w14:textId="77777777" w:rsidR="00972E7D" w:rsidRDefault="009449AA" w:rsidP="00C979F1">
      <w:pPr>
        <w:pStyle w:val="a0"/>
        <w:ind w:firstLineChars="0" w:firstLine="0"/>
      </w:pPr>
      <w:r>
        <w:rPr>
          <w:rFonts w:hint="eastAsia"/>
        </w:rPr>
        <w:t>每个训练样例</w:t>
      </w:r>
      <w:r w:rsidR="00B057A6">
        <w:rPr>
          <w:rFonts w:hint="eastAsia"/>
        </w:rPr>
        <w:t>的原始文本</w:t>
      </w:r>
      <w:r>
        <w:rPr>
          <w:rFonts w:hint="eastAsia"/>
        </w:rPr>
        <w:t>，即一条产品评论，会根据分词后的结果</w:t>
      </w:r>
      <w:r w:rsidR="00B057A6">
        <w:rPr>
          <w:rFonts w:hint="eastAsia"/>
        </w:rPr>
        <w:t>在第一列</w:t>
      </w:r>
      <w:r>
        <w:rPr>
          <w:rFonts w:hint="eastAsia"/>
        </w:rPr>
        <w:t>纵向排列。</w:t>
      </w:r>
      <w:r w:rsidR="001D7F80">
        <w:rPr>
          <w:rFonts w:hint="eastAsia"/>
        </w:rPr>
        <w:t>每行的若干元素是以第一列为当前词提取的特征。最后一列是人工标注的结果。以“屏</w:t>
      </w:r>
      <w:r w:rsidR="001D7F80">
        <w:rPr>
          <w:rFonts w:hint="eastAsia"/>
        </w:rPr>
        <w:lastRenderedPageBreak/>
        <w:t>幕还算清晰”</w:t>
      </w:r>
      <w:r w:rsidR="000A4F5C">
        <w:rPr>
          <w:rFonts w:hint="eastAsia"/>
        </w:rPr>
        <w:t>的“屏幕”</w:t>
      </w:r>
      <w:r w:rsidR="001D7F80">
        <w:rPr>
          <w:rFonts w:hint="eastAsia"/>
        </w:rPr>
        <w:t>为例，</w:t>
      </w:r>
      <w:r w:rsidR="00E60E44">
        <w:rPr>
          <w:rFonts w:hint="eastAsia"/>
        </w:rPr>
        <w:t>前一个词没有所以为“</w:t>
      </w:r>
      <w:r w:rsidR="00E60E44">
        <w:rPr>
          <w:rFonts w:hint="eastAsia"/>
        </w:rPr>
        <w:t>null</w:t>
      </w:r>
      <w:r w:rsidR="00E60E44">
        <w:rPr>
          <w:rFonts w:hint="eastAsia"/>
        </w:rPr>
        <w:t>”，后一个词是“还算”，词性是名词所以第四列是“</w:t>
      </w:r>
      <w:r w:rsidR="00E60E44">
        <w:rPr>
          <w:rFonts w:hint="eastAsia"/>
        </w:rPr>
        <w:t>n</w:t>
      </w:r>
      <w:r w:rsidR="00E60E44">
        <w:rPr>
          <w:rFonts w:hint="eastAsia"/>
        </w:rPr>
        <w:t>”，中心词是“还算”，中心词的词性是动词所以是“</w:t>
      </w:r>
      <w:r w:rsidR="00E60E44">
        <w:rPr>
          <w:rFonts w:hint="eastAsia"/>
        </w:rPr>
        <w:t>v</w:t>
      </w:r>
      <w:r w:rsidR="00E60E44">
        <w:rPr>
          <w:rFonts w:hint="eastAsia"/>
        </w:rPr>
        <w:t>”，标注结果是评价对象的开头，所以标注为“</w:t>
      </w:r>
      <w:r w:rsidR="00E60E44">
        <w:rPr>
          <w:rFonts w:hint="eastAsia"/>
        </w:rPr>
        <w:t>B</w:t>
      </w:r>
      <w:r w:rsidR="00E60E44">
        <w:rPr>
          <w:rFonts w:hint="eastAsia"/>
        </w:rPr>
        <w:t>”。</w:t>
      </w:r>
    </w:p>
    <w:p w14:paraId="42988CF2" w14:textId="77777777" w:rsidR="00C979F1" w:rsidRDefault="00C979F1" w:rsidP="00C979F1">
      <w:pPr>
        <w:pStyle w:val="a0"/>
        <w:ind w:firstLineChars="0" w:firstLine="0"/>
      </w:pPr>
      <w:r>
        <w:tab/>
      </w:r>
      <w:r w:rsidR="004F7B31">
        <w:t>测试集和训练集的格式基本一样</w:t>
      </w:r>
      <w:r w:rsidR="004F7B31">
        <w:rPr>
          <w:rFonts w:hint="eastAsia"/>
        </w:rPr>
        <w:t>，</w:t>
      </w:r>
      <w:r w:rsidR="00995553">
        <w:rPr>
          <w:rFonts w:hint="eastAsia"/>
        </w:rPr>
        <w:t>不同在于最后一列是可选的</w:t>
      </w:r>
      <w:r w:rsidR="00D706AA">
        <w:rPr>
          <w:rFonts w:hint="eastAsia"/>
        </w:rPr>
        <w:t>，即可以加上人工标注结果，也可以不加人工标注结果。</w:t>
      </w:r>
      <w:r w:rsidR="00BD6D0E">
        <w:rPr>
          <w:rFonts w:hint="eastAsia"/>
        </w:rPr>
        <w:t>模板的</w:t>
      </w:r>
      <w:r w:rsidR="00F13F28">
        <w:rPr>
          <w:rFonts w:hint="eastAsia"/>
        </w:rPr>
        <w:t>内容如下图所示：</w:t>
      </w:r>
    </w:p>
    <w:p w14:paraId="7163E6A5" w14:textId="77777777" w:rsidR="009926A7" w:rsidRDefault="00985DBC" w:rsidP="009926A7">
      <w:pPr>
        <w:pStyle w:val="a0"/>
        <w:keepNext/>
        <w:ind w:firstLineChars="0" w:firstLine="0"/>
        <w:jc w:val="center"/>
      </w:pPr>
      <w:r>
        <w:rPr>
          <w:noProof/>
        </w:rPr>
        <w:drawing>
          <wp:inline distT="0" distB="0" distL="0" distR="0" wp14:anchorId="43B696CA" wp14:editId="4EC38A31">
            <wp:extent cx="1733550" cy="2047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2047875"/>
                    </a:xfrm>
                    <a:prstGeom prst="rect">
                      <a:avLst/>
                    </a:prstGeom>
                  </pic:spPr>
                </pic:pic>
              </a:graphicData>
            </a:graphic>
          </wp:inline>
        </w:drawing>
      </w:r>
    </w:p>
    <w:p w14:paraId="209433C4" w14:textId="77777777" w:rsidR="00985DBC" w:rsidRDefault="009926A7" w:rsidP="009926A7">
      <w:pPr>
        <w:pStyle w:val="a6"/>
      </w:pPr>
      <w:bookmarkStart w:id="39" w:name="_Ref45170873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7</w:t>
      </w:r>
      <w:r w:rsidR="000D0FD9">
        <w:fldChar w:fldCharType="end"/>
      </w:r>
      <w:bookmarkEnd w:id="39"/>
      <w:r>
        <w:t xml:space="preserve"> </w:t>
      </w:r>
      <w:r>
        <w:t>模板内容图</w:t>
      </w:r>
    </w:p>
    <w:p w14:paraId="7092A85D" w14:textId="77777777" w:rsidR="004D0FED" w:rsidRDefault="004D0FED" w:rsidP="00985DBC">
      <w:pPr>
        <w:pStyle w:val="a0"/>
        <w:ind w:firstLineChars="0" w:firstLine="0"/>
      </w:pPr>
      <w:r>
        <w:rPr>
          <w:rFonts w:hint="eastAsia"/>
        </w:rPr>
        <w:t>CRF++</w:t>
      </w:r>
      <w:r>
        <w:t>会根据模板在训练集中寻找当前词的训练特征</w:t>
      </w:r>
      <w:r>
        <w:rPr>
          <w:rFonts w:hint="eastAsia"/>
        </w:rPr>
        <w:t>。</w:t>
      </w:r>
      <w:r w:rsidR="00F77681">
        <w:rPr>
          <w:rFonts w:hint="eastAsia"/>
        </w:rPr>
        <w:t>%x[</w:t>
      </w:r>
      <w:r w:rsidR="00F77681">
        <w:t>a, b</w:t>
      </w:r>
      <w:r w:rsidR="00F77681">
        <w:rPr>
          <w:rFonts w:hint="eastAsia"/>
        </w:rPr>
        <w:t>]</w:t>
      </w:r>
      <w:r w:rsidR="00F77681">
        <w:rPr>
          <w:rFonts w:hint="eastAsia"/>
        </w:rPr>
        <w:t>是模板的基本格式，</w:t>
      </w:r>
      <w:r w:rsidR="00F77681">
        <w:rPr>
          <w:rFonts w:hint="eastAsia"/>
        </w:rPr>
        <w:t>a</w:t>
      </w:r>
      <w:r w:rsidR="00F77681">
        <w:rPr>
          <w:rFonts w:hint="eastAsia"/>
        </w:rPr>
        <w:t>表示相对于当前词的纵向偏移，</w:t>
      </w:r>
      <w:r w:rsidR="00F77681">
        <w:rPr>
          <w:rFonts w:hint="eastAsia"/>
        </w:rPr>
        <w:t>b</w:t>
      </w:r>
      <w:r w:rsidR="00F77681">
        <w:rPr>
          <w:rFonts w:hint="eastAsia"/>
        </w:rPr>
        <w:t>表示列</w:t>
      </w:r>
      <w:r w:rsidR="002917EC">
        <w:rPr>
          <w:rFonts w:hint="eastAsia"/>
        </w:rPr>
        <w:t>的</w:t>
      </w:r>
      <w:r w:rsidR="00F77681">
        <w:rPr>
          <w:rFonts w:hint="eastAsia"/>
        </w:rPr>
        <w:t>编号</w:t>
      </w:r>
      <w:r w:rsidR="00E67AF1">
        <w:rPr>
          <w:rFonts w:hint="eastAsia"/>
        </w:rPr>
        <w:t>（从</w:t>
      </w:r>
      <w:r w:rsidR="00E67AF1">
        <w:rPr>
          <w:rFonts w:hint="eastAsia"/>
        </w:rPr>
        <w:t>0</w:t>
      </w:r>
      <w:r w:rsidR="00E67AF1">
        <w:rPr>
          <w:rFonts w:hint="eastAsia"/>
        </w:rPr>
        <w:t>开始计算）</w:t>
      </w:r>
      <w:r w:rsidR="00F77681">
        <w:rPr>
          <w:rFonts w:hint="eastAsia"/>
        </w:rPr>
        <w:t>。</w:t>
      </w:r>
      <w:r w:rsidR="00F9569F">
        <w:rPr>
          <w:rFonts w:hint="eastAsia"/>
        </w:rPr>
        <w:t>假设当前词是</w:t>
      </w:r>
      <w:r w:rsidR="00F77681">
        <w:fldChar w:fldCharType="begin"/>
      </w:r>
      <w:r w:rsidR="00F77681">
        <w:instrText xml:space="preserve"> REF _Ref451708149 \h </w:instrText>
      </w:r>
      <w:r w:rsidR="00F77681">
        <w:fldChar w:fldCharType="separate"/>
      </w:r>
      <w:r w:rsidR="00F77681">
        <w:rPr>
          <w:rFonts w:hint="eastAsia"/>
        </w:rPr>
        <w:t>图</w:t>
      </w:r>
      <w:r w:rsidR="00F77681">
        <w:rPr>
          <w:rFonts w:hint="eastAsia"/>
        </w:rPr>
        <w:t xml:space="preserve"> </w:t>
      </w:r>
      <w:r w:rsidR="00F77681">
        <w:rPr>
          <w:noProof/>
        </w:rPr>
        <w:t>3</w:t>
      </w:r>
      <w:r w:rsidR="00F77681">
        <w:t>.</w:t>
      </w:r>
      <w:r w:rsidR="00F77681">
        <w:rPr>
          <w:noProof/>
        </w:rPr>
        <w:t>6</w:t>
      </w:r>
      <w:r w:rsidR="00F77681">
        <w:fldChar w:fldCharType="end"/>
      </w:r>
      <w:r w:rsidR="00F77681">
        <w:t>中的</w:t>
      </w:r>
      <w:r w:rsidR="00F77681">
        <w:rPr>
          <w:rFonts w:hint="eastAsia"/>
        </w:rPr>
        <w:t>“屏幕还算清晰”的“还算”，</w:t>
      </w:r>
      <w:r w:rsidR="00F9569F">
        <w:rPr>
          <w:rFonts w:hint="eastAsia"/>
        </w:rPr>
        <w:t>则</w:t>
      </w:r>
      <w:r w:rsidR="00F9569F">
        <w:rPr>
          <w:rFonts w:hint="eastAsia"/>
        </w:rPr>
        <w:t>%</w:t>
      </w:r>
      <w:r w:rsidR="00F9569F">
        <w:t>x</w:t>
      </w:r>
      <w:r w:rsidR="00F9569F">
        <w:rPr>
          <w:rFonts w:hint="eastAsia"/>
        </w:rPr>
        <w:t>[</w:t>
      </w:r>
      <w:r w:rsidR="00F9569F">
        <w:t>1,3</w:t>
      </w:r>
      <w:r w:rsidR="00F9569F">
        <w:rPr>
          <w:rFonts w:hint="eastAsia"/>
        </w:rPr>
        <w:t>]</w:t>
      </w:r>
      <w:r w:rsidR="00E67AF1">
        <w:rPr>
          <w:rFonts w:hint="eastAsia"/>
        </w:rPr>
        <w:t>提取的特征是</w:t>
      </w:r>
      <w:r w:rsidR="00F9569F">
        <w:rPr>
          <w:rFonts w:hint="eastAsia"/>
        </w:rPr>
        <w:t>“</w:t>
      </w:r>
      <w:r w:rsidR="00E67AF1">
        <w:rPr>
          <w:rFonts w:hint="eastAsia"/>
        </w:rPr>
        <w:t>还算</w:t>
      </w:r>
      <w:r w:rsidR="00F9569F">
        <w:rPr>
          <w:rFonts w:hint="eastAsia"/>
        </w:rPr>
        <w:t>”</w:t>
      </w:r>
      <w:r w:rsidR="00E67AF1">
        <w:rPr>
          <w:rFonts w:hint="eastAsia"/>
        </w:rPr>
        <w:t>所在行的后一行，即“清晰”行的列号为</w:t>
      </w:r>
      <w:r w:rsidR="00E67AF1">
        <w:rPr>
          <w:rFonts w:hint="eastAsia"/>
        </w:rPr>
        <w:t>3</w:t>
      </w:r>
      <w:r w:rsidR="00E67AF1">
        <w:rPr>
          <w:rFonts w:hint="eastAsia"/>
        </w:rPr>
        <w:t>的特征，也就是“</w:t>
      </w:r>
      <w:r w:rsidR="00E67AF1">
        <w:rPr>
          <w:rFonts w:hint="eastAsia"/>
        </w:rPr>
        <w:t>a</w:t>
      </w:r>
      <w:r w:rsidR="00E67AF1">
        <w:rPr>
          <w:rFonts w:hint="eastAsia"/>
        </w:rPr>
        <w:t>”。</w:t>
      </w:r>
    </w:p>
    <w:p w14:paraId="4551E089" w14:textId="77777777" w:rsidR="009926A7" w:rsidRDefault="009926A7" w:rsidP="009926A7">
      <w:pPr>
        <w:pStyle w:val="a0"/>
        <w:keepNext/>
        <w:ind w:firstLineChars="0" w:firstLine="0"/>
        <w:jc w:val="center"/>
      </w:pPr>
      <w:r>
        <w:rPr>
          <w:noProof/>
        </w:rPr>
        <w:drawing>
          <wp:inline distT="0" distB="0" distL="0" distR="0" wp14:anchorId="3E99463A" wp14:editId="19280367">
            <wp:extent cx="1562100" cy="2162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2162175"/>
                    </a:xfrm>
                    <a:prstGeom prst="rect">
                      <a:avLst/>
                    </a:prstGeom>
                  </pic:spPr>
                </pic:pic>
              </a:graphicData>
            </a:graphic>
          </wp:inline>
        </w:drawing>
      </w:r>
    </w:p>
    <w:p w14:paraId="711FBF35" w14:textId="77777777" w:rsidR="009926A7" w:rsidRDefault="009926A7" w:rsidP="009926A7">
      <w:pPr>
        <w:pStyle w:val="a6"/>
      </w:pPr>
      <w:bookmarkStart w:id="40" w:name="_Ref451708737"/>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8</w:t>
      </w:r>
      <w:r w:rsidR="000D0FD9">
        <w:fldChar w:fldCharType="end"/>
      </w:r>
      <w:bookmarkEnd w:id="40"/>
      <w:r>
        <w:t xml:space="preserve"> </w:t>
      </w:r>
      <w:r>
        <w:t>等价模板内容图</w:t>
      </w:r>
    </w:p>
    <w:p w14:paraId="69F7537B" w14:textId="77777777" w:rsidR="009926A7" w:rsidRPr="009926A7" w:rsidRDefault="009926A7" w:rsidP="00A7424B">
      <w:pPr>
        <w:pStyle w:val="a0"/>
        <w:ind w:firstLineChars="0" w:firstLine="0"/>
      </w:pPr>
      <w:r>
        <w:t>使用本文中的训练集</w:t>
      </w:r>
      <w:r>
        <w:rPr>
          <w:rFonts w:hint="eastAsia"/>
        </w:rPr>
        <w:t>，</w:t>
      </w:r>
      <w:r>
        <w:fldChar w:fldCharType="begin"/>
      </w:r>
      <w:r>
        <w:instrText xml:space="preserve"> </w:instrText>
      </w:r>
      <w:r>
        <w:rPr>
          <w:rFonts w:hint="eastAsia"/>
        </w:rPr>
        <w:instrText>REF _Ref451708734 \h</w:instrText>
      </w:r>
      <w:r>
        <w:instrText xml:space="preserve"> </w:instrText>
      </w:r>
      <w:r>
        <w:fldChar w:fldCharType="separate"/>
      </w:r>
      <w:r>
        <w:rPr>
          <w:rFonts w:hint="eastAsia"/>
        </w:rPr>
        <w:t>图</w:t>
      </w:r>
      <w:r>
        <w:rPr>
          <w:rFonts w:hint="eastAsia"/>
        </w:rPr>
        <w:t xml:space="preserve"> </w:t>
      </w:r>
      <w:r>
        <w:rPr>
          <w:noProof/>
        </w:rPr>
        <w:t>3</w:t>
      </w:r>
      <w:r>
        <w:t>.</w:t>
      </w:r>
      <w:r>
        <w:rPr>
          <w:noProof/>
        </w:rPr>
        <w:t>7</w:t>
      </w:r>
      <w:r>
        <w:fldChar w:fldCharType="end"/>
      </w:r>
      <w:r>
        <w:t>和</w:t>
      </w:r>
      <w:r>
        <w:fldChar w:fldCharType="begin"/>
      </w:r>
      <w:r>
        <w:instrText xml:space="preserve"> REF _Ref451708737 \h </w:instrText>
      </w:r>
      <w:r>
        <w:fldChar w:fldCharType="separate"/>
      </w:r>
      <w:r>
        <w:rPr>
          <w:rFonts w:hint="eastAsia"/>
        </w:rPr>
        <w:t>图</w:t>
      </w:r>
      <w:r>
        <w:rPr>
          <w:rFonts w:hint="eastAsia"/>
        </w:rPr>
        <w:t xml:space="preserve"> </w:t>
      </w:r>
      <w:r>
        <w:rPr>
          <w:noProof/>
        </w:rPr>
        <w:t>3</w:t>
      </w:r>
      <w:r>
        <w:t>.</w:t>
      </w:r>
      <w:r>
        <w:rPr>
          <w:noProof/>
        </w:rPr>
        <w:t>8</w:t>
      </w:r>
      <w:r>
        <w:fldChar w:fldCharType="end"/>
      </w:r>
      <w:r>
        <w:t>所示的模板实际是等价的</w:t>
      </w:r>
      <w:r>
        <w:rPr>
          <w:rFonts w:hint="eastAsia"/>
        </w:rPr>
        <w:t>，</w:t>
      </w:r>
      <w:r>
        <w:t>因为训练集中的行已经包含了前一个词对应的字符串和后一个词对应的字符串这两个特征</w:t>
      </w:r>
      <w:r>
        <w:rPr>
          <w:rFonts w:hint="eastAsia"/>
        </w:rPr>
        <w:t>。</w:t>
      </w:r>
      <w:r w:rsidR="00621BF3">
        <w:rPr>
          <w:rFonts w:hint="eastAsia"/>
        </w:rPr>
        <w:t>图</w:t>
      </w:r>
      <w:r w:rsidR="00621BF3">
        <w:rPr>
          <w:rFonts w:hint="eastAsia"/>
        </w:rPr>
        <w:t xml:space="preserve"> 3.</w:t>
      </w:r>
      <w:r w:rsidR="00621BF3">
        <w:t>7</w:t>
      </w:r>
    </w:p>
    <w:p w14:paraId="504A8002" w14:textId="77777777" w:rsidR="001D2C2E" w:rsidRDefault="0011743B" w:rsidP="001D2C2E">
      <w:pPr>
        <w:pStyle w:val="3"/>
        <w:spacing w:before="156" w:after="156"/>
        <w:ind w:firstLine="360"/>
      </w:pPr>
      <w:bookmarkStart w:id="41" w:name="_Toc451823363"/>
      <w:r>
        <w:lastRenderedPageBreak/>
        <w:t>CRF</w:t>
      </w:r>
      <w:r>
        <w:rPr>
          <w:rFonts w:hint="eastAsia"/>
        </w:rPr>
        <w:t>++</w:t>
      </w:r>
      <w:r>
        <w:t>使用方法</w:t>
      </w:r>
      <w:bookmarkEnd w:id="41"/>
    </w:p>
    <w:p w14:paraId="551D9CE6" w14:textId="77777777" w:rsidR="00E80612" w:rsidRDefault="00E80612" w:rsidP="00CE0B98">
      <w:pPr>
        <w:pStyle w:val="a0"/>
        <w:ind w:firstLineChars="200" w:firstLine="480"/>
      </w:pPr>
      <w:r>
        <w:rPr>
          <w:rFonts w:hint="eastAsia"/>
        </w:rPr>
        <w:t>CRF++</w:t>
      </w:r>
      <w:r>
        <w:rPr>
          <w:rFonts w:hint="eastAsia"/>
        </w:rPr>
        <w:t>的使用很简单，分为训练模型和使用模型两部分。</w:t>
      </w:r>
    </w:p>
    <w:p w14:paraId="6C190B07" w14:textId="77777777" w:rsidR="006410DA" w:rsidRPr="00923AA4" w:rsidRDefault="007E2F1E" w:rsidP="00CE0B98">
      <w:pPr>
        <w:pStyle w:val="a0"/>
        <w:ind w:firstLineChars="200" w:firstLine="480"/>
      </w:pPr>
      <w:r>
        <w:rPr>
          <w:rFonts w:hint="eastAsia"/>
        </w:rPr>
        <w:t>训练模型需要模板（</w:t>
      </w:r>
      <w:r>
        <w:rPr>
          <w:rFonts w:hint="eastAsia"/>
        </w:rPr>
        <w:t>template</w:t>
      </w:r>
      <w:r>
        <w:rPr>
          <w:rFonts w:hint="eastAsia"/>
        </w:rPr>
        <w:t>）和训练集，</w:t>
      </w:r>
      <w:r w:rsidR="00E80612">
        <w:rPr>
          <w:rFonts w:hint="eastAsia"/>
        </w:rPr>
        <w:t>在命令行进入到</w:t>
      </w:r>
      <w:r w:rsidR="00E80612">
        <w:rPr>
          <w:rFonts w:hint="eastAsia"/>
        </w:rPr>
        <w:t>CRF++</w:t>
      </w:r>
      <w:r w:rsidR="00E80612">
        <w:rPr>
          <w:rFonts w:hint="eastAsia"/>
        </w:rPr>
        <w:t>所在的目录下，输入命令</w:t>
      </w:r>
      <w:r>
        <w:rPr>
          <w:rFonts w:hint="eastAsia"/>
        </w:rPr>
        <w:t>：</w:t>
      </w:r>
      <w:r w:rsidR="00923AA4" w:rsidRPr="00923AA4">
        <w:t>crf_learn template trainingSet.txt model</w:t>
      </w:r>
      <w:r w:rsidR="00E80612">
        <w:rPr>
          <w:rFonts w:hint="eastAsia"/>
        </w:rPr>
        <w:t>，就能生成训练好的模型。</w:t>
      </w:r>
      <w:r w:rsidR="00923AA4" w:rsidRPr="00923AA4">
        <w:rPr>
          <w:rFonts w:hint="eastAsia"/>
        </w:rPr>
        <w:t>“</w:t>
      </w:r>
      <w:r w:rsidR="00923AA4" w:rsidRPr="00923AA4">
        <w:rPr>
          <w:rFonts w:hint="eastAsia"/>
        </w:rPr>
        <w:t>template</w:t>
      </w:r>
      <w:r w:rsidR="00923AA4" w:rsidRPr="00923AA4">
        <w:rPr>
          <w:rFonts w:hint="eastAsia"/>
        </w:rPr>
        <w:t>”</w:t>
      </w:r>
      <w:r w:rsidR="00923AA4">
        <w:rPr>
          <w:rFonts w:hint="eastAsia"/>
        </w:rPr>
        <w:t>是模板的文件名，“</w:t>
      </w:r>
      <w:r w:rsidR="00923AA4">
        <w:rPr>
          <w:rFonts w:hint="eastAsia"/>
        </w:rPr>
        <w:t>trainingSet.txt</w:t>
      </w:r>
      <w:r w:rsidR="00923AA4">
        <w:rPr>
          <w:rFonts w:hint="eastAsia"/>
        </w:rPr>
        <w:t>”是训练集的文件名，“</w:t>
      </w:r>
      <w:r w:rsidR="00923AA4">
        <w:rPr>
          <w:rFonts w:hint="eastAsia"/>
        </w:rPr>
        <w:t>model</w:t>
      </w:r>
      <w:r w:rsidR="00674A5D">
        <w:rPr>
          <w:rFonts w:hint="eastAsia"/>
        </w:rPr>
        <w:t>”是生成的模型文件</w:t>
      </w:r>
      <w:r w:rsidR="00923AA4">
        <w:rPr>
          <w:rFonts w:hint="eastAsia"/>
        </w:rPr>
        <w:t>。</w:t>
      </w:r>
      <w:r w:rsidR="00AB1195">
        <w:rPr>
          <w:rFonts w:hint="eastAsia"/>
        </w:rPr>
        <w:t>下图是模型训练成功时</w:t>
      </w:r>
      <w:r w:rsidR="00670C26">
        <w:rPr>
          <w:rFonts w:hint="eastAsia"/>
        </w:rPr>
        <w:t>的效果。</w:t>
      </w:r>
    </w:p>
    <w:p w14:paraId="17C905D4" w14:textId="77777777" w:rsidR="00D02FE6" w:rsidRDefault="00A20C07" w:rsidP="007D7606">
      <w:pPr>
        <w:pStyle w:val="a0"/>
        <w:keepNext/>
        <w:ind w:firstLineChars="200" w:firstLine="480"/>
        <w:jc w:val="center"/>
      </w:pPr>
      <w:r>
        <w:rPr>
          <w:noProof/>
        </w:rPr>
        <w:drawing>
          <wp:inline distT="0" distB="0" distL="0" distR="0" wp14:anchorId="2F174236" wp14:editId="2A53E982">
            <wp:extent cx="3485072" cy="3518881"/>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561" cy="3529472"/>
                    </a:xfrm>
                    <a:prstGeom prst="rect">
                      <a:avLst/>
                    </a:prstGeom>
                  </pic:spPr>
                </pic:pic>
              </a:graphicData>
            </a:graphic>
          </wp:inline>
        </w:drawing>
      </w:r>
    </w:p>
    <w:p w14:paraId="15F15A47" w14:textId="77777777" w:rsidR="007E2F1E" w:rsidRDefault="00A20C07" w:rsidP="00A20C07">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9</w:t>
      </w:r>
      <w:r w:rsidR="000D0FD9">
        <w:fldChar w:fldCharType="end"/>
      </w:r>
      <w:r w:rsidR="003E03E7">
        <w:t xml:space="preserve"> </w:t>
      </w:r>
      <w:r w:rsidR="003E03E7">
        <w:rPr>
          <w:rFonts w:hint="eastAsia"/>
        </w:rPr>
        <w:t>成功训练模型</w:t>
      </w:r>
      <w:r w:rsidR="00191C8F">
        <w:rPr>
          <w:rFonts w:hint="eastAsia"/>
        </w:rPr>
        <w:t>效果图</w:t>
      </w:r>
    </w:p>
    <w:p w14:paraId="67211B79" w14:textId="77777777" w:rsidR="00F10024" w:rsidRPr="00923AA4" w:rsidRDefault="00F10024" w:rsidP="00F10024">
      <w:pPr>
        <w:pStyle w:val="a0"/>
        <w:ind w:firstLineChars="200" w:firstLine="480"/>
      </w:pPr>
      <w:r>
        <w:rPr>
          <w:rFonts w:hint="eastAsia"/>
        </w:rPr>
        <w:t>使用模型需要模型（</w:t>
      </w:r>
      <w:r>
        <w:rPr>
          <w:rFonts w:hint="eastAsia"/>
        </w:rPr>
        <w:t>model</w:t>
      </w:r>
      <w:r>
        <w:rPr>
          <w:rFonts w:hint="eastAsia"/>
        </w:rPr>
        <w:t>）和测试集，</w:t>
      </w:r>
      <w:r w:rsidR="00995FFA">
        <w:rPr>
          <w:rFonts w:hint="eastAsia"/>
        </w:rPr>
        <w:t>命令行指令是：</w:t>
      </w:r>
      <w:r w:rsidR="00FD79CF" w:rsidRPr="00FD79CF">
        <w:t>crf_test</w:t>
      </w:r>
      <w:r w:rsidR="00FD79CF">
        <w:t xml:space="preserve"> -m model</w:t>
      </w:r>
      <w:r w:rsidR="00FD79CF" w:rsidRPr="00FD79CF">
        <w:t xml:space="preserve"> testSet.txt</w:t>
      </w:r>
      <w:r w:rsidR="009A7A1D">
        <w:t xml:space="preserve"> &gt;&gt; result.txt</w:t>
      </w:r>
      <w:r w:rsidR="00243654">
        <w:rPr>
          <w:rFonts w:hint="eastAsia"/>
        </w:rPr>
        <w:t>。</w:t>
      </w:r>
      <w:r w:rsidR="0070362B" w:rsidRPr="00923AA4">
        <w:rPr>
          <w:rFonts w:hint="eastAsia"/>
        </w:rPr>
        <w:t xml:space="preserve"> </w:t>
      </w:r>
      <w:r>
        <w:rPr>
          <w:rFonts w:hint="eastAsia"/>
        </w:rPr>
        <w:t>“</w:t>
      </w:r>
      <w:r w:rsidR="0070362B">
        <w:rPr>
          <w:rFonts w:hint="eastAsia"/>
        </w:rPr>
        <w:t>test</w:t>
      </w:r>
      <w:r>
        <w:rPr>
          <w:rFonts w:hint="eastAsia"/>
        </w:rPr>
        <w:t>Set.txt</w:t>
      </w:r>
      <w:r>
        <w:rPr>
          <w:rFonts w:hint="eastAsia"/>
        </w:rPr>
        <w:t>”是</w:t>
      </w:r>
      <w:r w:rsidR="0070362B">
        <w:rPr>
          <w:rFonts w:hint="eastAsia"/>
        </w:rPr>
        <w:t>测试</w:t>
      </w:r>
      <w:r>
        <w:rPr>
          <w:rFonts w:hint="eastAsia"/>
        </w:rPr>
        <w:t>集的文件名，“</w:t>
      </w:r>
      <w:r>
        <w:rPr>
          <w:rFonts w:hint="eastAsia"/>
        </w:rPr>
        <w:t>model</w:t>
      </w:r>
      <w:r w:rsidR="00674A5D">
        <w:rPr>
          <w:rFonts w:hint="eastAsia"/>
        </w:rPr>
        <w:t>”是生成的模型文件</w:t>
      </w:r>
      <w:r w:rsidR="005A62A2">
        <w:rPr>
          <w:rFonts w:hint="eastAsia"/>
        </w:rPr>
        <w:t>，“</w:t>
      </w:r>
      <w:r w:rsidR="005A62A2">
        <w:rPr>
          <w:rFonts w:hint="eastAsia"/>
        </w:rPr>
        <w:t>result.txt</w:t>
      </w:r>
      <w:r w:rsidR="005A62A2">
        <w:rPr>
          <w:rFonts w:hint="eastAsia"/>
        </w:rPr>
        <w:t>”是写入结果的文件</w:t>
      </w:r>
      <w:r>
        <w:rPr>
          <w:rFonts w:hint="eastAsia"/>
        </w:rPr>
        <w:t>。</w:t>
      </w:r>
      <w:r w:rsidR="00670C26">
        <w:rPr>
          <w:rFonts w:hint="eastAsia"/>
        </w:rPr>
        <w:t>下图是序列标注的结果示例。</w:t>
      </w:r>
    </w:p>
    <w:p w14:paraId="7C27EE4F" w14:textId="77777777" w:rsidR="00084F3E" w:rsidRDefault="00084F3E" w:rsidP="00084F3E">
      <w:pPr>
        <w:pStyle w:val="a0"/>
        <w:keepNext/>
        <w:ind w:firstLineChars="200" w:firstLine="480"/>
      </w:pPr>
      <w:r>
        <w:rPr>
          <w:noProof/>
        </w:rPr>
        <w:drawing>
          <wp:inline distT="0" distB="0" distL="0" distR="0" wp14:anchorId="7031FC89" wp14:editId="48B20B94">
            <wp:extent cx="538162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625" cy="1962150"/>
                    </a:xfrm>
                    <a:prstGeom prst="rect">
                      <a:avLst/>
                    </a:prstGeom>
                  </pic:spPr>
                </pic:pic>
              </a:graphicData>
            </a:graphic>
          </wp:inline>
        </w:drawing>
      </w:r>
    </w:p>
    <w:p w14:paraId="22EE487C" w14:textId="77777777" w:rsidR="00CC33D3" w:rsidRDefault="00084F3E" w:rsidP="00084F3E">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10</w:t>
      </w:r>
      <w:r w:rsidR="000D0FD9">
        <w:fldChar w:fldCharType="end"/>
      </w:r>
      <w:r>
        <w:t xml:space="preserve"> </w:t>
      </w:r>
      <w:r>
        <w:t>标注结果图</w:t>
      </w:r>
    </w:p>
    <w:p w14:paraId="2A5F7339" w14:textId="77777777" w:rsidR="00A32E21" w:rsidRPr="00A32E21" w:rsidRDefault="00A32E21" w:rsidP="00A32E21">
      <w:pPr>
        <w:pStyle w:val="a0"/>
        <w:ind w:firstLine="360"/>
      </w:pPr>
      <w:r>
        <w:rPr>
          <w:rFonts w:hint="eastAsia"/>
        </w:rPr>
        <w:lastRenderedPageBreak/>
        <w:t>其中，最后一列是程序标注的结果，倒数第二列是人工标注的正确结果。</w:t>
      </w:r>
    </w:p>
    <w:p w14:paraId="2AD411B3" w14:textId="77777777" w:rsidR="00FD63D4" w:rsidRPr="00FD63D4" w:rsidRDefault="00B9650C" w:rsidP="00C0681F">
      <w:pPr>
        <w:pStyle w:val="2"/>
        <w:spacing w:before="156" w:after="156"/>
      </w:pPr>
      <w:bookmarkStart w:id="42" w:name="_Toc448601923"/>
      <w:bookmarkStart w:id="43" w:name="_Toc451823364"/>
      <w:r>
        <w:t>训练集</w:t>
      </w:r>
      <w:bookmarkEnd w:id="42"/>
      <w:bookmarkEnd w:id="43"/>
    </w:p>
    <w:p w14:paraId="24B7B827" w14:textId="77777777" w:rsidR="00F32A04" w:rsidRDefault="00C0681F" w:rsidP="00F32A04">
      <w:pPr>
        <w:pStyle w:val="a0"/>
        <w:ind w:firstLine="360"/>
      </w:pPr>
      <w:r>
        <w:rPr>
          <w:rFonts w:hint="eastAsia"/>
        </w:rPr>
        <w:t>训练集包含</w:t>
      </w:r>
      <w:r w:rsidR="00800808">
        <w:rPr>
          <w:rFonts w:hint="eastAsia"/>
        </w:rPr>
        <w:t>120</w:t>
      </w:r>
      <w:r w:rsidR="00800808">
        <w:rPr>
          <w:rFonts w:hint="eastAsia"/>
        </w:rPr>
        <w:t>个正样本，</w:t>
      </w:r>
      <w:r w:rsidR="00800808">
        <w:rPr>
          <w:rFonts w:hint="eastAsia"/>
        </w:rPr>
        <w:t>80</w:t>
      </w:r>
      <w:r w:rsidR="00800808">
        <w:rPr>
          <w:rFonts w:hint="eastAsia"/>
        </w:rPr>
        <w:t>个负样本。</w:t>
      </w:r>
      <w:r w:rsidR="009335E7">
        <w:rPr>
          <w:rFonts w:hint="eastAsia"/>
        </w:rPr>
        <w:t>通过观察实际的产品评论语料，发现评论产品属性的句式主要是下面这些，本文采用的正样本覆盖了</w:t>
      </w:r>
      <w:r w:rsidR="00CC4B52">
        <w:rPr>
          <w:rFonts w:hint="eastAsia"/>
        </w:rPr>
        <w:t>这些</w:t>
      </w:r>
      <w:r w:rsidR="00807A88">
        <w:rPr>
          <w:rFonts w:hint="eastAsia"/>
        </w:rPr>
        <w:t>句式</w:t>
      </w:r>
      <w:r w:rsidR="00CC4B52">
        <w:rPr>
          <w:rFonts w:hint="eastAsia"/>
        </w:rPr>
        <w:t>。</w:t>
      </w:r>
    </w:p>
    <w:p w14:paraId="37206585" w14:textId="77777777" w:rsidR="00C545CE" w:rsidRPr="00C545CE" w:rsidRDefault="00C545CE" w:rsidP="00C545CE">
      <w:pPr>
        <w:pStyle w:val="a6"/>
        <w:keepNext/>
        <w:rPr>
          <w:rFonts w:ascii="黑体" w:eastAsia="黑体" w:hAnsi="黑体"/>
          <w:b/>
          <w:sz w:val="21"/>
          <w:szCs w:val="21"/>
        </w:rPr>
      </w:pPr>
      <w:r w:rsidRPr="00C545CE">
        <w:rPr>
          <w:rFonts w:ascii="黑体" w:eastAsia="黑体" w:hAnsi="黑体" w:hint="eastAsia"/>
          <w:b/>
          <w:sz w:val="21"/>
          <w:szCs w:val="21"/>
        </w:rPr>
        <w:t>表</w:t>
      </w:r>
      <w:r w:rsidRPr="00C545CE">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3</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C545CE">
        <w:rPr>
          <w:rFonts w:ascii="黑体" w:eastAsia="黑体" w:hAnsi="黑体"/>
          <w:b/>
          <w:sz w:val="21"/>
          <w:szCs w:val="21"/>
        </w:rPr>
        <w:t xml:space="preserve"> </w:t>
      </w:r>
      <w:r w:rsidR="00083FED">
        <w:rPr>
          <w:rFonts w:ascii="黑体" w:eastAsia="黑体" w:hAnsi="黑体"/>
          <w:b/>
          <w:sz w:val="21"/>
          <w:szCs w:val="21"/>
        </w:rPr>
        <w:t>评论句式</w:t>
      </w:r>
      <w:r w:rsidR="009A02F8">
        <w:rPr>
          <w:rFonts w:ascii="黑体" w:eastAsia="黑体" w:hAnsi="黑体" w:hint="eastAsia"/>
          <w:b/>
          <w:sz w:val="21"/>
          <w:szCs w:val="21"/>
        </w:rPr>
        <w:t>及</w:t>
      </w:r>
      <w:r w:rsidR="007957A5">
        <w:rPr>
          <w:rFonts w:ascii="黑体" w:eastAsia="黑体" w:hAnsi="黑体" w:hint="eastAsia"/>
          <w:b/>
          <w:sz w:val="21"/>
          <w:szCs w:val="21"/>
        </w:rPr>
        <w:t>示例</w:t>
      </w:r>
    </w:p>
    <w:tbl>
      <w:tblPr>
        <w:tblStyle w:val="aff3"/>
        <w:tblW w:w="0" w:type="auto"/>
        <w:tblLook w:val="04A0" w:firstRow="1" w:lastRow="0" w:firstColumn="1" w:lastColumn="0" w:noHBand="0" w:noVBand="1"/>
      </w:tblPr>
      <w:tblGrid>
        <w:gridCol w:w="6062"/>
        <w:gridCol w:w="3225"/>
      </w:tblGrid>
      <w:tr w:rsidR="00807A88" w14:paraId="671AEB0A" w14:textId="77777777" w:rsidTr="00B0080E">
        <w:tc>
          <w:tcPr>
            <w:tcW w:w="6062" w:type="dxa"/>
            <w:tcBorders>
              <w:left w:val="nil"/>
            </w:tcBorders>
          </w:tcPr>
          <w:p w14:paraId="70E35F61" w14:textId="77777777" w:rsidR="00807A88" w:rsidRPr="001C7D7D" w:rsidRDefault="00807A88" w:rsidP="00530E60">
            <w:pPr>
              <w:pStyle w:val="a0"/>
              <w:ind w:firstLineChars="0" w:firstLine="0"/>
              <w:jc w:val="center"/>
              <w:rPr>
                <w:b/>
              </w:rPr>
            </w:pPr>
            <w:r w:rsidRPr="001C7D7D">
              <w:rPr>
                <w:rFonts w:hint="eastAsia"/>
                <w:b/>
              </w:rPr>
              <w:t>句式</w:t>
            </w:r>
          </w:p>
        </w:tc>
        <w:tc>
          <w:tcPr>
            <w:tcW w:w="3225" w:type="dxa"/>
            <w:tcBorders>
              <w:right w:val="nil"/>
            </w:tcBorders>
          </w:tcPr>
          <w:p w14:paraId="5DCEF1B1" w14:textId="77777777" w:rsidR="00807A88" w:rsidRPr="001C7D7D" w:rsidRDefault="00807A88" w:rsidP="00530E60">
            <w:pPr>
              <w:pStyle w:val="a0"/>
              <w:ind w:firstLineChars="0" w:firstLine="0"/>
              <w:jc w:val="center"/>
              <w:rPr>
                <w:b/>
              </w:rPr>
            </w:pPr>
            <w:r w:rsidRPr="001C7D7D">
              <w:rPr>
                <w:rFonts w:hint="eastAsia"/>
                <w:b/>
              </w:rPr>
              <w:t>示例</w:t>
            </w:r>
          </w:p>
        </w:tc>
      </w:tr>
      <w:tr w:rsidR="00807A88" w14:paraId="2B4B37A1" w14:textId="77777777" w:rsidTr="00B0080E">
        <w:tc>
          <w:tcPr>
            <w:tcW w:w="6062" w:type="dxa"/>
            <w:tcBorders>
              <w:left w:val="nil"/>
            </w:tcBorders>
          </w:tcPr>
          <w:p w14:paraId="0EB7D360" w14:textId="77777777" w:rsidR="00807A88" w:rsidRDefault="00E37E43" w:rsidP="00044841">
            <w:pPr>
              <w:pStyle w:val="a0"/>
              <w:ind w:firstLineChars="0" w:firstLine="0"/>
              <w:jc w:val="center"/>
            </w:pPr>
            <w:r>
              <w:rPr>
                <w:rFonts w:hint="eastAsia"/>
              </w:rPr>
              <w:t>评价对象</w:t>
            </w:r>
            <w:r>
              <w:rPr>
                <w:rFonts w:hint="eastAsia"/>
              </w:rPr>
              <w:t xml:space="preserve"> +</w:t>
            </w:r>
            <w:r>
              <w:t xml:space="preserve"> </w:t>
            </w:r>
            <w:r>
              <w:t>程度副词</w:t>
            </w:r>
            <w:r>
              <w:rPr>
                <w:rFonts w:hint="eastAsia"/>
              </w:rPr>
              <w:t xml:space="preserve"> +</w:t>
            </w:r>
            <w:r>
              <w:t xml:space="preserve"> </w:t>
            </w:r>
            <w:r w:rsidR="00581383">
              <w:t>评价词</w:t>
            </w:r>
          </w:p>
        </w:tc>
        <w:tc>
          <w:tcPr>
            <w:tcW w:w="3225" w:type="dxa"/>
            <w:tcBorders>
              <w:right w:val="nil"/>
            </w:tcBorders>
          </w:tcPr>
          <w:p w14:paraId="3D34BD34" w14:textId="77777777" w:rsidR="00807A88" w:rsidRDefault="00E37E43" w:rsidP="00044841">
            <w:pPr>
              <w:pStyle w:val="a0"/>
              <w:ind w:firstLineChars="0" w:firstLine="0"/>
              <w:jc w:val="center"/>
            </w:pPr>
            <w:r>
              <w:rPr>
                <w:rFonts w:hint="eastAsia"/>
              </w:rPr>
              <w:t>屏幕很大</w:t>
            </w:r>
          </w:p>
        </w:tc>
      </w:tr>
      <w:tr w:rsidR="00807A88" w14:paraId="0B906C97" w14:textId="77777777" w:rsidTr="00B0080E">
        <w:tc>
          <w:tcPr>
            <w:tcW w:w="6062" w:type="dxa"/>
            <w:tcBorders>
              <w:left w:val="nil"/>
            </w:tcBorders>
          </w:tcPr>
          <w:p w14:paraId="7FA1D6C1" w14:textId="77777777" w:rsidR="00807A88" w:rsidRDefault="00E37E43" w:rsidP="00044841">
            <w:pPr>
              <w:pStyle w:val="a0"/>
              <w:ind w:firstLineChars="0" w:firstLine="0"/>
              <w:jc w:val="center"/>
            </w:pPr>
            <w:r>
              <w:rPr>
                <w:rFonts w:hint="eastAsia"/>
              </w:rPr>
              <w:t>评价对象</w:t>
            </w:r>
            <w:r>
              <w:rPr>
                <w:rFonts w:hint="eastAsia"/>
              </w:rPr>
              <w:t xml:space="preserve"> +</w:t>
            </w:r>
            <w:r>
              <w:t xml:space="preserve"> </w:t>
            </w:r>
            <w:r>
              <w:t>否定词</w:t>
            </w:r>
            <w:r>
              <w:rPr>
                <w:rFonts w:hint="eastAsia"/>
              </w:rPr>
              <w:t xml:space="preserve"> +</w:t>
            </w:r>
            <w:r>
              <w:t xml:space="preserve"> </w:t>
            </w:r>
            <w:r w:rsidR="00581383">
              <w:t>评价词</w:t>
            </w:r>
          </w:p>
        </w:tc>
        <w:tc>
          <w:tcPr>
            <w:tcW w:w="3225" w:type="dxa"/>
            <w:tcBorders>
              <w:right w:val="nil"/>
            </w:tcBorders>
          </w:tcPr>
          <w:p w14:paraId="7EB89DF3" w14:textId="77777777" w:rsidR="00807A88" w:rsidRDefault="00A92441" w:rsidP="00044841">
            <w:pPr>
              <w:pStyle w:val="a0"/>
              <w:ind w:firstLineChars="0" w:firstLine="0"/>
              <w:jc w:val="center"/>
            </w:pPr>
            <w:r>
              <w:rPr>
                <w:rFonts w:hint="eastAsia"/>
              </w:rPr>
              <w:t>电池不耐用</w:t>
            </w:r>
          </w:p>
        </w:tc>
      </w:tr>
      <w:tr w:rsidR="00807A88" w14:paraId="1B722C3E" w14:textId="77777777" w:rsidTr="00B0080E">
        <w:tc>
          <w:tcPr>
            <w:tcW w:w="6062" w:type="dxa"/>
            <w:tcBorders>
              <w:left w:val="nil"/>
            </w:tcBorders>
          </w:tcPr>
          <w:p w14:paraId="3EA29354" w14:textId="77777777" w:rsidR="00807A88" w:rsidRDefault="00581383" w:rsidP="00044841">
            <w:pPr>
              <w:pStyle w:val="a0"/>
              <w:ind w:firstLineChars="0" w:firstLine="0"/>
              <w:jc w:val="center"/>
            </w:pPr>
            <w:r>
              <w:rPr>
                <w:rFonts w:hint="eastAsia"/>
              </w:rPr>
              <w:t>评价词</w:t>
            </w:r>
            <w:r w:rsidR="004A022D">
              <w:rPr>
                <w:rFonts w:hint="eastAsia"/>
              </w:rPr>
              <w:t xml:space="preserve"> +</w:t>
            </w:r>
            <w:r w:rsidR="004A022D">
              <w:t xml:space="preserve"> </w:t>
            </w:r>
            <w:r w:rsidR="004A022D">
              <w:t>评价对象</w:t>
            </w:r>
          </w:p>
        </w:tc>
        <w:tc>
          <w:tcPr>
            <w:tcW w:w="3225" w:type="dxa"/>
            <w:tcBorders>
              <w:right w:val="nil"/>
            </w:tcBorders>
          </w:tcPr>
          <w:p w14:paraId="7DFAD960" w14:textId="77777777" w:rsidR="00807A88" w:rsidRDefault="004A022D" w:rsidP="00044841">
            <w:pPr>
              <w:pStyle w:val="a0"/>
              <w:ind w:firstLineChars="0" w:firstLine="0"/>
              <w:jc w:val="center"/>
            </w:pPr>
            <w:r>
              <w:rPr>
                <w:rFonts w:hint="eastAsia"/>
              </w:rPr>
              <w:t>大屏幕</w:t>
            </w:r>
          </w:p>
        </w:tc>
      </w:tr>
      <w:tr w:rsidR="00046F65" w14:paraId="28E0DDD9" w14:textId="77777777" w:rsidTr="00B0080E">
        <w:tc>
          <w:tcPr>
            <w:tcW w:w="6062" w:type="dxa"/>
            <w:tcBorders>
              <w:left w:val="nil"/>
            </w:tcBorders>
          </w:tcPr>
          <w:p w14:paraId="0617FD73" w14:textId="77777777" w:rsidR="00046F65" w:rsidRDefault="00E951EF" w:rsidP="00044841">
            <w:pPr>
              <w:pStyle w:val="a0"/>
              <w:ind w:firstLineChars="0" w:firstLine="0"/>
              <w:jc w:val="center"/>
            </w:pPr>
            <w:r>
              <w:rPr>
                <w:rFonts w:hint="eastAsia"/>
              </w:rPr>
              <w:t>评价对象</w:t>
            </w:r>
            <w:r>
              <w:rPr>
                <w:rFonts w:hint="eastAsia"/>
              </w:rPr>
              <w:t xml:space="preserve"> +</w:t>
            </w:r>
            <w:r>
              <w:t xml:space="preserve"> </w:t>
            </w:r>
            <w:r>
              <w:t>有</w:t>
            </w:r>
            <w:r>
              <w:rPr>
                <w:rFonts w:hint="eastAsia"/>
              </w:rPr>
              <w:t>/</w:t>
            </w:r>
            <w:r>
              <w:rPr>
                <w:rFonts w:hint="eastAsia"/>
              </w:rPr>
              <w:t>没有</w:t>
            </w:r>
            <w:r>
              <w:rPr>
                <w:rFonts w:hint="eastAsia"/>
              </w:rPr>
              <w:t xml:space="preserve"> +</w:t>
            </w:r>
            <w:r>
              <w:t xml:space="preserve"> </w:t>
            </w:r>
            <w:r w:rsidR="00581383">
              <w:t>评价词</w:t>
            </w:r>
          </w:p>
        </w:tc>
        <w:tc>
          <w:tcPr>
            <w:tcW w:w="3225" w:type="dxa"/>
            <w:tcBorders>
              <w:right w:val="nil"/>
            </w:tcBorders>
          </w:tcPr>
          <w:p w14:paraId="6162DDB9" w14:textId="77777777" w:rsidR="00046F65" w:rsidRDefault="00E951EF" w:rsidP="00044841">
            <w:pPr>
              <w:pStyle w:val="a0"/>
              <w:ind w:firstLineChars="0" w:firstLine="0"/>
              <w:jc w:val="center"/>
            </w:pPr>
            <w:r>
              <w:rPr>
                <w:rFonts w:hint="eastAsia"/>
              </w:rPr>
              <w:t>外观没有特色</w:t>
            </w:r>
          </w:p>
        </w:tc>
      </w:tr>
      <w:tr w:rsidR="009872FD" w14:paraId="0B866CB4" w14:textId="77777777" w:rsidTr="00B0080E">
        <w:tc>
          <w:tcPr>
            <w:tcW w:w="6062" w:type="dxa"/>
            <w:tcBorders>
              <w:left w:val="nil"/>
            </w:tcBorders>
          </w:tcPr>
          <w:p w14:paraId="55AB86ED" w14:textId="77777777" w:rsidR="009872FD" w:rsidRDefault="0078239F" w:rsidP="00044841">
            <w:pPr>
              <w:pStyle w:val="a0"/>
              <w:ind w:firstLineChars="0" w:firstLine="0"/>
              <w:jc w:val="center"/>
            </w:pPr>
            <w:r>
              <w:rPr>
                <w:rFonts w:hint="eastAsia"/>
              </w:rPr>
              <w:t>评价对象</w:t>
            </w:r>
            <w:r>
              <w:rPr>
                <w:rFonts w:hint="eastAsia"/>
              </w:rPr>
              <w:t xml:space="preserve"> +</w:t>
            </w:r>
            <w:r>
              <w:t xml:space="preserve"> </w:t>
            </w:r>
            <w:r>
              <w:t>是</w:t>
            </w:r>
            <w:r>
              <w:rPr>
                <w:rFonts w:hint="eastAsia"/>
              </w:rPr>
              <w:t>/</w:t>
            </w:r>
            <w:r>
              <w:rPr>
                <w:rFonts w:hint="eastAsia"/>
              </w:rPr>
              <w:t>不是</w:t>
            </w:r>
            <w:r>
              <w:rPr>
                <w:rFonts w:hint="eastAsia"/>
              </w:rPr>
              <w:t xml:space="preserve"> +</w:t>
            </w:r>
            <w:r>
              <w:t xml:space="preserve"> </w:t>
            </w:r>
            <w:r w:rsidR="00581383">
              <w:t>评价词</w:t>
            </w:r>
          </w:p>
        </w:tc>
        <w:tc>
          <w:tcPr>
            <w:tcW w:w="3225" w:type="dxa"/>
            <w:tcBorders>
              <w:right w:val="nil"/>
            </w:tcBorders>
          </w:tcPr>
          <w:p w14:paraId="30641BAC" w14:textId="77777777" w:rsidR="009872FD" w:rsidRPr="0078239F" w:rsidRDefault="001E522F" w:rsidP="00044841">
            <w:pPr>
              <w:pStyle w:val="a0"/>
              <w:ind w:firstLineChars="0" w:firstLine="0"/>
              <w:jc w:val="center"/>
            </w:pPr>
            <w:r>
              <w:rPr>
                <w:rFonts w:hint="eastAsia"/>
              </w:rPr>
              <w:t>屏幕</w:t>
            </w:r>
            <w:r w:rsidR="00BB055B">
              <w:rPr>
                <w:rFonts w:hint="eastAsia"/>
              </w:rPr>
              <w:t>是高清的</w:t>
            </w:r>
          </w:p>
        </w:tc>
      </w:tr>
      <w:tr w:rsidR="00434F09" w14:paraId="48C04920" w14:textId="77777777" w:rsidTr="00B0080E">
        <w:tc>
          <w:tcPr>
            <w:tcW w:w="6062" w:type="dxa"/>
            <w:tcBorders>
              <w:left w:val="nil"/>
            </w:tcBorders>
          </w:tcPr>
          <w:p w14:paraId="3F04F95A" w14:textId="77777777" w:rsidR="00434F09" w:rsidRPr="00581383" w:rsidRDefault="00434F09" w:rsidP="00044841">
            <w:pPr>
              <w:pStyle w:val="a0"/>
              <w:ind w:firstLineChars="0" w:firstLine="0"/>
              <w:jc w:val="center"/>
            </w:pPr>
            <w:r>
              <w:rPr>
                <w:rFonts w:hint="eastAsia"/>
              </w:rPr>
              <w:t>评价对象</w:t>
            </w:r>
            <w:r>
              <w:rPr>
                <w:rFonts w:hint="eastAsia"/>
              </w:rPr>
              <w:t>A</w:t>
            </w:r>
            <w:r>
              <w:t xml:space="preserve"> </w:t>
            </w:r>
            <w:r>
              <w:rPr>
                <w:rFonts w:hint="eastAsia"/>
              </w:rPr>
              <w:t>+</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p>
        </w:tc>
        <w:tc>
          <w:tcPr>
            <w:tcW w:w="3225" w:type="dxa"/>
            <w:tcBorders>
              <w:right w:val="nil"/>
            </w:tcBorders>
          </w:tcPr>
          <w:p w14:paraId="3CDEC1DE" w14:textId="77777777" w:rsidR="00434F09" w:rsidRDefault="00AC7598" w:rsidP="00044841">
            <w:pPr>
              <w:pStyle w:val="a0"/>
              <w:ind w:firstLineChars="0" w:firstLine="0"/>
              <w:jc w:val="center"/>
            </w:pPr>
            <w:r>
              <w:rPr>
                <w:rFonts w:hint="eastAsia"/>
              </w:rPr>
              <w:t>屏幕和电池都很好</w:t>
            </w:r>
          </w:p>
        </w:tc>
      </w:tr>
      <w:tr w:rsidR="00F63C81" w14:paraId="2CB011F2" w14:textId="77777777" w:rsidTr="00B0080E">
        <w:tc>
          <w:tcPr>
            <w:tcW w:w="6062" w:type="dxa"/>
            <w:tcBorders>
              <w:left w:val="nil"/>
            </w:tcBorders>
          </w:tcPr>
          <w:p w14:paraId="13C2248C" w14:textId="77777777" w:rsidR="00F63C81" w:rsidRPr="00581383" w:rsidRDefault="00F63C81" w:rsidP="00044841">
            <w:pPr>
              <w:pStyle w:val="a0"/>
              <w:ind w:firstLineChars="0" w:firstLine="0"/>
              <w:jc w:val="center"/>
            </w:pPr>
            <w:r>
              <w:rPr>
                <w:rFonts w:hint="eastAsia"/>
              </w:rPr>
              <w:t>评价对象</w:t>
            </w:r>
            <w:r>
              <w:rPr>
                <w:rFonts w:hint="eastAsia"/>
              </w:rPr>
              <w:t>A</w:t>
            </w:r>
            <w:r>
              <w:t xml:space="preserve"> </w:t>
            </w:r>
            <w:r>
              <w:rPr>
                <w:rFonts w:hint="eastAsia"/>
              </w:rPr>
              <w:t>+</w:t>
            </w:r>
            <w:r>
              <w:t xml:space="preserve"> </w:t>
            </w:r>
            <w:r w:rsidR="00581383">
              <w:t>评价词</w:t>
            </w:r>
            <w:r>
              <w:rPr>
                <w:rFonts w:hint="eastAsia"/>
              </w:rPr>
              <w:t xml:space="preserve"> +</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p>
        </w:tc>
        <w:tc>
          <w:tcPr>
            <w:tcW w:w="3225" w:type="dxa"/>
            <w:tcBorders>
              <w:right w:val="nil"/>
            </w:tcBorders>
          </w:tcPr>
          <w:p w14:paraId="1A00D31F" w14:textId="77777777" w:rsidR="00F63C81" w:rsidRPr="00691523" w:rsidRDefault="00691523" w:rsidP="00044841">
            <w:pPr>
              <w:pStyle w:val="a0"/>
              <w:ind w:firstLineChars="0" w:firstLine="0"/>
              <w:jc w:val="center"/>
              <w:rPr>
                <w:rFonts w:eastAsiaTheme="minorEastAsia"/>
              </w:rPr>
            </w:pPr>
            <w:r>
              <w:rPr>
                <w:rFonts w:hint="eastAsia"/>
              </w:rPr>
              <w:t>屏幕很大而且</w:t>
            </w:r>
            <w:r w:rsidR="001E7896">
              <w:rPr>
                <w:rFonts w:hint="eastAsia"/>
              </w:rPr>
              <w:t>电池很耐用</w:t>
            </w:r>
          </w:p>
        </w:tc>
      </w:tr>
    </w:tbl>
    <w:p w14:paraId="79AD47E7" w14:textId="77777777" w:rsidR="00314F11" w:rsidRDefault="000D7A11" w:rsidP="00314F11">
      <w:pPr>
        <w:pStyle w:val="2"/>
        <w:spacing w:before="156" w:after="156"/>
      </w:pPr>
      <w:bookmarkStart w:id="44" w:name="_Toc451823365"/>
      <w:bookmarkStart w:id="45" w:name="_Toc448601924"/>
      <w:r>
        <w:t>名词剪枝</w:t>
      </w:r>
      <w:bookmarkEnd w:id="44"/>
    </w:p>
    <w:p w14:paraId="07AC64B4" w14:textId="77777777" w:rsidR="00314F11" w:rsidRDefault="00D93531" w:rsidP="00314F11">
      <w:pPr>
        <w:pStyle w:val="a0"/>
        <w:ind w:firstLine="360"/>
      </w:pPr>
      <w:r>
        <w:rPr>
          <w:rFonts w:hint="eastAsia"/>
        </w:rPr>
        <w:t>利用条件随机场得到的评价对象</w:t>
      </w:r>
      <w:r w:rsidR="002A0FB8">
        <w:rPr>
          <w:rFonts w:hint="eastAsia"/>
        </w:rPr>
        <w:t>可能不一定属于本领域的，比如在手机领域的评论中有这样一条评论“这道菜的味道有点咸”，那么前文所述的算法会把“这道菜的味道”当做评价对象，但是它不是属于手机领域的，所以不属于特定领域的评价对象应该被去掉。为了解决这个问题，本文采用两种名词剪枝技术，词频剪枝和</w:t>
      </w:r>
      <w:r w:rsidR="002A0FB8">
        <w:rPr>
          <w:rFonts w:hint="eastAsia"/>
        </w:rPr>
        <w:t>PMI</w:t>
      </w:r>
      <w:r w:rsidR="002A0FB8">
        <w:rPr>
          <w:rFonts w:hint="eastAsia"/>
        </w:rPr>
        <w:t>剪枝。</w:t>
      </w:r>
    </w:p>
    <w:p w14:paraId="7BA0038F" w14:textId="77777777" w:rsidR="002A0FB8" w:rsidRDefault="002A0FB8" w:rsidP="002A0FB8">
      <w:pPr>
        <w:pStyle w:val="3"/>
        <w:spacing w:before="156" w:after="156"/>
      </w:pPr>
      <w:bookmarkStart w:id="46" w:name="_Toc451823366"/>
      <w:r>
        <w:rPr>
          <w:rFonts w:hint="eastAsia"/>
        </w:rPr>
        <w:t>词频剪枝</w:t>
      </w:r>
      <w:bookmarkEnd w:id="46"/>
    </w:p>
    <w:p w14:paraId="44B591AA" w14:textId="77777777" w:rsidR="00AF268C" w:rsidRDefault="00AF364A" w:rsidP="002A0FB8">
      <w:pPr>
        <w:pStyle w:val="a0"/>
        <w:ind w:firstLine="360"/>
      </w:pPr>
      <w:r>
        <w:rPr>
          <w:rFonts w:hint="eastAsia"/>
        </w:rPr>
        <w:t>词频剪枝就是过滤掉</w:t>
      </w:r>
      <w:r w:rsidR="004B2FC2">
        <w:rPr>
          <w:rFonts w:hint="eastAsia"/>
        </w:rPr>
        <w:t>在</w:t>
      </w:r>
      <w:r>
        <w:rPr>
          <w:rFonts w:hint="eastAsia"/>
        </w:rPr>
        <w:t>语料库</w:t>
      </w:r>
      <w:r w:rsidR="004B2FC2">
        <w:rPr>
          <w:rFonts w:hint="eastAsia"/>
        </w:rPr>
        <w:t>中出现频率较低的评价对象</w:t>
      </w:r>
      <w:r w:rsidR="008D171A">
        <w:rPr>
          <w:rFonts w:hint="eastAsia"/>
        </w:rPr>
        <w:t>。</w:t>
      </w:r>
      <w:r w:rsidR="00FB4F71">
        <w:rPr>
          <w:rFonts w:hint="eastAsia"/>
        </w:rPr>
        <w:t>因为评价对象是名词，所以先统计语料库中所有名词</w:t>
      </w:r>
      <w:r w:rsidR="00A54713">
        <w:rPr>
          <w:rFonts w:hint="eastAsia"/>
        </w:rPr>
        <w:t>出现的频率，并且</w:t>
      </w:r>
      <w:r w:rsidR="006E3218">
        <w:rPr>
          <w:rFonts w:hint="eastAsia"/>
        </w:rPr>
        <w:t>选出</w:t>
      </w:r>
      <w:r w:rsidR="00A54713">
        <w:rPr>
          <w:rFonts w:hint="eastAsia"/>
        </w:rPr>
        <w:t>其中</w:t>
      </w:r>
      <w:r w:rsidR="00E30EAE">
        <w:rPr>
          <w:rFonts w:hint="eastAsia"/>
        </w:rPr>
        <w:t>频率最多的</w:t>
      </w:r>
      <w:r w:rsidR="00A54713">
        <w:rPr>
          <w:rFonts w:hint="eastAsia"/>
        </w:rPr>
        <w:t>前</w:t>
      </w:r>
      <w:r w:rsidR="00035F48">
        <w:rPr>
          <w:rFonts w:hint="eastAsia"/>
        </w:rPr>
        <w:t>N</w:t>
      </w:r>
      <w:r w:rsidR="00035F48">
        <w:rPr>
          <w:rFonts w:hint="eastAsia"/>
        </w:rPr>
        <w:t>个</w:t>
      </w:r>
      <w:r w:rsidR="00A54713">
        <w:rPr>
          <w:rFonts w:hint="eastAsia"/>
        </w:rPr>
        <w:t>名词。</w:t>
      </w:r>
      <w:r w:rsidR="00CC16F3">
        <w:rPr>
          <w:rFonts w:hint="eastAsia"/>
        </w:rPr>
        <w:t>如果抽取出的评价对象不包含这</w:t>
      </w:r>
      <w:r w:rsidR="00CC16F3">
        <w:rPr>
          <w:rFonts w:hint="eastAsia"/>
        </w:rPr>
        <w:t>N</w:t>
      </w:r>
      <w:r w:rsidR="00CC16F3">
        <w:rPr>
          <w:rFonts w:hint="eastAsia"/>
        </w:rPr>
        <w:t>个名词中的任何一个，则去掉这个评价对象。</w:t>
      </w:r>
    </w:p>
    <w:p w14:paraId="04A20565" w14:textId="77777777" w:rsidR="002A0FB8" w:rsidRDefault="00AF268C" w:rsidP="002A0FB8">
      <w:pPr>
        <w:pStyle w:val="a0"/>
        <w:ind w:firstLine="360"/>
      </w:pPr>
      <w:r>
        <w:rPr>
          <w:rFonts w:hint="eastAsia"/>
        </w:rPr>
        <w:t>本文对</w:t>
      </w:r>
      <w:r>
        <w:rPr>
          <w:rFonts w:hint="eastAsia"/>
        </w:rPr>
        <w:t>5</w:t>
      </w:r>
      <w:r>
        <w:rPr>
          <w:rFonts w:hint="eastAsia"/>
        </w:rPr>
        <w:t>万条手机评论进行统计，</w:t>
      </w:r>
      <w:r w:rsidR="00144D04">
        <w:rPr>
          <w:rFonts w:hint="eastAsia"/>
        </w:rPr>
        <w:t>选择了前</w:t>
      </w:r>
      <w:r w:rsidR="00144D04">
        <w:rPr>
          <w:rFonts w:hint="eastAsia"/>
        </w:rPr>
        <w:t>1000</w:t>
      </w:r>
      <w:r w:rsidR="00144D04">
        <w:rPr>
          <w:rFonts w:hint="eastAsia"/>
        </w:rPr>
        <w:t>个名词，并且手动筛选了这</w:t>
      </w:r>
      <w:r w:rsidR="00144D04">
        <w:rPr>
          <w:rFonts w:hint="eastAsia"/>
        </w:rPr>
        <w:t>1000</w:t>
      </w:r>
      <w:r w:rsidR="00144D04">
        <w:rPr>
          <w:rFonts w:hint="eastAsia"/>
        </w:rPr>
        <w:t>个词。在这些词中</w:t>
      </w:r>
      <w:r w:rsidR="00D635C3">
        <w:rPr>
          <w:rFonts w:hint="eastAsia"/>
        </w:rPr>
        <w:t>有噪声，即</w:t>
      </w:r>
      <w:r w:rsidR="00144D04">
        <w:rPr>
          <w:rFonts w:hint="eastAsia"/>
        </w:rPr>
        <w:t>有些词并不是手机的属性，也就是不会是评价对象，那么这些词也被人工剔除了，最后只剩下</w:t>
      </w:r>
      <w:r w:rsidR="00144D04">
        <w:rPr>
          <w:rFonts w:hint="eastAsia"/>
        </w:rPr>
        <w:t>400</w:t>
      </w:r>
      <w:r w:rsidR="00144D04">
        <w:rPr>
          <w:rFonts w:hint="eastAsia"/>
        </w:rPr>
        <w:t>个左右的名词。</w:t>
      </w:r>
      <w:r w:rsidR="00D635C3">
        <w:rPr>
          <w:rFonts w:hint="eastAsia"/>
        </w:rPr>
        <w:t>排在</w:t>
      </w:r>
      <w:r w:rsidR="00D635C3">
        <w:rPr>
          <w:rFonts w:hint="eastAsia"/>
        </w:rPr>
        <w:t>1000</w:t>
      </w:r>
      <w:r w:rsidR="00D635C3">
        <w:rPr>
          <w:rFonts w:hint="eastAsia"/>
        </w:rPr>
        <w:t>以后的名词的频率已经很低了，第</w:t>
      </w:r>
      <w:r w:rsidR="00D635C3">
        <w:rPr>
          <w:rFonts w:hint="eastAsia"/>
        </w:rPr>
        <w:t>1001</w:t>
      </w:r>
      <w:r w:rsidR="00D635C3">
        <w:rPr>
          <w:rFonts w:hint="eastAsia"/>
        </w:rPr>
        <w:t>个词的词频是</w:t>
      </w:r>
      <w:r w:rsidR="00D635C3">
        <w:rPr>
          <w:rFonts w:hint="eastAsia"/>
        </w:rPr>
        <w:t>57</w:t>
      </w:r>
      <w:r w:rsidR="00D635C3">
        <w:rPr>
          <w:rFonts w:hint="eastAsia"/>
        </w:rPr>
        <w:t>，而且频率越低的名词越可能是噪声。</w:t>
      </w:r>
      <w:r w:rsidR="00561662">
        <w:rPr>
          <w:rFonts w:hint="eastAsia"/>
        </w:rPr>
        <w:t>所以选出的</w:t>
      </w:r>
      <w:r w:rsidR="00561662">
        <w:rPr>
          <w:rFonts w:hint="eastAsia"/>
        </w:rPr>
        <w:t>400</w:t>
      </w:r>
      <w:r w:rsidR="00561662">
        <w:rPr>
          <w:rFonts w:hint="eastAsia"/>
        </w:rPr>
        <w:t>个名词能覆盖绝大部分的手机属性，即使遗漏了一些低频率的手机属性，由于频率很低，本文认为这样的属性不是消费者主要关注的产品属性，所以遗漏了也能接受。</w:t>
      </w:r>
    </w:p>
    <w:p w14:paraId="56B5B6FA" w14:textId="77777777" w:rsidR="000421E3" w:rsidRDefault="006C3DE3" w:rsidP="00A307CE">
      <w:pPr>
        <w:pStyle w:val="3"/>
        <w:spacing w:before="156" w:after="156"/>
      </w:pPr>
      <w:bookmarkStart w:id="47" w:name="_Toc451823367"/>
      <w:r>
        <w:rPr>
          <w:rFonts w:hint="eastAsia"/>
        </w:rPr>
        <w:lastRenderedPageBreak/>
        <w:t>PMI</w:t>
      </w:r>
      <w:r>
        <w:rPr>
          <w:rFonts w:hint="eastAsia"/>
        </w:rPr>
        <w:t>剪枝</w:t>
      </w:r>
      <w:bookmarkEnd w:id="47"/>
    </w:p>
    <w:p w14:paraId="14397302" w14:textId="77777777" w:rsidR="000421E3" w:rsidRDefault="00C93004" w:rsidP="002A0FB8">
      <w:pPr>
        <w:pStyle w:val="a0"/>
        <w:ind w:firstLine="360"/>
      </w:pPr>
      <w:r>
        <w:rPr>
          <w:rFonts w:hint="eastAsia"/>
        </w:rPr>
        <w:t>PMI</w:t>
      </w:r>
      <w:r>
        <w:rPr>
          <w:rFonts w:hint="eastAsia"/>
        </w:rPr>
        <w:t>（</w:t>
      </w:r>
      <w:r>
        <w:rPr>
          <w:rFonts w:hint="eastAsia"/>
        </w:rPr>
        <w:t>Point</w:t>
      </w:r>
      <w:r>
        <w:t>wise Mutual Information</w:t>
      </w:r>
      <w:r>
        <w:rPr>
          <w:rFonts w:hint="eastAsia"/>
        </w:rPr>
        <w:t>）值描述的是词与词之间的关系，在给定的语料库中，词</w:t>
      </w:r>
      <w:r>
        <w:rPr>
          <w:rFonts w:hint="eastAsia"/>
        </w:rPr>
        <w:t>a</w:t>
      </w:r>
      <w:r>
        <w:rPr>
          <w:rFonts w:hint="eastAsia"/>
        </w:rPr>
        <w:t>和词</w:t>
      </w:r>
      <w:r>
        <w:rPr>
          <w:rFonts w:hint="eastAsia"/>
        </w:rPr>
        <w:t>b</w:t>
      </w:r>
      <w:r>
        <w:rPr>
          <w:rFonts w:hint="eastAsia"/>
        </w:rPr>
        <w:t>的</w:t>
      </w:r>
      <w:r>
        <w:rPr>
          <w:rFonts w:hint="eastAsia"/>
        </w:rPr>
        <w:t>PMI</w:t>
      </w:r>
      <w:r>
        <w:rPr>
          <w:rFonts w:hint="eastAsia"/>
        </w:rPr>
        <w:t>值可用如下公式求得：</w:t>
      </w:r>
    </w:p>
    <w:p w14:paraId="7AFDD390" w14:textId="77777777" w:rsidR="00C93004" w:rsidRPr="00835447" w:rsidRDefault="00FE0C6A" w:rsidP="002A0FB8">
      <w:pPr>
        <w:pStyle w:val="a0"/>
        <w:ind w:firstLine="360"/>
      </w:pPr>
      <m:oMathPara>
        <m:oMath>
          <m:r>
            <w:rPr>
              <w:rFonts w:ascii="Cambria Math" w:hAnsi="Cambria Math"/>
            </w:rPr>
            <m:t>PM</m:t>
          </m:r>
          <m:sSub>
            <m:sSubPr>
              <m:ctrlPr>
                <w:rPr>
                  <w:rFonts w:ascii="Cambria Math" w:hAnsi="Cambria Math"/>
                </w:rPr>
              </m:ctrlPr>
            </m:sSubPr>
            <m:e>
              <m:r>
                <w:rPr>
                  <w:rFonts w:ascii="Cambria Math" w:hAnsi="Cambria Math"/>
                </w:rPr>
                <m:t>I</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14:paraId="76AA3238" w14:textId="77777777" w:rsidR="00E95A2D" w:rsidRDefault="008F47B8" w:rsidP="008F47B8">
      <w:pPr>
        <w:pStyle w:val="a0"/>
        <w:ind w:firstLineChars="0" w:firstLine="0"/>
      </w:pPr>
      <w:r>
        <w:t>其中</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表示的是同时包含</w:t>
      </w:r>
      <w:r>
        <w:rPr>
          <w:rFonts w:hint="eastAsia"/>
        </w:rPr>
        <w:t>a</w:t>
      </w:r>
      <w:r>
        <w:rPr>
          <w:rFonts w:hint="eastAsia"/>
        </w:rPr>
        <w:t>和</w:t>
      </w:r>
      <w:r>
        <w:rPr>
          <w:rFonts w:hint="eastAsia"/>
        </w:rPr>
        <w:t>b</w:t>
      </w:r>
      <w:r>
        <w:rPr>
          <w:rFonts w:hint="eastAsia"/>
        </w:rPr>
        <w:t>的文本数量，</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表示包含</w:t>
      </w:r>
      <w:r>
        <w:t>a</w:t>
      </w:r>
      <w:r>
        <w:t>的文本数量</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表示包含</w:t>
      </w:r>
      <w:r>
        <w:rPr>
          <w:rFonts w:hint="eastAsia"/>
        </w:rPr>
        <w:t>b</w:t>
      </w:r>
      <w:r>
        <w:rPr>
          <w:rFonts w:hint="eastAsia"/>
        </w:rPr>
        <w:t>的文本数量。</w:t>
      </w:r>
      <w:r w:rsidR="00E4652C">
        <w:rPr>
          <w:rFonts w:hint="eastAsia"/>
        </w:rPr>
        <w:t>PMI</w:t>
      </w:r>
      <w:r w:rsidR="00E4652C">
        <w:rPr>
          <w:rFonts w:hint="eastAsia"/>
        </w:rPr>
        <w:t>值基于的假设是，两个词共现的次数越多，那么这两个词之间的联系越大。</w:t>
      </w:r>
      <w:r w:rsidR="00940254">
        <w:rPr>
          <w:rFonts w:hint="eastAsia"/>
        </w:rPr>
        <w:t>为了用</w:t>
      </w:r>
      <w:r w:rsidR="00940254">
        <w:rPr>
          <w:rFonts w:hint="eastAsia"/>
        </w:rPr>
        <w:t>PMI</w:t>
      </w:r>
      <w:r w:rsidR="00940254">
        <w:rPr>
          <w:rFonts w:hint="eastAsia"/>
        </w:rPr>
        <w:t>值描述某个词的领域相关性，需要</w:t>
      </w:r>
      <w:r w:rsidR="004B0689">
        <w:rPr>
          <w:rFonts w:hint="eastAsia"/>
        </w:rPr>
        <w:t>计算这个词和</w:t>
      </w:r>
      <w:r w:rsidR="00940254">
        <w:rPr>
          <w:rFonts w:hint="eastAsia"/>
        </w:rPr>
        <w:t>领域特征词</w:t>
      </w:r>
      <w:r w:rsidR="00B0454B">
        <w:rPr>
          <w:rFonts w:hint="eastAsia"/>
        </w:rPr>
        <w:t>（集）的</w:t>
      </w:r>
      <w:r w:rsidR="00B0454B">
        <w:rPr>
          <w:rFonts w:hint="eastAsia"/>
        </w:rPr>
        <w:t>PMI</w:t>
      </w:r>
      <w:r w:rsidR="00B0454B">
        <w:rPr>
          <w:rFonts w:hint="eastAsia"/>
        </w:rPr>
        <w:t>值</w:t>
      </w:r>
      <w:r w:rsidR="00940254">
        <w:rPr>
          <w:rFonts w:hint="eastAsia"/>
        </w:rPr>
        <w:t>，</w:t>
      </w:r>
      <w:r w:rsidR="00B0454B">
        <w:rPr>
          <w:rFonts w:hint="eastAsia"/>
        </w:rPr>
        <w:t>领域特征词（集）指的是</w:t>
      </w:r>
      <w:r w:rsidR="00940254">
        <w:rPr>
          <w:rFonts w:hint="eastAsia"/>
        </w:rPr>
        <w:t>能代表某个领域</w:t>
      </w:r>
      <w:r w:rsidR="00B0454B">
        <w:rPr>
          <w:rFonts w:hint="eastAsia"/>
        </w:rPr>
        <w:t>的词</w:t>
      </w:r>
      <w:r w:rsidR="005E7511">
        <w:rPr>
          <w:rFonts w:hint="eastAsia"/>
        </w:rPr>
        <w:t>（</w:t>
      </w:r>
      <w:r w:rsidR="00B0454B">
        <w:rPr>
          <w:rFonts w:hint="eastAsia"/>
        </w:rPr>
        <w:t>集</w:t>
      </w:r>
      <w:r w:rsidR="005E7511">
        <w:rPr>
          <w:rFonts w:hint="eastAsia"/>
        </w:rPr>
        <w:t>）。</w:t>
      </w:r>
      <w:r w:rsidR="002A1332">
        <w:rPr>
          <w:rFonts w:hint="eastAsia"/>
        </w:rPr>
        <w:t>本文使用特征词集，包含</w:t>
      </w:r>
      <w:r w:rsidR="002A1332">
        <w:rPr>
          <w:rFonts w:hint="eastAsia"/>
        </w:rPr>
        <w:t>32</w:t>
      </w:r>
      <w:r w:rsidR="002A1332">
        <w:rPr>
          <w:rFonts w:hint="eastAsia"/>
        </w:rPr>
        <w:t>个特征词。</w:t>
      </w:r>
      <w:r w:rsidR="00E17886">
        <w:rPr>
          <w:rFonts w:hint="eastAsia"/>
        </w:rPr>
        <w:t>计算评价对象中的名词和该词集的</w:t>
      </w:r>
      <w:r w:rsidR="00E17886">
        <w:rPr>
          <w:rFonts w:hint="eastAsia"/>
        </w:rPr>
        <w:t>PMI</w:t>
      </w:r>
      <w:r w:rsidR="00E17886">
        <w:rPr>
          <w:rFonts w:hint="eastAsia"/>
        </w:rPr>
        <w:t>值，由于</w:t>
      </w:r>
      <w:r w:rsidR="00E17886">
        <w:rPr>
          <w:rFonts w:hint="eastAsia"/>
        </w:rPr>
        <w:t>PMI</w:t>
      </w:r>
      <w:r w:rsidR="00E17886">
        <w:rPr>
          <w:rFonts w:hint="eastAsia"/>
        </w:rPr>
        <w:t>值很小，所以乘上</w:t>
      </w:r>
      <w:r w:rsidR="00E17886">
        <w:rPr>
          <w:rFonts w:hint="eastAsia"/>
        </w:rPr>
        <w:t>10</w:t>
      </w:r>
      <w:r w:rsidR="00E17886">
        <w:rPr>
          <w:vertAlign w:val="superscript"/>
        </w:rPr>
        <w:t>5</w:t>
      </w:r>
      <w:r w:rsidR="00E17886">
        <w:rPr>
          <w:rFonts w:hint="eastAsia"/>
        </w:rPr>
        <w:t>，去掉值小于</w:t>
      </w:r>
      <w:r w:rsidR="00E17886">
        <w:rPr>
          <w:rFonts w:hint="eastAsia"/>
        </w:rPr>
        <w:t>2.2</w:t>
      </w:r>
      <w:r w:rsidR="00E17886">
        <w:rPr>
          <w:rFonts w:hint="eastAsia"/>
        </w:rPr>
        <w:t>的评价对象。</w:t>
      </w:r>
    </w:p>
    <w:p w14:paraId="7A5598BC" w14:textId="77777777" w:rsidR="00E95A2D" w:rsidRDefault="00E95A2D" w:rsidP="00E95A2D">
      <w:pPr>
        <w:rPr>
          <w:sz w:val="24"/>
          <w:szCs w:val="24"/>
        </w:rPr>
      </w:pPr>
      <w:r>
        <w:br w:type="page"/>
      </w:r>
    </w:p>
    <w:p w14:paraId="40D15105" w14:textId="77777777" w:rsidR="0098368C" w:rsidRDefault="00A2547C" w:rsidP="00E43E05">
      <w:pPr>
        <w:pStyle w:val="1"/>
        <w:spacing w:after="312"/>
      </w:pPr>
      <w:bookmarkStart w:id="48" w:name="_Toc451823368"/>
      <w:r>
        <w:lastRenderedPageBreak/>
        <w:t>基于依存句法关系的</w:t>
      </w:r>
      <w:r w:rsidR="008F0F22">
        <w:t>评价词抽取</w:t>
      </w:r>
      <w:bookmarkEnd w:id="45"/>
      <w:bookmarkEnd w:id="48"/>
    </w:p>
    <w:p w14:paraId="391DF5DF" w14:textId="77777777" w:rsidR="00F24E4E" w:rsidRPr="00A2547C" w:rsidRDefault="008D7029" w:rsidP="00CE0B98">
      <w:pPr>
        <w:pStyle w:val="a0"/>
        <w:ind w:firstLineChars="200" w:firstLine="480"/>
      </w:pPr>
      <w:r>
        <w:rPr>
          <w:rFonts w:hint="eastAsia"/>
        </w:rPr>
        <w:t>评价词是描述</w:t>
      </w:r>
      <w:r w:rsidR="00856746">
        <w:rPr>
          <w:rFonts w:hint="eastAsia"/>
        </w:rPr>
        <w:t>评价对象的词语。在产品评论中，评价词</w:t>
      </w:r>
      <w:r w:rsidR="002E6CB6">
        <w:rPr>
          <w:rFonts w:hint="eastAsia"/>
        </w:rPr>
        <w:t>能</w:t>
      </w:r>
      <w:r w:rsidR="00856746">
        <w:rPr>
          <w:rFonts w:hint="eastAsia"/>
        </w:rPr>
        <w:t>描述产品</w:t>
      </w:r>
      <w:r w:rsidR="002E6CB6">
        <w:rPr>
          <w:rFonts w:hint="eastAsia"/>
        </w:rPr>
        <w:t>的</w:t>
      </w:r>
      <w:r w:rsidR="00856746">
        <w:rPr>
          <w:rFonts w:hint="eastAsia"/>
        </w:rPr>
        <w:t>属性</w:t>
      </w:r>
      <w:r w:rsidR="002E6CB6">
        <w:rPr>
          <w:rFonts w:hint="eastAsia"/>
        </w:rPr>
        <w:t>。</w:t>
      </w:r>
      <w:r w:rsidR="005F2187">
        <w:rPr>
          <w:rFonts w:hint="eastAsia"/>
        </w:rPr>
        <w:t>比如“屏幕很大”中“大”是评价词，它描述了“屏幕”的大小。</w:t>
      </w:r>
      <w:r w:rsidR="001D5571">
        <w:rPr>
          <w:rFonts w:hint="eastAsia"/>
        </w:rPr>
        <w:t>本文</w:t>
      </w:r>
      <w:r w:rsidR="00B603DA">
        <w:rPr>
          <w:rFonts w:hint="eastAsia"/>
        </w:rPr>
        <w:t>中研究的评价词为形容词或者</w:t>
      </w:r>
      <w:r w:rsidR="007551A8">
        <w:rPr>
          <w:rFonts w:hint="eastAsia"/>
        </w:rPr>
        <w:t>是</w:t>
      </w:r>
      <w:r w:rsidR="00B603DA">
        <w:rPr>
          <w:rFonts w:hint="eastAsia"/>
        </w:rPr>
        <w:t>“有”、“没有”</w:t>
      </w:r>
      <w:r w:rsidR="007551A8">
        <w:rPr>
          <w:rFonts w:hint="eastAsia"/>
        </w:rPr>
        <w:t>、“是”、“不是”这些词的直接宾语。</w:t>
      </w:r>
      <w:r w:rsidR="00764BE1">
        <w:rPr>
          <w:rFonts w:hint="eastAsia"/>
        </w:rPr>
        <w:t>本文利用依存句法关系抽取评价词。</w:t>
      </w:r>
    </w:p>
    <w:p w14:paraId="4D6E49AC" w14:textId="77777777" w:rsidR="00BF38DE" w:rsidRDefault="00B54B08" w:rsidP="00BF38DE">
      <w:pPr>
        <w:pStyle w:val="2"/>
        <w:spacing w:before="156" w:after="156"/>
      </w:pPr>
      <w:bookmarkStart w:id="49" w:name="_Toc448601926"/>
      <w:bookmarkStart w:id="50" w:name="_Toc451823369"/>
      <w:r>
        <w:t>依存</w:t>
      </w:r>
      <w:r w:rsidR="006746FC">
        <w:t>句法关系</w:t>
      </w:r>
      <w:bookmarkEnd w:id="49"/>
      <w:bookmarkEnd w:id="50"/>
    </w:p>
    <w:p w14:paraId="1B0D2746" w14:textId="77777777" w:rsidR="00EA654F" w:rsidRDefault="00BB2835" w:rsidP="00CE0B98">
      <w:pPr>
        <w:pStyle w:val="a0"/>
        <w:ind w:firstLineChars="200" w:firstLine="480"/>
      </w:pPr>
      <w:r>
        <w:rPr>
          <w:rFonts w:hint="eastAsia"/>
        </w:rPr>
        <w:t>依存语法也被称作从属关系语法，</w:t>
      </w:r>
      <w:r w:rsidR="00D1578E">
        <w:rPr>
          <w:rFonts w:hint="eastAsia"/>
        </w:rPr>
        <w:t>是用词和词之间的依存关系来描述文本的语言结构的一种语法框架。</w:t>
      </w:r>
      <w:r w:rsidR="0058569A">
        <w:rPr>
          <w:rFonts w:hint="eastAsia"/>
        </w:rPr>
        <w:t>现代依存语法理论是由发过的语言学家</w:t>
      </w:r>
      <w:r w:rsidR="0058569A">
        <w:rPr>
          <w:rFonts w:hint="eastAsia"/>
        </w:rPr>
        <w:t>Lucien Tesni</w:t>
      </w:r>
      <w:r w:rsidR="0058569A">
        <w:rPr>
          <w:rFonts w:hint="eastAsia"/>
        </w:rPr>
        <w:t>è</w:t>
      </w:r>
      <w:r w:rsidR="0058569A">
        <w:rPr>
          <w:rFonts w:hint="eastAsia"/>
        </w:rPr>
        <w:t>re</w:t>
      </w:r>
      <w:r w:rsidR="0058569A">
        <w:rPr>
          <w:rFonts w:hint="eastAsia"/>
        </w:rPr>
        <w:t>创立的。</w:t>
      </w:r>
      <w:r w:rsidR="004C00E9">
        <w:rPr>
          <w:rFonts w:hint="eastAsia"/>
        </w:rPr>
        <w:t>在传统的语言学中，主语在一个句子中的地位是最主导的，</w:t>
      </w:r>
      <w:r w:rsidR="004F2EAA">
        <w:rPr>
          <w:rFonts w:hint="eastAsia"/>
        </w:rPr>
        <w:t>而其他成分被统称为谓语。</w:t>
      </w:r>
      <w:r w:rsidR="006A0B36">
        <w:rPr>
          <w:rFonts w:hint="eastAsia"/>
        </w:rPr>
        <w:t>而依存语法认为，动词在句子中起主导作用，其他成分直接或</w:t>
      </w:r>
      <w:r w:rsidR="00B64B98">
        <w:rPr>
          <w:rFonts w:hint="eastAsia"/>
        </w:rPr>
        <w:t>间接</w:t>
      </w:r>
      <w:r w:rsidR="00A32F02">
        <w:rPr>
          <w:rFonts w:hint="eastAsia"/>
        </w:rPr>
        <w:t>地和其关联</w:t>
      </w:r>
      <w:r w:rsidR="00574267">
        <w:rPr>
          <w:rFonts w:hint="eastAsia"/>
        </w:rPr>
        <w:t>。</w:t>
      </w:r>
      <w:r w:rsidR="00ED7317">
        <w:rPr>
          <w:rFonts w:hint="eastAsia"/>
        </w:rPr>
        <w:t>在依存语法的理论中，“依存”指的是句子中词和词之间的从属关系。</w:t>
      </w:r>
      <w:r w:rsidR="00F921B4">
        <w:rPr>
          <w:rFonts w:hint="eastAsia"/>
        </w:rPr>
        <w:t>根据支配和从属关系，成分被认定为支配者或被支配者，后者也被称为从属者。</w:t>
      </w:r>
      <w:r w:rsidR="00675965">
        <w:rPr>
          <w:rFonts w:hint="eastAsia"/>
        </w:rPr>
        <w:t>依存句法结构可以用依存句法树表示。支配者为父节点，而被支配的成分为该父节点的子节点。</w:t>
      </w:r>
      <w:r w:rsidR="00623C5C">
        <w:rPr>
          <w:rFonts w:hint="eastAsia"/>
        </w:rPr>
        <w:t>比如“这个手机的屏幕很大”的依存句法树如下图：</w:t>
      </w:r>
    </w:p>
    <w:p w14:paraId="62A86F76" w14:textId="77777777" w:rsidR="00B162DC" w:rsidRDefault="006337F8" w:rsidP="00B162DC">
      <w:pPr>
        <w:pStyle w:val="a0"/>
        <w:keepNext/>
        <w:ind w:firstLineChars="200" w:firstLine="480"/>
        <w:jc w:val="center"/>
      </w:pPr>
      <w:r>
        <w:object w:dxaOrig="7605" w:dyaOrig="13051" w14:anchorId="717317B0">
          <v:shape id="_x0000_i1027" type="#_x0000_t75" style="width:164.5pt;height:282.5pt" o:ole="">
            <v:imagedata r:id="rId25" o:title=""/>
          </v:shape>
          <o:OLEObject Type="Embed" ProgID="Visio.Drawing.15" ShapeID="_x0000_i1027" DrawAspect="Content" ObjectID="_1531198768" r:id="rId26"/>
        </w:object>
      </w:r>
    </w:p>
    <w:p w14:paraId="72C8E332" w14:textId="77777777" w:rsidR="00E21BDC" w:rsidRDefault="00B162DC" w:rsidP="00E21BDC">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依存句法树</w:t>
      </w:r>
    </w:p>
    <w:p w14:paraId="1FC0F37F" w14:textId="77777777" w:rsidR="00EE673D" w:rsidRDefault="00770A62" w:rsidP="00E21BDC">
      <w:pPr>
        <w:pStyle w:val="a0"/>
        <w:ind w:firstLineChars="0" w:firstLine="0"/>
      </w:pPr>
      <w:r>
        <w:rPr>
          <w:rFonts w:hint="eastAsia"/>
        </w:rPr>
        <w:lastRenderedPageBreak/>
        <w:t>本文关注的依存句法关系是评价对象</w:t>
      </w:r>
      <w:r w:rsidR="005A2EF9">
        <w:rPr>
          <w:rFonts w:hint="eastAsia"/>
        </w:rPr>
        <w:t>和评价词</w:t>
      </w:r>
      <w:r>
        <w:rPr>
          <w:rFonts w:hint="eastAsia"/>
        </w:rPr>
        <w:t>之间的关系，</w:t>
      </w:r>
      <w:r w:rsidR="005A2EF9">
        <w:rPr>
          <w:rFonts w:hint="eastAsia"/>
        </w:rPr>
        <w:t>比如这个例句中“屏幕”和“大”之间的依存关系是</w:t>
      </w:r>
      <w:r w:rsidR="005A2EF9">
        <w:rPr>
          <w:rFonts w:hint="eastAsia"/>
        </w:rPr>
        <w:t>nsubj</w:t>
      </w:r>
      <w:r w:rsidR="005A2EF9">
        <w:rPr>
          <w:rFonts w:hint="eastAsia"/>
        </w:rPr>
        <w:t>。</w:t>
      </w:r>
    </w:p>
    <w:p w14:paraId="484A0C34" w14:textId="77777777" w:rsidR="00EE673D" w:rsidRDefault="00EE673D" w:rsidP="00EE673D">
      <w:pPr>
        <w:pStyle w:val="2"/>
        <w:spacing w:before="156" w:after="156"/>
      </w:pPr>
      <w:bookmarkStart w:id="51" w:name="_Toc451823370"/>
      <w:r>
        <w:t>评价词抽取</w:t>
      </w:r>
      <w:bookmarkEnd w:id="51"/>
    </w:p>
    <w:p w14:paraId="5BC30227" w14:textId="77777777" w:rsidR="004809B0" w:rsidRPr="004809B0" w:rsidRDefault="004809B0" w:rsidP="00BA0F1F">
      <w:pPr>
        <w:pStyle w:val="3"/>
        <w:spacing w:before="156" w:after="156"/>
      </w:pPr>
      <w:bookmarkStart w:id="52" w:name="_Toc451823371"/>
      <w:r>
        <w:t>正常抽取</w:t>
      </w:r>
      <w:bookmarkEnd w:id="52"/>
    </w:p>
    <w:p w14:paraId="63367525" w14:textId="77777777" w:rsidR="00E21BDC" w:rsidRDefault="0008445F" w:rsidP="005A4744">
      <w:pPr>
        <w:pStyle w:val="a0"/>
        <w:ind w:firstLineChars="0" w:firstLine="420"/>
      </w:pPr>
      <w:r>
        <w:rPr>
          <w:rFonts w:hint="eastAsia"/>
        </w:rPr>
        <w:t>本文在第一部分得到了评价对象，然后利用某些特定的依存关系，找到和评价对象有关联的词语，这个词语就被认为是评价词。</w:t>
      </w:r>
      <w:r w:rsidR="004A32B9">
        <w:rPr>
          <w:rFonts w:hint="eastAsia"/>
        </w:rPr>
        <w:t>本文使用</w:t>
      </w:r>
      <w:r w:rsidR="004A32B9">
        <w:rPr>
          <w:rFonts w:hint="eastAsia"/>
        </w:rPr>
        <w:t>Stanford Parser</w:t>
      </w:r>
      <w:r w:rsidR="004A32B9">
        <w:rPr>
          <w:rFonts w:hint="eastAsia"/>
        </w:rPr>
        <w:t>做句法分析。</w:t>
      </w:r>
      <w:r w:rsidR="00A93E54">
        <w:rPr>
          <w:rFonts w:hint="eastAsia"/>
        </w:rPr>
        <w:t>下表列出了本文用到的依存关系：</w:t>
      </w:r>
    </w:p>
    <w:p w14:paraId="3B390A9F" w14:textId="77777777" w:rsidR="003220CB" w:rsidRPr="003220CB" w:rsidRDefault="003220CB" w:rsidP="003220CB">
      <w:pPr>
        <w:pStyle w:val="a6"/>
        <w:keepNext/>
        <w:rPr>
          <w:b/>
          <w:sz w:val="21"/>
          <w:szCs w:val="21"/>
        </w:rPr>
      </w:pPr>
      <w:bookmarkStart w:id="53" w:name="_Ref451732405"/>
      <w:bookmarkStart w:id="54" w:name="_Ref451732378"/>
      <w:r w:rsidRPr="003220CB">
        <w:rPr>
          <w:rFonts w:hint="eastAsia"/>
          <w:b/>
          <w:sz w:val="21"/>
          <w:szCs w:val="21"/>
        </w:rPr>
        <w:t>表</w:t>
      </w:r>
      <w:r w:rsidRPr="003B4174">
        <w:rPr>
          <w:b/>
          <w:sz w:val="21"/>
          <w:szCs w:val="21"/>
        </w:rPr>
        <w:t xml:space="preserve"> </w:t>
      </w:r>
      <w:r w:rsidR="0075797C">
        <w:rPr>
          <w:b/>
          <w:sz w:val="21"/>
          <w:szCs w:val="21"/>
        </w:rPr>
        <w:fldChar w:fldCharType="begin"/>
      </w:r>
      <w:r w:rsidR="0075797C">
        <w:rPr>
          <w:b/>
          <w:sz w:val="21"/>
          <w:szCs w:val="21"/>
        </w:rPr>
        <w:instrText xml:space="preserve"> STYLEREF 1 \s </w:instrText>
      </w:r>
      <w:r w:rsidR="0075797C">
        <w:rPr>
          <w:b/>
          <w:sz w:val="21"/>
          <w:szCs w:val="21"/>
        </w:rPr>
        <w:fldChar w:fldCharType="separate"/>
      </w:r>
      <w:r w:rsidR="0075797C">
        <w:rPr>
          <w:b/>
          <w:noProof/>
          <w:sz w:val="21"/>
          <w:szCs w:val="21"/>
        </w:rPr>
        <w:t>4</w:t>
      </w:r>
      <w:r w:rsidR="0075797C">
        <w:rPr>
          <w:b/>
          <w:sz w:val="21"/>
          <w:szCs w:val="21"/>
        </w:rPr>
        <w:fldChar w:fldCharType="end"/>
      </w:r>
      <w:r w:rsidR="0075797C">
        <w:rPr>
          <w:b/>
          <w:sz w:val="21"/>
          <w:szCs w:val="21"/>
        </w:rPr>
        <w:t>.</w:t>
      </w:r>
      <w:r w:rsidR="0075797C">
        <w:rPr>
          <w:b/>
          <w:sz w:val="21"/>
          <w:szCs w:val="21"/>
        </w:rPr>
        <w:fldChar w:fldCharType="begin"/>
      </w:r>
      <w:r w:rsidR="0075797C">
        <w:rPr>
          <w:b/>
          <w:sz w:val="21"/>
          <w:szCs w:val="21"/>
        </w:rPr>
        <w:instrText xml:space="preserve"> SEQ </w:instrText>
      </w:r>
      <w:r w:rsidR="0075797C">
        <w:rPr>
          <w:b/>
          <w:sz w:val="21"/>
          <w:szCs w:val="21"/>
        </w:rPr>
        <w:instrText>表</w:instrText>
      </w:r>
      <w:r w:rsidR="0075797C">
        <w:rPr>
          <w:b/>
          <w:sz w:val="21"/>
          <w:szCs w:val="21"/>
        </w:rPr>
        <w:instrText xml:space="preserve"> \* ARABIC \s 1 </w:instrText>
      </w:r>
      <w:r w:rsidR="0075797C">
        <w:rPr>
          <w:b/>
          <w:sz w:val="21"/>
          <w:szCs w:val="21"/>
        </w:rPr>
        <w:fldChar w:fldCharType="separate"/>
      </w:r>
      <w:r w:rsidR="0075797C">
        <w:rPr>
          <w:b/>
          <w:noProof/>
          <w:sz w:val="21"/>
          <w:szCs w:val="21"/>
        </w:rPr>
        <w:t>1</w:t>
      </w:r>
      <w:r w:rsidR="0075797C">
        <w:rPr>
          <w:b/>
          <w:sz w:val="21"/>
          <w:szCs w:val="21"/>
        </w:rPr>
        <w:fldChar w:fldCharType="end"/>
      </w:r>
      <w:bookmarkEnd w:id="53"/>
      <w:r w:rsidRPr="003B4174">
        <w:rPr>
          <w:b/>
          <w:sz w:val="21"/>
          <w:szCs w:val="21"/>
        </w:rPr>
        <w:t xml:space="preserve"> </w:t>
      </w:r>
      <w:r w:rsidRPr="003220CB">
        <w:rPr>
          <w:b/>
          <w:sz w:val="21"/>
          <w:szCs w:val="21"/>
        </w:rPr>
        <w:t>依存关系表</w:t>
      </w:r>
      <w:bookmarkEnd w:id="54"/>
    </w:p>
    <w:tbl>
      <w:tblPr>
        <w:tblStyle w:val="aff3"/>
        <w:tblW w:w="0" w:type="auto"/>
        <w:jc w:val="center"/>
        <w:tblLook w:val="04A0" w:firstRow="1" w:lastRow="0" w:firstColumn="1" w:lastColumn="0" w:noHBand="0" w:noVBand="1"/>
      </w:tblPr>
      <w:tblGrid>
        <w:gridCol w:w="1668"/>
        <w:gridCol w:w="2409"/>
        <w:gridCol w:w="3261"/>
      </w:tblGrid>
      <w:tr w:rsidR="001E7757" w14:paraId="1A274D85" w14:textId="77777777" w:rsidTr="00AA0154">
        <w:trPr>
          <w:jc w:val="center"/>
        </w:trPr>
        <w:tc>
          <w:tcPr>
            <w:tcW w:w="1668" w:type="dxa"/>
            <w:tcBorders>
              <w:left w:val="nil"/>
            </w:tcBorders>
          </w:tcPr>
          <w:p w14:paraId="16594B1C" w14:textId="77777777" w:rsidR="001E7757" w:rsidRPr="00CD03A4" w:rsidRDefault="001E7757" w:rsidP="006D52E8">
            <w:pPr>
              <w:pStyle w:val="a0"/>
              <w:ind w:firstLineChars="0" w:firstLine="0"/>
              <w:jc w:val="center"/>
            </w:pPr>
            <w:r w:rsidRPr="00CD03A4">
              <w:rPr>
                <w:rFonts w:hint="eastAsia"/>
              </w:rPr>
              <w:t>依存关系</w:t>
            </w:r>
          </w:p>
        </w:tc>
        <w:tc>
          <w:tcPr>
            <w:tcW w:w="2409" w:type="dxa"/>
          </w:tcPr>
          <w:p w14:paraId="7AA32060" w14:textId="77777777" w:rsidR="001E7757" w:rsidRPr="00CD03A4" w:rsidRDefault="001E7757" w:rsidP="006D52E8">
            <w:pPr>
              <w:pStyle w:val="a0"/>
              <w:ind w:firstLineChars="0" w:firstLine="0"/>
              <w:jc w:val="center"/>
            </w:pPr>
            <w:r w:rsidRPr="00CD03A4">
              <w:rPr>
                <w:rFonts w:hint="eastAsia"/>
              </w:rPr>
              <w:t>说明</w:t>
            </w:r>
          </w:p>
        </w:tc>
        <w:tc>
          <w:tcPr>
            <w:tcW w:w="3261" w:type="dxa"/>
            <w:tcBorders>
              <w:right w:val="nil"/>
            </w:tcBorders>
          </w:tcPr>
          <w:p w14:paraId="5F1DED59" w14:textId="77777777" w:rsidR="001E7757" w:rsidRPr="00CD03A4" w:rsidRDefault="001E7757" w:rsidP="006D52E8">
            <w:pPr>
              <w:pStyle w:val="a0"/>
              <w:ind w:firstLineChars="0" w:firstLine="0"/>
              <w:jc w:val="center"/>
            </w:pPr>
            <w:r w:rsidRPr="00CD03A4">
              <w:rPr>
                <w:rFonts w:hint="eastAsia"/>
              </w:rPr>
              <w:t>示例</w:t>
            </w:r>
            <w:r w:rsidR="0094599D" w:rsidRPr="00CD03A4">
              <w:rPr>
                <w:rFonts w:hint="eastAsia"/>
              </w:rPr>
              <w:t>（支配词，从属词）</w:t>
            </w:r>
          </w:p>
        </w:tc>
      </w:tr>
      <w:tr w:rsidR="001E7757" w14:paraId="24CB6AE5" w14:textId="77777777" w:rsidTr="00AA0154">
        <w:trPr>
          <w:jc w:val="center"/>
        </w:trPr>
        <w:tc>
          <w:tcPr>
            <w:tcW w:w="1668" w:type="dxa"/>
            <w:tcBorders>
              <w:left w:val="nil"/>
            </w:tcBorders>
          </w:tcPr>
          <w:p w14:paraId="70D5A727" w14:textId="77777777" w:rsidR="001E7757" w:rsidRDefault="001E7757" w:rsidP="006D52E8">
            <w:pPr>
              <w:pStyle w:val="a0"/>
              <w:ind w:firstLineChars="0" w:firstLine="0"/>
              <w:jc w:val="center"/>
            </w:pPr>
            <w:r>
              <w:rPr>
                <w:rFonts w:hint="eastAsia"/>
              </w:rPr>
              <w:t>amod</w:t>
            </w:r>
          </w:p>
        </w:tc>
        <w:tc>
          <w:tcPr>
            <w:tcW w:w="2409" w:type="dxa"/>
          </w:tcPr>
          <w:p w14:paraId="4F7A7A14" w14:textId="77777777" w:rsidR="001E7757" w:rsidRDefault="001E7757" w:rsidP="006D52E8">
            <w:pPr>
              <w:pStyle w:val="a0"/>
              <w:ind w:firstLineChars="0" w:firstLine="0"/>
              <w:jc w:val="center"/>
            </w:pPr>
            <w:r w:rsidRPr="001E7757">
              <w:rPr>
                <w:rFonts w:hint="eastAsia"/>
              </w:rPr>
              <w:t>形容词修饰</w:t>
            </w:r>
          </w:p>
        </w:tc>
        <w:tc>
          <w:tcPr>
            <w:tcW w:w="3261" w:type="dxa"/>
            <w:tcBorders>
              <w:right w:val="nil"/>
            </w:tcBorders>
          </w:tcPr>
          <w:p w14:paraId="28AA354C" w14:textId="77777777" w:rsidR="001E7757" w:rsidRPr="001E7757" w:rsidRDefault="00E53EA4" w:rsidP="006D52E8">
            <w:pPr>
              <w:pStyle w:val="a0"/>
              <w:ind w:firstLineChars="0" w:firstLine="0"/>
              <w:jc w:val="center"/>
            </w:pPr>
            <w:r>
              <w:rPr>
                <w:rFonts w:hint="eastAsia"/>
              </w:rPr>
              <w:t>（屏幕，大）</w:t>
            </w:r>
          </w:p>
        </w:tc>
      </w:tr>
      <w:tr w:rsidR="001E7757" w14:paraId="183B3C48" w14:textId="77777777" w:rsidTr="00AA0154">
        <w:trPr>
          <w:jc w:val="center"/>
        </w:trPr>
        <w:tc>
          <w:tcPr>
            <w:tcW w:w="1668" w:type="dxa"/>
            <w:tcBorders>
              <w:left w:val="nil"/>
            </w:tcBorders>
          </w:tcPr>
          <w:p w14:paraId="2AD09534" w14:textId="77777777" w:rsidR="001E7757" w:rsidRDefault="005A4BAE" w:rsidP="006D52E8">
            <w:pPr>
              <w:pStyle w:val="a0"/>
              <w:ind w:firstLineChars="0" w:firstLine="0"/>
              <w:jc w:val="center"/>
            </w:pPr>
            <w:r>
              <w:rPr>
                <w:rFonts w:hint="eastAsia"/>
              </w:rPr>
              <w:t>rcmod</w:t>
            </w:r>
          </w:p>
        </w:tc>
        <w:tc>
          <w:tcPr>
            <w:tcW w:w="2409" w:type="dxa"/>
          </w:tcPr>
          <w:p w14:paraId="1EF8C6B5" w14:textId="77777777" w:rsidR="001E7757" w:rsidRDefault="005A4BAE" w:rsidP="006D52E8">
            <w:pPr>
              <w:pStyle w:val="a0"/>
              <w:ind w:firstLineChars="0" w:firstLine="0"/>
              <w:jc w:val="center"/>
            </w:pPr>
            <w:r w:rsidRPr="005A4BAE">
              <w:rPr>
                <w:rFonts w:hint="eastAsia"/>
              </w:rPr>
              <w:t>关系从句修饰</w:t>
            </w:r>
          </w:p>
        </w:tc>
        <w:tc>
          <w:tcPr>
            <w:tcW w:w="3261" w:type="dxa"/>
            <w:tcBorders>
              <w:right w:val="nil"/>
            </w:tcBorders>
          </w:tcPr>
          <w:p w14:paraId="48EBC6ED" w14:textId="77777777" w:rsidR="001E7757" w:rsidRDefault="00E53EA4" w:rsidP="006D52E8">
            <w:pPr>
              <w:pStyle w:val="a0"/>
              <w:ind w:firstLineChars="0" w:firstLine="0"/>
              <w:jc w:val="center"/>
            </w:pPr>
            <w:r>
              <w:rPr>
                <w:rFonts w:hint="eastAsia"/>
              </w:rPr>
              <w:t>（问题，遇到）</w:t>
            </w:r>
          </w:p>
        </w:tc>
      </w:tr>
      <w:tr w:rsidR="001E7757" w14:paraId="50FB0997" w14:textId="77777777" w:rsidTr="00AA0154">
        <w:trPr>
          <w:jc w:val="center"/>
        </w:trPr>
        <w:tc>
          <w:tcPr>
            <w:tcW w:w="1668" w:type="dxa"/>
            <w:tcBorders>
              <w:left w:val="nil"/>
            </w:tcBorders>
          </w:tcPr>
          <w:p w14:paraId="338442E4" w14:textId="77777777" w:rsidR="001E7757" w:rsidRDefault="00233B88" w:rsidP="006D52E8">
            <w:pPr>
              <w:pStyle w:val="a0"/>
              <w:ind w:firstLineChars="0" w:firstLine="0"/>
              <w:jc w:val="center"/>
            </w:pPr>
            <w:r>
              <w:rPr>
                <w:rFonts w:hint="eastAsia"/>
              </w:rPr>
              <w:t>nsubj</w:t>
            </w:r>
          </w:p>
        </w:tc>
        <w:tc>
          <w:tcPr>
            <w:tcW w:w="2409" w:type="dxa"/>
          </w:tcPr>
          <w:p w14:paraId="7406E929" w14:textId="77777777" w:rsidR="001E7757" w:rsidRDefault="00FB13C2" w:rsidP="006D52E8">
            <w:pPr>
              <w:pStyle w:val="a0"/>
              <w:ind w:firstLineChars="0" w:firstLine="0"/>
              <w:jc w:val="center"/>
            </w:pPr>
            <w:r>
              <w:rPr>
                <w:rFonts w:hint="eastAsia"/>
              </w:rPr>
              <w:t>名词性主语</w:t>
            </w:r>
          </w:p>
        </w:tc>
        <w:tc>
          <w:tcPr>
            <w:tcW w:w="3261" w:type="dxa"/>
            <w:tcBorders>
              <w:right w:val="nil"/>
            </w:tcBorders>
          </w:tcPr>
          <w:p w14:paraId="482BBCE9" w14:textId="77777777" w:rsidR="001E7757" w:rsidRDefault="00FB13C2" w:rsidP="006D52E8">
            <w:pPr>
              <w:pStyle w:val="a0"/>
              <w:ind w:firstLineChars="0" w:firstLine="0"/>
              <w:jc w:val="center"/>
            </w:pPr>
            <w:r>
              <w:rPr>
                <w:rFonts w:hint="eastAsia"/>
              </w:rPr>
              <w:t>（</w:t>
            </w:r>
            <w:r w:rsidR="004D5AF7">
              <w:rPr>
                <w:rFonts w:hint="eastAsia"/>
              </w:rPr>
              <w:t>漂亮，外观</w:t>
            </w:r>
            <w:r>
              <w:rPr>
                <w:rFonts w:hint="eastAsia"/>
              </w:rPr>
              <w:t>）</w:t>
            </w:r>
          </w:p>
        </w:tc>
      </w:tr>
      <w:tr w:rsidR="0064092A" w14:paraId="4CA141FC" w14:textId="77777777" w:rsidTr="00AA0154">
        <w:trPr>
          <w:jc w:val="center"/>
        </w:trPr>
        <w:tc>
          <w:tcPr>
            <w:tcW w:w="1668" w:type="dxa"/>
            <w:tcBorders>
              <w:left w:val="nil"/>
            </w:tcBorders>
          </w:tcPr>
          <w:p w14:paraId="49ABC29E" w14:textId="77777777" w:rsidR="0064092A" w:rsidRDefault="0064092A" w:rsidP="006D52E8">
            <w:pPr>
              <w:pStyle w:val="a0"/>
              <w:ind w:firstLineChars="0" w:firstLine="0"/>
              <w:jc w:val="center"/>
            </w:pPr>
            <w:r>
              <w:t>assmod</w:t>
            </w:r>
          </w:p>
        </w:tc>
        <w:tc>
          <w:tcPr>
            <w:tcW w:w="2409" w:type="dxa"/>
          </w:tcPr>
          <w:p w14:paraId="5D55FC4A" w14:textId="77777777" w:rsidR="0064092A" w:rsidRDefault="0064092A" w:rsidP="006D52E8">
            <w:pPr>
              <w:pStyle w:val="a0"/>
              <w:ind w:firstLineChars="0" w:firstLine="0"/>
              <w:jc w:val="center"/>
            </w:pPr>
            <w:r>
              <w:rPr>
                <w:rFonts w:hint="eastAsia"/>
              </w:rPr>
              <w:t>关联修饰</w:t>
            </w:r>
          </w:p>
        </w:tc>
        <w:tc>
          <w:tcPr>
            <w:tcW w:w="3261" w:type="dxa"/>
            <w:tcBorders>
              <w:right w:val="nil"/>
            </w:tcBorders>
          </w:tcPr>
          <w:p w14:paraId="46BC9B5E" w14:textId="77777777" w:rsidR="0064092A" w:rsidRDefault="00C707C4" w:rsidP="006D52E8">
            <w:pPr>
              <w:pStyle w:val="a0"/>
              <w:ind w:firstLineChars="0" w:firstLine="0"/>
              <w:jc w:val="center"/>
            </w:pPr>
            <w:r>
              <w:rPr>
                <w:rFonts w:hint="eastAsia"/>
              </w:rPr>
              <w:t>（屏幕，手机）</w:t>
            </w:r>
          </w:p>
        </w:tc>
      </w:tr>
      <w:tr w:rsidR="00F94A2D" w14:paraId="2F922D02" w14:textId="77777777" w:rsidTr="00223DB9">
        <w:trPr>
          <w:jc w:val="center"/>
        </w:trPr>
        <w:tc>
          <w:tcPr>
            <w:tcW w:w="1668" w:type="dxa"/>
            <w:tcBorders>
              <w:left w:val="nil"/>
            </w:tcBorders>
          </w:tcPr>
          <w:p w14:paraId="616D3C68" w14:textId="77777777" w:rsidR="00F94A2D" w:rsidRDefault="005F2C44" w:rsidP="00223DB9">
            <w:pPr>
              <w:pStyle w:val="a0"/>
              <w:ind w:firstLineChars="0" w:firstLine="0"/>
              <w:jc w:val="center"/>
            </w:pPr>
            <w:r>
              <w:t>ccomp</w:t>
            </w:r>
          </w:p>
        </w:tc>
        <w:tc>
          <w:tcPr>
            <w:tcW w:w="2409" w:type="dxa"/>
          </w:tcPr>
          <w:p w14:paraId="36B35625" w14:textId="77777777" w:rsidR="00F94A2D" w:rsidRDefault="0079711B" w:rsidP="00223DB9">
            <w:pPr>
              <w:pStyle w:val="a0"/>
              <w:ind w:firstLineChars="0" w:firstLine="0"/>
              <w:jc w:val="center"/>
            </w:pPr>
            <w:r>
              <w:rPr>
                <w:rFonts w:hint="eastAsia"/>
              </w:rPr>
              <w:t>从句补语</w:t>
            </w:r>
          </w:p>
        </w:tc>
        <w:tc>
          <w:tcPr>
            <w:tcW w:w="3261" w:type="dxa"/>
            <w:tcBorders>
              <w:right w:val="nil"/>
            </w:tcBorders>
          </w:tcPr>
          <w:p w14:paraId="18FCA6A8" w14:textId="77777777" w:rsidR="00F94A2D" w:rsidRDefault="00FF1FE5" w:rsidP="00223DB9">
            <w:pPr>
              <w:pStyle w:val="a0"/>
              <w:ind w:firstLineChars="0" w:firstLine="0"/>
              <w:jc w:val="center"/>
            </w:pPr>
            <w:r>
              <w:rPr>
                <w:rFonts w:hint="eastAsia"/>
              </w:rPr>
              <w:t>（喜欢，屏幕）</w:t>
            </w:r>
          </w:p>
        </w:tc>
      </w:tr>
      <w:tr w:rsidR="00D73ACF" w14:paraId="0411C174" w14:textId="77777777" w:rsidTr="00223DB9">
        <w:trPr>
          <w:jc w:val="center"/>
        </w:trPr>
        <w:tc>
          <w:tcPr>
            <w:tcW w:w="1668" w:type="dxa"/>
            <w:tcBorders>
              <w:left w:val="nil"/>
            </w:tcBorders>
          </w:tcPr>
          <w:p w14:paraId="15D5857D" w14:textId="77777777" w:rsidR="00D73ACF" w:rsidRDefault="00D73ACF" w:rsidP="00223DB9">
            <w:pPr>
              <w:pStyle w:val="a0"/>
              <w:ind w:firstLineChars="0" w:firstLine="0"/>
              <w:jc w:val="center"/>
            </w:pPr>
            <w:r>
              <w:rPr>
                <w:rFonts w:hint="eastAsia"/>
              </w:rPr>
              <w:t>top</w:t>
            </w:r>
          </w:p>
        </w:tc>
        <w:tc>
          <w:tcPr>
            <w:tcW w:w="2409" w:type="dxa"/>
          </w:tcPr>
          <w:p w14:paraId="3B6EC522" w14:textId="77777777" w:rsidR="00D73ACF" w:rsidRDefault="006742D2" w:rsidP="00223DB9">
            <w:pPr>
              <w:pStyle w:val="a0"/>
              <w:ind w:firstLineChars="0" w:firstLine="0"/>
              <w:jc w:val="center"/>
            </w:pPr>
            <w:r>
              <w:rPr>
                <w:rFonts w:hint="eastAsia"/>
              </w:rPr>
              <w:t>主题</w:t>
            </w:r>
          </w:p>
        </w:tc>
        <w:tc>
          <w:tcPr>
            <w:tcW w:w="3261" w:type="dxa"/>
            <w:tcBorders>
              <w:right w:val="nil"/>
            </w:tcBorders>
          </w:tcPr>
          <w:p w14:paraId="238D7016" w14:textId="77777777" w:rsidR="00D73ACF" w:rsidRDefault="00E85BBF" w:rsidP="00223DB9">
            <w:pPr>
              <w:pStyle w:val="a0"/>
              <w:ind w:firstLineChars="0" w:firstLine="0"/>
              <w:jc w:val="center"/>
            </w:pPr>
            <w:r>
              <w:rPr>
                <w:rFonts w:hint="eastAsia"/>
              </w:rPr>
              <w:t>（</w:t>
            </w:r>
            <w:r w:rsidR="005D6B5D">
              <w:rPr>
                <w:rFonts w:hint="eastAsia"/>
              </w:rPr>
              <w:t>有</w:t>
            </w:r>
            <w:r>
              <w:rPr>
                <w:rFonts w:hint="eastAsia"/>
              </w:rPr>
              <w:t>，</w:t>
            </w:r>
            <w:r w:rsidR="005D6B5D">
              <w:rPr>
                <w:rFonts w:hint="eastAsia"/>
              </w:rPr>
              <w:t>屏幕</w:t>
            </w:r>
            <w:r>
              <w:rPr>
                <w:rFonts w:hint="eastAsia"/>
              </w:rPr>
              <w:t>）</w:t>
            </w:r>
          </w:p>
        </w:tc>
      </w:tr>
      <w:tr w:rsidR="00A00A5F" w14:paraId="3227C03A" w14:textId="77777777" w:rsidTr="00223DB9">
        <w:trPr>
          <w:jc w:val="center"/>
        </w:trPr>
        <w:tc>
          <w:tcPr>
            <w:tcW w:w="1668" w:type="dxa"/>
            <w:tcBorders>
              <w:left w:val="nil"/>
            </w:tcBorders>
          </w:tcPr>
          <w:p w14:paraId="3837413A" w14:textId="77777777" w:rsidR="00A00A5F" w:rsidRDefault="00697E40" w:rsidP="00223DB9">
            <w:pPr>
              <w:pStyle w:val="a0"/>
              <w:ind w:firstLineChars="0" w:firstLine="0"/>
              <w:jc w:val="center"/>
            </w:pPr>
            <w:r>
              <w:rPr>
                <w:rFonts w:hint="eastAsia"/>
              </w:rPr>
              <w:t>dep</w:t>
            </w:r>
          </w:p>
        </w:tc>
        <w:tc>
          <w:tcPr>
            <w:tcW w:w="2409" w:type="dxa"/>
          </w:tcPr>
          <w:p w14:paraId="3ACE2FDA" w14:textId="77777777" w:rsidR="00A00A5F" w:rsidRDefault="00697E40" w:rsidP="00223DB9">
            <w:pPr>
              <w:pStyle w:val="a0"/>
              <w:ind w:firstLineChars="0" w:firstLine="0"/>
              <w:jc w:val="center"/>
            </w:pPr>
            <w:r>
              <w:rPr>
                <w:rFonts w:hint="eastAsia"/>
              </w:rPr>
              <w:t>依赖关系</w:t>
            </w:r>
          </w:p>
        </w:tc>
        <w:tc>
          <w:tcPr>
            <w:tcW w:w="3261" w:type="dxa"/>
            <w:tcBorders>
              <w:right w:val="nil"/>
            </w:tcBorders>
          </w:tcPr>
          <w:p w14:paraId="130E999C" w14:textId="77777777" w:rsidR="00A00A5F" w:rsidRDefault="00234462" w:rsidP="00223DB9">
            <w:pPr>
              <w:pStyle w:val="a0"/>
              <w:ind w:firstLineChars="0" w:firstLine="0"/>
              <w:jc w:val="center"/>
            </w:pPr>
            <w:r>
              <w:rPr>
                <w:rFonts w:hint="eastAsia"/>
              </w:rPr>
              <w:t>（</w:t>
            </w:r>
            <w:r w:rsidR="002A451F">
              <w:rPr>
                <w:rFonts w:hint="eastAsia"/>
              </w:rPr>
              <w:t>漂亮，颜色</w:t>
            </w:r>
            <w:r>
              <w:rPr>
                <w:rFonts w:hint="eastAsia"/>
              </w:rPr>
              <w:t>）</w:t>
            </w:r>
          </w:p>
        </w:tc>
      </w:tr>
    </w:tbl>
    <w:p w14:paraId="3A0640A5" w14:textId="77777777" w:rsidR="00EA69C1" w:rsidRDefault="00C23878" w:rsidP="00E21BDC">
      <w:pPr>
        <w:pStyle w:val="a0"/>
        <w:ind w:firstLineChars="0" w:firstLine="0"/>
      </w:pPr>
      <w:r>
        <w:rPr>
          <w:rFonts w:hint="eastAsia"/>
        </w:rPr>
        <w:t>利用这些关系找到的词是候选评价词，</w:t>
      </w:r>
      <w:r w:rsidR="00B3527F">
        <w:rPr>
          <w:rFonts w:hint="eastAsia"/>
        </w:rPr>
        <w:t>从这些词中选出词性为形容词</w:t>
      </w:r>
      <w:r w:rsidR="00802E6D">
        <w:rPr>
          <w:rFonts w:hint="eastAsia"/>
        </w:rPr>
        <w:t>的词作为最后的评价词。</w:t>
      </w:r>
    </w:p>
    <w:p w14:paraId="1CEAD009" w14:textId="77777777" w:rsidR="00BA0F1F" w:rsidRDefault="00322997" w:rsidP="00BA0F1F">
      <w:pPr>
        <w:pStyle w:val="3"/>
        <w:spacing w:before="156" w:after="156"/>
      </w:pPr>
      <w:bookmarkStart w:id="55" w:name="_Toc451823372"/>
      <w:r>
        <w:rPr>
          <w:rFonts w:hint="eastAsia"/>
        </w:rPr>
        <w:t>特殊抽取</w:t>
      </w:r>
      <w:r w:rsidR="00663CE9">
        <w:rPr>
          <w:rFonts w:hint="eastAsia"/>
        </w:rPr>
        <w:t>一</w:t>
      </w:r>
      <w:bookmarkEnd w:id="55"/>
    </w:p>
    <w:p w14:paraId="773BB7CB" w14:textId="77777777" w:rsidR="00E305FC" w:rsidRDefault="00EA69C1" w:rsidP="00E21BDC">
      <w:pPr>
        <w:pStyle w:val="a0"/>
        <w:ind w:firstLineChars="0" w:firstLine="0"/>
      </w:pPr>
      <w:r>
        <w:tab/>
      </w:r>
      <w:r>
        <w:t>有几个词要特殊处理</w:t>
      </w:r>
      <w:r>
        <w:rPr>
          <w:rFonts w:hint="eastAsia"/>
        </w:rPr>
        <w:t>，</w:t>
      </w:r>
      <w:r>
        <w:t>这些词是</w:t>
      </w:r>
      <w:r>
        <w:rPr>
          <w:rFonts w:hint="eastAsia"/>
        </w:rPr>
        <w:t>“有”、“没有”、“是”和“不是”</w:t>
      </w:r>
      <w:r w:rsidR="00373C86">
        <w:rPr>
          <w:rFonts w:hint="eastAsia"/>
        </w:rPr>
        <w:t>。</w:t>
      </w:r>
      <w:r w:rsidR="00690E98">
        <w:rPr>
          <w:rFonts w:hint="eastAsia"/>
        </w:rPr>
        <w:t>其中“有”和“没有”是一类的，而“是”和“不是”是一类。</w:t>
      </w:r>
    </w:p>
    <w:p w14:paraId="4906CE5F" w14:textId="77777777" w:rsidR="00845DED" w:rsidRDefault="00241805" w:rsidP="00D766FB">
      <w:pPr>
        <w:pStyle w:val="a0"/>
        <w:numPr>
          <w:ilvl w:val="0"/>
          <w:numId w:val="3"/>
        </w:numPr>
        <w:ind w:firstLineChars="0"/>
      </w:pPr>
      <w:r>
        <w:rPr>
          <w:rFonts w:hint="eastAsia"/>
        </w:rPr>
        <w:t>比如“外观有特点”，这句话的依存关系有</w:t>
      </w:r>
      <w:r w:rsidR="00E4744D" w:rsidRPr="00E4744D">
        <w:rPr>
          <w:rFonts w:hint="eastAsia"/>
        </w:rPr>
        <w:t>top(</w:t>
      </w:r>
      <w:r w:rsidR="00E4744D" w:rsidRPr="00E4744D">
        <w:rPr>
          <w:rFonts w:hint="eastAsia"/>
        </w:rPr>
        <w:t>有</w:t>
      </w:r>
      <w:r w:rsidR="00E4744D" w:rsidRPr="00E4744D">
        <w:rPr>
          <w:rFonts w:hint="eastAsia"/>
        </w:rPr>
        <w:t xml:space="preserve">, </w:t>
      </w:r>
      <w:r w:rsidR="00810263">
        <w:rPr>
          <w:rFonts w:hint="eastAsia"/>
        </w:rPr>
        <w:t>外观</w:t>
      </w:r>
      <w:r w:rsidR="005209B5">
        <w:rPr>
          <w:rFonts w:hint="eastAsia"/>
        </w:rPr>
        <w:t>)</w:t>
      </w:r>
      <w:r w:rsidR="005209B5">
        <w:rPr>
          <w:rFonts w:hint="eastAsia"/>
        </w:rPr>
        <w:t>，</w:t>
      </w:r>
      <w:r w:rsidR="00E4744D" w:rsidRPr="00E4744D">
        <w:rPr>
          <w:rFonts w:hint="eastAsia"/>
        </w:rPr>
        <w:t xml:space="preserve">root(ROOT, </w:t>
      </w:r>
      <w:r w:rsidR="00E4744D" w:rsidRPr="00E4744D">
        <w:rPr>
          <w:rFonts w:hint="eastAsia"/>
        </w:rPr>
        <w:t>有</w:t>
      </w:r>
      <w:r w:rsidR="005209B5">
        <w:rPr>
          <w:rFonts w:hint="eastAsia"/>
        </w:rPr>
        <w:t>)</w:t>
      </w:r>
      <w:r w:rsidR="005209B5">
        <w:rPr>
          <w:rFonts w:hint="eastAsia"/>
        </w:rPr>
        <w:t>，</w:t>
      </w:r>
      <w:r w:rsidR="00E4744D" w:rsidRPr="00E4744D">
        <w:rPr>
          <w:rFonts w:hint="eastAsia"/>
        </w:rPr>
        <w:t>dobj(</w:t>
      </w:r>
      <w:r w:rsidR="00E4744D" w:rsidRPr="00E4744D">
        <w:rPr>
          <w:rFonts w:hint="eastAsia"/>
        </w:rPr>
        <w:t>有</w:t>
      </w:r>
      <w:r w:rsidR="00E4744D" w:rsidRPr="00E4744D">
        <w:rPr>
          <w:rFonts w:hint="eastAsia"/>
        </w:rPr>
        <w:t xml:space="preserve">, </w:t>
      </w:r>
      <w:r w:rsidR="00E4744D" w:rsidRPr="00E4744D">
        <w:rPr>
          <w:rFonts w:hint="eastAsia"/>
        </w:rPr>
        <w:t>特点</w:t>
      </w:r>
      <w:r w:rsidR="00E4744D" w:rsidRPr="00E4744D">
        <w:rPr>
          <w:rFonts w:hint="eastAsia"/>
        </w:rPr>
        <w:t>)</w:t>
      </w:r>
      <w:r w:rsidR="00AA1865">
        <w:rPr>
          <w:rFonts w:hint="eastAsia"/>
        </w:rPr>
        <w:t>。</w:t>
      </w:r>
      <w:r w:rsidR="00801D74">
        <w:rPr>
          <w:rFonts w:hint="eastAsia"/>
        </w:rPr>
        <w:t>准确的评价词应该是“有特点”，</w:t>
      </w:r>
      <w:r w:rsidR="00E077E7">
        <w:rPr>
          <w:rFonts w:hint="eastAsia"/>
        </w:rPr>
        <w:t>所以当出现“有”和“没有”的时候，要另外考虑</w:t>
      </w:r>
      <w:r w:rsidR="00E077E7">
        <w:rPr>
          <w:rFonts w:hint="eastAsia"/>
        </w:rPr>
        <w:t>dobj</w:t>
      </w:r>
      <w:r w:rsidR="00E077E7">
        <w:rPr>
          <w:rFonts w:hint="eastAsia"/>
        </w:rPr>
        <w:t>直接宾语关系。</w:t>
      </w:r>
    </w:p>
    <w:p w14:paraId="2527F472" w14:textId="77777777" w:rsidR="005503EC" w:rsidRDefault="00E26837" w:rsidP="00D766FB">
      <w:pPr>
        <w:pStyle w:val="a0"/>
        <w:numPr>
          <w:ilvl w:val="0"/>
          <w:numId w:val="3"/>
        </w:numPr>
        <w:ind w:firstLineChars="0"/>
      </w:pPr>
      <w:r>
        <w:rPr>
          <w:rFonts w:hint="eastAsia"/>
        </w:rPr>
        <w:t>比如“</w:t>
      </w:r>
      <w:r w:rsidR="001D231E">
        <w:rPr>
          <w:rFonts w:hint="eastAsia"/>
        </w:rPr>
        <w:t>屏幕是高清的</w:t>
      </w:r>
      <w:r>
        <w:rPr>
          <w:rFonts w:hint="eastAsia"/>
        </w:rPr>
        <w:t>”，这句话的依存关系有</w:t>
      </w:r>
      <w:r w:rsidRPr="00E26837">
        <w:rPr>
          <w:rFonts w:hint="eastAsia"/>
        </w:rPr>
        <w:t>top(</w:t>
      </w:r>
      <w:r w:rsidRPr="00E26837">
        <w:rPr>
          <w:rFonts w:hint="eastAsia"/>
        </w:rPr>
        <w:t>是</w:t>
      </w:r>
      <w:r w:rsidRPr="00E26837">
        <w:rPr>
          <w:rFonts w:hint="eastAsia"/>
        </w:rPr>
        <w:t xml:space="preserve">, </w:t>
      </w:r>
      <w:r w:rsidRPr="00E26837">
        <w:rPr>
          <w:rFonts w:hint="eastAsia"/>
        </w:rPr>
        <w:t>屏幕</w:t>
      </w:r>
      <w:r w:rsidR="0033597D">
        <w:rPr>
          <w:rFonts w:hint="eastAsia"/>
        </w:rPr>
        <w:t>), root(ROOT</w:t>
      </w:r>
      <w:r w:rsidRPr="00E26837">
        <w:rPr>
          <w:rFonts w:hint="eastAsia"/>
        </w:rPr>
        <w:t xml:space="preserve">, </w:t>
      </w:r>
      <w:r w:rsidRPr="00E26837">
        <w:rPr>
          <w:rFonts w:hint="eastAsia"/>
        </w:rPr>
        <w:t>是</w:t>
      </w:r>
      <w:r w:rsidRPr="00E26837">
        <w:rPr>
          <w:rFonts w:hint="eastAsia"/>
        </w:rPr>
        <w:t>), attr(</w:t>
      </w:r>
      <w:r w:rsidRPr="00E26837">
        <w:rPr>
          <w:rFonts w:hint="eastAsia"/>
        </w:rPr>
        <w:t>是</w:t>
      </w:r>
      <w:r w:rsidRPr="00E26837">
        <w:rPr>
          <w:rFonts w:hint="eastAsia"/>
        </w:rPr>
        <w:t xml:space="preserve">, </w:t>
      </w:r>
      <w:r w:rsidRPr="00E26837">
        <w:rPr>
          <w:rFonts w:hint="eastAsia"/>
        </w:rPr>
        <w:t>高清</w:t>
      </w:r>
      <w:r w:rsidRPr="00E26837">
        <w:rPr>
          <w:rFonts w:hint="eastAsia"/>
        </w:rPr>
        <w:t>), cpm(</w:t>
      </w:r>
      <w:r w:rsidRPr="00E26837">
        <w:rPr>
          <w:rFonts w:hint="eastAsia"/>
        </w:rPr>
        <w:t>高清</w:t>
      </w:r>
      <w:r w:rsidRPr="00E26837">
        <w:rPr>
          <w:rFonts w:hint="eastAsia"/>
        </w:rPr>
        <w:t xml:space="preserve">, </w:t>
      </w:r>
      <w:r w:rsidRPr="00E26837">
        <w:rPr>
          <w:rFonts w:hint="eastAsia"/>
        </w:rPr>
        <w:t>的</w:t>
      </w:r>
      <w:r w:rsidRPr="00E26837">
        <w:rPr>
          <w:rFonts w:hint="eastAsia"/>
        </w:rPr>
        <w:t>)</w:t>
      </w:r>
      <w:r w:rsidR="00720E71">
        <w:rPr>
          <w:rFonts w:hint="eastAsia"/>
        </w:rPr>
        <w:t>。</w:t>
      </w:r>
      <w:r w:rsidR="00C714DF">
        <w:rPr>
          <w:rFonts w:hint="eastAsia"/>
        </w:rPr>
        <w:t>准确的评价词应该是“是高清的”，</w:t>
      </w:r>
      <w:r w:rsidR="009D71FB">
        <w:rPr>
          <w:rFonts w:hint="eastAsia"/>
        </w:rPr>
        <w:t>所以当出现“是”和“不是”的时候，要另外考虑</w:t>
      </w:r>
      <w:r w:rsidR="009D71FB">
        <w:rPr>
          <w:rFonts w:hint="eastAsia"/>
        </w:rPr>
        <w:t>attr</w:t>
      </w:r>
      <w:r w:rsidR="009D71FB">
        <w:rPr>
          <w:rFonts w:hint="eastAsia"/>
        </w:rPr>
        <w:t>属性关系。</w:t>
      </w:r>
    </w:p>
    <w:p w14:paraId="08D97C67" w14:textId="77777777" w:rsidR="00C56246" w:rsidRDefault="00322997" w:rsidP="00C56246">
      <w:pPr>
        <w:pStyle w:val="3"/>
        <w:spacing w:before="156" w:after="156"/>
      </w:pPr>
      <w:bookmarkStart w:id="56" w:name="_Toc451823373"/>
      <w:r>
        <w:rPr>
          <w:rFonts w:hint="eastAsia"/>
        </w:rPr>
        <w:lastRenderedPageBreak/>
        <w:t>特殊抽取</w:t>
      </w:r>
      <w:r w:rsidR="00305FED">
        <w:rPr>
          <w:rFonts w:hint="eastAsia"/>
        </w:rPr>
        <w:t>二</w:t>
      </w:r>
      <w:bookmarkEnd w:id="56"/>
    </w:p>
    <w:p w14:paraId="1A863DBB" w14:textId="77777777" w:rsidR="0089327E" w:rsidRDefault="004A32B9" w:rsidP="00BD27AF">
      <w:pPr>
        <w:pStyle w:val="a0"/>
        <w:ind w:left="420" w:firstLineChars="0" w:firstLine="420"/>
      </w:pPr>
      <w:r>
        <w:rPr>
          <w:rFonts w:hint="eastAsia"/>
        </w:rPr>
        <w:t>但是有的句子比较复杂，句法分析器可能无法正确分析出依存关系。比如“</w:t>
      </w:r>
      <w:r w:rsidR="00B45ED7" w:rsidRPr="00B45ED7">
        <w:rPr>
          <w:rFonts w:hint="eastAsia"/>
        </w:rPr>
        <w:t>我觉得这屏幕似乎有点小</w:t>
      </w:r>
      <w:r>
        <w:rPr>
          <w:rFonts w:hint="eastAsia"/>
        </w:rPr>
        <w:t>”</w:t>
      </w:r>
      <w:r w:rsidR="00D91BC3">
        <w:rPr>
          <w:rFonts w:hint="eastAsia"/>
        </w:rPr>
        <w:t>这句话</w:t>
      </w:r>
      <w:r w:rsidR="001515AA">
        <w:rPr>
          <w:rFonts w:hint="eastAsia"/>
        </w:rPr>
        <w:t>的依存关系有</w:t>
      </w:r>
      <w:r w:rsidR="001515AA" w:rsidRPr="001515AA">
        <w:rPr>
          <w:rFonts w:hint="eastAsia"/>
        </w:rPr>
        <w:t>nsubj(</w:t>
      </w:r>
      <w:r w:rsidR="001515AA" w:rsidRPr="001515AA">
        <w:rPr>
          <w:rFonts w:hint="eastAsia"/>
        </w:rPr>
        <w:t>觉得</w:t>
      </w:r>
      <w:r w:rsidR="001515AA" w:rsidRPr="001515AA">
        <w:rPr>
          <w:rFonts w:hint="eastAsia"/>
        </w:rPr>
        <w:t xml:space="preserve">, </w:t>
      </w:r>
      <w:r w:rsidR="001515AA" w:rsidRPr="001515AA">
        <w:rPr>
          <w:rFonts w:hint="eastAsia"/>
        </w:rPr>
        <w:t>我</w:t>
      </w:r>
      <w:r w:rsidR="001515AA">
        <w:rPr>
          <w:rFonts w:hint="eastAsia"/>
        </w:rPr>
        <w:t>)</w:t>
      </w:r>
      <w:r w:rsidR="001515AA">
        <w:rPr>
          <w:rFonts w:hint="eastAsia"/>
        </w:rPr>
        <w:t>，</w:t>
      </w:r>
      <w:r w:rsidR="001515AA">
        <w:rPr>
          <w:rFonts w:hint="eastAsia"/>
        </w:rPr>
        <w:t>root(ROOT</w:t>
      </w:r>
      <w:r w:rsidR="001515AA" w:rsidRPr="001515AA">
        <w:rPr>
          <w:rFonts w:hint="eastAsia"/>
        </w:rPr>
        <w:t xml:space="preserve">, </w:t>
      </w:r>
      <w:r w:rsidR="001515AA" w:rsidRPr="001515AA">
        <w:rPr>
          <w:rFonts w:hint="eastAsia"/>
        </w:rPr>
        <w:t>觉得</w:t>
      </w:r>
      <w:r w:rsidR="001515AA" w:rsidRPr="001515AA">
        <w:rPr>
          <w:rFonts w:hint="eastAsia"/>
        </w:rPr>
        <w:t>)</w:t>
      </w:r>
      <w:r w:rsidR="001515AA">
        <w:rPr>
          <w:rFonts w:hint="eastAsia"/>
        </w:rPr>
        <w:t>，</w:t>
      </w:r>
      <w:r w:rsidR="001515AA" w:rsidRPr="001515AA">
        <w:rPr>
          <w:rFonts w:hint="eastAsia"/>
        </w:rPr>
        <w:t xml:space="preserve"> advmod(</w:t>
      </w:r>
      <w:r w:rsidR="001515AA" w:rsidRPr="001515AA">
        <w:rPr>
          <w:rFonts w:hint="eastAsia"/>
        </w:rPr>
        <w:t>小</w:t>
      </w:r>
      <w:r w:rsidR="001515AA" w:rsidRPr="001515AA">
        <w:rPr>
          <w:rFonts w:hint="eastAsia"/>
        </w:rPr>
        <w:t xml:space="preserve">, </w:t>
      </w:r>
      <w:r w:rsidR="001515AA" w:rsidRPr="001515AA">
        <w:rPr>
          <w:rFonts w:hint="eastAsia"/>
        </w:rPr>
        <w:t>似乎</w:t>
      </w:r>
      <w:r w:rsidR="001515AA" w:rsidRPr="001515AA">
        <w:rPr>
          <w:rFonts w:hint="eastAsia"/>
        </w:rPr>
        <w:t>)</w:t>
      </w:r>
      <w:r w:rsidR="001515AA">
        <w:rPr>
          <w:rFonts w:hint="eastAsia"/>
        </w:rPr>
        <w:t>，</w:t>
      </w:r>
      <w:r w:rsidR="001515AA" w:rsidRPr="001515AA">
        <w:rPr>
          <w:rFonts w:hint="eastAsia"/>
        </w:rPr>
        <w:t>advmod(</w:t>
      </w:r>
      <w:r w:rsidR="001515AA" w:rsidRPr="001515AA">
        <w:rPr>
          <w:rFonts w:hint="eastAsia"/>
        </w:rPr>
        <w:t>小</w:t>
      </w:r>
      <w:r w:rsidR="001515AA" w:rsidRPr="001515AA">
        <w:rPr>
          <w:rFonts w:hint="eastAsia"/>
        </w:rPr>
        <w:t xml:space="preserve">, </w:t>
      </w:r>
      <w:r w:rsidR="001515AA" w:rsidRPr="001515AA">
        <w:rPr>
          <w:rFonts w:hint="eastAsia"/>
        </w:rPr>
        <w:t>有点</w:t>
      </w:r>
      <w:r w:rsidR="001515AA">
        <w:rPr>
          <w:rFonts w:hint="eastAsia"/>
        </w:rPr>
        <w:t>)</w:t>
      </w:r>
      <w:r w:rsidR="001515AA">
        <w:rPr>
          <w:rFonts w:hint="eastAsia"/>
        </w:rPr>
        <w:t>，</w:t>
      </w:r>
      <w:r w:rsidR="001515AA" w:rsidRPr="001515AA">
        <w:rPr>
          <w:rFonts w:hint="eastAsia"/>
        </w:rPr>
        <w:t>ccomp(</w:t>
      </w:r>
      <w:r w:rsidR="001515AA" w:rsidRPr="001515AA">
        <w:rPr>
          <w:rFonts w:hint="eastAsia"/>
        </w:rPr>
        <w:t>觉得</w:t>
      </w:r>
      <w:r w:rsidR="001515AA" w:rsidRPr="001515AA">
        <w:rPr>
          <w:rFonts w:hint="eastAsia"/>
        </w:rPr>
        <w:t xml:space="preserve">, </w:t>
      </w:r>
      <w:r w:rsidR="001515AA" w:rsidRPr="001515AA">
        <w:rPr>
          <w:rFonts w:hint="eastAsia"/>
        </w:rPr>
        <w:t>小</w:t>
      </w:r>
      <w:r w:rsidR="001515AA" w:rsidRPr="001515AA">
        <w:rPr>
          <w:rFonts w:hint="eastAsia"/>
        </w:rPr>
        <w:t>)</w:t>
      </w:r>
      <w:r w:rsidR="00BD27AF">
        <w:rPr>
          <w:rFonts w:hint="eastAsia"/>
        </w:rPr>
        <w:t>。并没有“屏幕”和“小”之间的依存关系，为了解决这个问题</w:t>
      </w:r>
      <w:r w:rsidR="003547AE">
        <w:rPr>
          <w:rFonts w:hint="eastAsia"/>
        </w:rPr>
        <w:t>，本文采用的策略是：如果关于评价对象的依存关系中没有</w:t>
      </w:r>
      <w:r w:rsidR="003547AE" w:rsidRPr="003547AE">
        <w:fldChar w:fldCharType="begin"/>
      </w:r>
      <w:r w:rsidR="003547AE" w:rsidRPr="003547AE">
        <w:instrText xml:space="preserve"> </w:instrText>
      </w:r>
      <w:r w:rsidR="003547AE" w:rsidRPr="003547AE">
        <w:rPr>
          <w:rFonts w:hint="eastAsia"/>
        </w:rPr>
        <w:instrText>REF _Ref451732405 \h</w:instrText>
      </w:r>
      <w:r w:rsidR="003547AE" w:rsidRPr="003547AE">
        <w:instrText xml:space="preserve">  \* MERGEFORMAT </w:instrText>
      </w:r>
      <w:r w:rsidR="003547AE" w:rsidRPr="003547AE">
        <w:fldChar w:fldCharType="separate"/>
      </w:r>
      <w:r w:rsidR="003547AE" w:rsidRPr="003547AE">
        <w:rPr>
          <w:rFonts w:hint="eastAsia"/>
          <w:sz w:val="21"/>
          <w:szCs w:val="21"/>
        </w:rPr>
        <w:t>表</w:t>
      </w:r>
      <w:r w:rsidR="003547AE" w:rsidRPr="003547AE">
        <w:rPr>
          <w:sz w:val="21"/>
          <w:szCs w:val="21"/>
        </w:rPr>
        <w:t xml:space="preserve"> </w:t>
      </w:r>
      <w:r w:rsidR="003547AE" w:rsidRPr="003547AE">
        <w:rPr>
          <w:noProof/>
          <w:sz w:val="21"/>
          <w:szCs w:val="21"/>
        </w:rPr>
        <w:t>4</w:t>
      </w:r>
      <w:r w:rsidR="003547AE" w:rsidRPr="003547AE">
        <w:rPr>
          <w:sz w:val="21"/>
          <w:szCs w:val="21"/>
        </w:rPr>
        <w:t>.</w:t>
      </w:r>
      <w:r w:rsidR="003547AE" w:rsidRPr="003547AE">
        <w:rPr>
          <w:noProof/>
          <w:sz w:val="21"/>
          <w:szCs w:val="21"/>
        </w:rPr>
        <w:t>1</w:t>
      </w:r>
      <w:r w:rsidR="003547AE" w:rsidRPr="003547AE">
        <w:fldChar w:fldCharType="end"/>
      </w:r>
      <w:r w:rsidR="00BB74CA">
        <w:t>所列出的依存关系</w:t>
      </w:r>
      <w:r w:rsidR="00BB74CA">
        <w:rPr>
          <w:rFonts w:hint="eastAsia"/>
        </w:rPr>
        <w:t>，</w:t>
      </w:r>
      <w:r w:rsidR="00BB74CA">
        <w:t>就选择距离评价对象</w:t>
      </w:r>
      <w:r w:rsidR="00BB74CA">
        <w:rPr>
          <w:rFonts w:hint="eastAsia"/>
        </w:rPr>
        <w:t>3</w:t>
      </w:r>
      <w:r w:rsidR="00BB74CA">
        <w:rPr>
          <w:rFonts w:hint="eastAsia"/>
        </w:rPr>
        <w:t>以内的形容词作为评价词。</w:t>
      </w:r>
      <w:r w:rsidR="00932EB7">
        <w:rPr>
          <w:rFonts w:hint="eastAsia"/>
        </w:rPr>
        <w:t>这个句子的各成分到评价对象“屏幕”的词距如下图所示：</w:t>
      </w:r>
    </w:p>
    <w:p w14:paraId="2AFAFF42" w14:textId="77777777" w:rsidR="000B0030" w:rsidRDefault="000B0030" w:rsidP="000B0030">
      <w:pPr>
        <w:pStyle w:val="a0"/>
        <w:keepNext/>
        <w:ind w:left="420" w:firstLineChars="0" w:firstLine="420"/>
        <w:jc w:val="center"/>
      </w:pPr>
      <w:r>
        <w:object w:dxaOrig="11281" w:dyaOrig="3705" w14:anchorId="67609C7E">
          <v:shape id="_x0000_i1028" type="#_x0000_t75" style="width:290.5pt;height:96pt" o:ole="">
            <v:imagedata r:id="rId27" o:title=""/>
          </v:shape>
          <o:OLEObject Type="Embed" ProgID="Visio.Drawing.15" ShapeID="_x0000_i1028" DrawAspect="Content" ObjectID="_1531198769" r:id="rId28"/>
        </w:object>
      </w:r>
    </w:p>
    <w:p w14:paraId="7A1F5606" w14:textId="77777777" w:rsidR="000B0030" w:rsidRDefault="000B0030" w:rsidP="000B0030">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rPr>
          <w:rFonts w:hint="eastAsia"/>
        </w:rPr>
        <w:t>词距</w:t>
      </w:r>
      <w:r w:rsidRPr="00892717">
        <w:rPr>
          <w:rFonts w:hint="eastAsia"/>
        </w:rPr>
        <w:t>图</w:t>
      </w:r>
    </w:p>
    <w:p w14:paraId="1F341639" w14:textId="77777777" w:rsidR="009D173E" w:rsidRDefault="009D173E" w:rsidP="009D173E">
      <w:pPr>
        <w:pStyle w:val="a0"/>
        <w:ind w:firstLine="360"/>
      </w:pPr>
      <w:r>
        <w:rPr>
          <w:rFonts w:hint="eastAsia"/>
        </w:rPr>
        <w:t>通过这种策略，就能找到评价词“小”。</w:t>
      </w:r>
      <w:r w:rsidR="00EF3E4D">
        <w:rPr>
          <w:rFonts w:hint="eastAsia"/>
        </w:rPr>
        <w:t>之所以</w:t>
      </w:r>
      <w:r w:rsidR="006B29EF">
        <w:rPr>
          <w:rFonts w:hint="eastAsia"/>
        </w:rPr>
        <w:t>采用这种方法，是因为统计</w:t>
      </w:r>
      <w:r w:rsidR="007B5ACD">
        <w:rPr>
          <w:rFonts w:hint="eastAsia"/>
        </w:rPr>
        <w:t>了</w:t>
      </w:r>
      <w:r w:rsidR="006B29EF">
        <w:rPr>
          <w:rFonts w:hint="eastAsia"/>
        </w:rPr>
        <w:t>100</w:t>
      </w:r>
      <w:r w:rsidR="006B29EF">
        <w:rPr>
          <w:rFonts w:hint="eastAsia"/>
        </w:rPr>
        <w:t>条</w:t>
      </w:r>
      <w:r w:rsidR="00123150">
        <w:rPr>
          <w:rFonts w:hint="eastAsia"/>
        </w:rPr>
        <w:t>同时有评价对象和形容词的评论，有如下结果：</w:t>
      </w:r>
    </w:p>
    <w:p w14:paraId="2C454DDE" w14:textId="77777777" w:rsidR="00123150" w:rsidRPr="009D173E" w:rsidRDefault="00F13BAA" w:rsidP="0025074E">
      <w:pPr>
        <w:pStyle w:val="a0"/>
        <w:ind w:firstLine="360"/>
        <w:jc w:val="center"/>
      </w:pPr>
      <w:r>
        <w:rPr>
          <w:noProof/>
        </w:rPr>
        <w:drawing>
          <wp:inline distT="0" distB="0" distL="0" distR="0" wp14:anchorId="00607ACC" wp14:editId="1053A29A">
            <wp:extent cx="5655804" cy="3768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4433" cy="3781332"/>
                    </a:xfrm>
                    <a:prstGeom prst="rect">
                      <a:avLst/>
                    </a:prstGeom>
                    <a:noFill/>
                  </pic:spPr>
                </pic:pic>
              </a:graphicData>
            </a:graphic>
          </wp:inline>
        </w:drawing>
      </w:r>
      <w:r w:rsidR="006232E0">
        <w:t>纵轴表示的是评论数量</w:t>
      </w:r>
      <w:r w:rsidR="006232E0">
        <w:rPr>
          <w:rFonts w:hint="eastAsia"/>
        </w:rPr>
        <w:t>，</w:t>
      </w:r>
      <w:r w:rsidR="006232E0">
        <w:t>横轴表示的是</w:t>
      </w:r>
      <w:r w:rsidR="00DA40EF">
        <w:t>形容词距离评价对象的词距</w:t>
      </w:r>
      <w:r w:rsidR="00DA40EF">
        <w:rPr>
          <w:rFonts w:hint="eastAsia"/>
        </w:rPr>
        <w:t>。</w:t>
      </w:r>
      <w:r w:rsidR="0080109F">
        <w:rPr>
          <w:rFonts w:hint="eastAsia"/>
        </w:rPr>
        <w:t>可以看出来形容词</w:t>
      </w:r>
      <w:r w:rsidR="0080109F">
        <w:rPr>
          <w:rFonts w:hint="eastAsia"/>
        </w:rPr>
        <w:lastRenderedPageBreak/>
        <w:t>距离评价词的距离主要集中在小于等于</w:t>
      </w:r>
      <w:r w:rsidR="0080109F">
        <w:rPr>
          <w:rFonts w:hint="eastAsia"/>
        </w:rPr>
        <w:t>3</w:t>
      </w:r>
      <w:r w:rsidR="0080109F">
        <w:rPr>
          <w:rFonts w:hint="eastAsia"/>
        </w:rPr>
        <w:t>的范围内。</w:t>
      </w:r>
      <w:r w:rsidR="00FC2533">
        <w:rPr>
          <w:rFonts w:hint="eastAsia"/>
        </w:rPr>
        <w:t>在</w:t>
      </w:r>
      <w:r w:rsidR="00FC2533">
        <w:rPr>
          <w:rFonts w:hint="eastAsia"/>
        </w:rPr>
        <w:t>98</w:t>
      </w:r>
      <w:r w:rsidR="00FC2533">
        <w:rPr>
          <w:rFonts w:hint="eastAsia"/>
        </w:rPr>
        <w:t>个词距在</w:t>
      </w:r>
      <w:r w:rsidR="00FC2533">
        <w:rPr>
          <w:rFonts w:hint="eastAsia"/>
        </w:rPr>
        <w:t>3</w:t>
      </w:r>
      <w:r w:rsidR="00FC2533">
        <w:rPr>
          <w:rFonts w:hint="eastAsia"/>
        </w:rPr>
        <w:t>以内的评论中，几乎所有的形容词都是评价词。</w:t>
      </w:r>
      <w:r w:rsidR="004717E0">
        <w:rPr>
          <w:rFonts w:hint="eastAsia"/>
        </w:rPr>
        <w:t>所以距离评价对象</w:t>
      </w:r>
      <w:r w:rsidR="00F0007C">
        <w:rPr>
          <w:rFonts w:hint="eastAsia"/>
        </w:rPr>
        <w:t>3</w:t>
      </w:r>
      <w:r w:rsidR="00F0007C">
        <w:rPr>
          <w:rFonts w:hint="eastAsia"/>
        </w:rPr>
        <w:t>以内的形容词有很大概率是</w:t>
      </w:r>
      <w:r w:rsidR="00D82E10">
        <w:rPr>
          <w:rFonts w:hint="eastAsia"/>
        </w:rPr>
        <w:t>评价词。</w:t>
      </w:r>
    </w:p>
    <w:p w14:paraId="79C90A39" w14:textId="77777777" w:rsidR="00772B5F" w:rsidRDefault="00772B5F" w:rsidP="00D766FB">
      <w:pPr>
        <w:pStyle w:val="3"/>
        <w:numPr>
          <w:ilvl w:val="2"/>
          <w:numId w:val="4"/>
        </w:numPr>
        <w:spacing w:before="156" w:after="156"/>
      </w:pPr>
      <w:bookmarkStart w:id="57" w:name="_Toc451823374"/>
      <w:r>
        <w:rPr>
          <w:rFonts w:hint="eastAsia"/>
        </w:rPr>
        <w:t>特殊抽取</w:t>
      </w:r>
      <w:r w:rsidR="00663CE9">
        <w:t>三</w:t>
      </w:r>
      <w:bookmarkEnd w:id="57"/>
    </w:p>
    <w:p w14:paraId="309A1EF9" w14:textId="77777777" w:rsidR="00772B5F" w:rsidRDefault="00045DA3" w:rsidP="00045DA3">
      <w:pPr>
        <w:pStyle w:val="a0"/>
        <w:ind w:firstLineChars="0" w:firstLine="420"/>
      </w:pPr>
      <w:r>
        <w:t>有些评论中出现了用连词连接两个评价对象或者两个子句的情况</w:t>
      </w:r>
      <w:r>
        <w:rPr>
          <w:rFonts w:hint="eastAsia"/>
        </w:rPr>
        <w:t>。</w:t>
      </w:r>
      <w:r>
        <w:t>大多数情况下很难正确对这样的句子做句法分析</w:t>
      </w:r>
      <w:r>
        <w:rPr>
          <w:rFonts w:hint="eastAsia"/>
        </w:rPr>
        <w:t>。</w:t>
      </w:r>
      <w:r>
        <w:t>比如</w:t>
      </w:r>
      <w:r>
        <w:rPr>
          <w:rFonts w:hint="eastAsia"/>
        </w:rPr>
        <w:t>“</w:t>
      </w:r>
      <w:r>
        <w:t>外形很漂亮而且颜色好看</w:t>
      </w:r>
      <w:r>
        <w:rPr>
          <w:rFonts w:hint="eastAsia"/>
        </w:rPr>
        <w:t>”</w:t>
      </w:r>
      <w:r>
        <w:t>对应的依存关系有</w:t>
      </w:r>
      <w:r w:rsidRPr="00045DA3">
        <w:rPr>
          <w:rFonts w:hint="eastAsia"/>
        </w:rPr>
        <w:t>nsubj(</w:t>
      </w:r>
      <w:r w:rsidRPr="00045DA3">
        <w:rPr>
          <w:rFonts w:hint="eastAsia"/>
        </w:rPr>
        <w:t>漂亮</w:t>
      </w:r>
      <w:r w:rsidRPr="00045DA3">
        <w:rPr>
          <w:rFonts w:hint="eastAsia"/>
        </w:rPr>
        <w:t xml:space="preserve">, </w:t>
      </w:r>
      <w:r w:rsidR="00DA0C9C">
        <w:rPr>
          <w:rFonts w:hint="eastAsia"/>
        </w:rPr>
        <w:t>外形</w:t>
      </w:r>
      <w:r>
        <w:rPr>
          <w:rFonts w:hint="eastAsia"/>
        </w:rPr>
        <w:t>)</w:t>
      </w:r>
      <w:r>
        <w:rPr>
          <w:rFonts w:hint="eastAsia"/>
        </w:rPr>
        <w:t>，</w:t>
      </w:r>
      <w:r w:rsidRPr="00045DA3">
        <w:rPr>
          <w:rFonts w:hint="eastAsia"/>
        </w:rPr>
        <w:t>advmod(</w:t>
      </w:r>
      <w:r w:rsidRPr="00045DA3">
        <w:rPr>
          <w:rFonts w:hint="eastAsia"/>
        </w:rPr>
        <w:t>漂亮</w:t>
      </w:r>
      <w:r w:rsidRPr="00045DA3">
        <w:rPr>
          <w:rFonts w:hint="eastAsia"/>
        </w:rPr>
        <w:t xml:space="preserve">, </w:t>
      </w:r>
      <w:r w:rsidRPr="00045DA3">
        <w:rPr>
          <w:rFonts w:hint="eastAsia"/>
        </w:rPr>
        <w:t>很</w:t>
      </w:r>
      <w:r w:rsidRPr="00045DA3">
        <w:rPr>
          <w:rFonts w:hint="eastAsia"/>
        </w:rPr>
        <w:t>)</w:t>
      </w:r>
      <w:r>
        <w:rPr>
          <w:rFonts w:hint="eastAsia"/>
        </w:rPr>
        <w:t>，</w:t>
      </w:r>
      <w:r>
        <w:rPr>
          <w:rFonts w:hint="eastAsia"/>
        </w:rPr>
        <w:t>root(ROOT</w:t>
      </w:r>
      <w:r w:rsidRPr="00045DA3">
        <w:rPr>
          <w:rFonts w:hint="eastAsia"/>
        </w:rPr>
        <w:t xml:space="preserve">, </w:t>
      </w:r>
      <w:r w:rsidRPr="00045DA3">
        <w:rPr>
          <w:rFonts w:hint="eastAsia"/>
        </w:rPr>
        <w:t>漂亮</w:t>
      </w:r>
      <w:r w:rsidRPr="00045DA3">
        <w:rPr>
          <w:rFonts w:hint="eastAsia"/>
        </w:rPr>
        <w:t>)</w:t>
      </w:r>
      <w:r>
        <w:rPr>
          <w:rFonts w:hint="eastAsia"/>
        </w:rPr>
        <w:t>，</w:t>
      </w:r>
      <w:r w:rsidRPr="00045DA3">
        <w:rPr>
          <w:rFonts w:hint="eastAsia"/>
        </w:rPr>
        <w:t>conj(</w:t>
      </w:r>
      <w:r w:rsidRPr="00045DA3">
        <w:rPr>
          <w:rFonts w:hint="eastAsia"/>
        </w:rPr>
        <w:t>颜色</w:t>
      </w:r>
      <w:r w:rsidRPr="00045DA3">
        <w:rPr>
          <w:rFonts w:hint="eastAsia"/>
        </w:rPr>
        <w:t xml:space="preserve">, </w:t>
      </w:r>
      <w:r w:rsidRPr="00045DA3">
        <w:rPr>
          <w:rFonts w:hint="eastAsia"/>
        </w:rPr>
        <w:t>漂亮</w:t>
      </w:r>
      <w:r>
        <w:rPr>
          <w:rFonts w:hint="eastAsia"/>
        </w:rPr>
        <w:t>)</w:t>
      </w:r>
      <w:r>
        <w:rPr>
          <w:rFonts w:hint="eastAsia"/>
        </w:rPr>
        <w:t>，</w:t>
      </w:r>
      <w:r w:rsidRPr="00045DA3">
        <w:rPr>
          <w:rFonts w:hint="eastAsia"/>
        </w:rPr>
        <w:t>cc(</w:t>
      </w:r>
      <w:r w:rsidRPr="00045DA3">
        <w:rPr>
          <w:rFonts w:hint="eastAsia"/>
        </w:rPr>
        <w:t>漂亮</w:t>
      </w:r>
      <w:r w:rsidRPr="00045DA3">
        <w:rPr>
          <w:rFonts w:hint="eastAsia"/>
        </w:rPr>
        <w:t xml:space="preserve">, </w:t>
      </w:r>
      <w:r w:rsidRPr="00045DA3">
        <w:rPr>
          <w:rFonts w:hint="eastAsia"/>
        </w:rPr>
        <w:t>而且</w:t>
      </w:r>
      <w:r>
        <w:rPr>
          <w:rFonts w:hint="eastAsia"/>
        </w:rPr>
        <w:t>)</w:t>
      </w:r>
      <w:r>
        <w:rPr>
          <w:rFonts w:hint="eastAsia"/>
        </w:rPr>
        <w:t>，</w:t>
      </w:r>
      <w:r w:rsidRPr="00045DA3">
        <w:rPr>
          <w:rFonts w:hint="eastAsia"/>
        </w:rPr>
        <w:t>dep(</w:t>
      </w:r>
      <w:r w:rsidRPr="00045DA3">
        <w:rPr>
          <w:rFonts w:hint="eastAsia"/>
        </w:rPr>
        <w:t>漂亮</w:t>
      </w:r>
      <w:r w:rsidRPr="00045DA3">
        <w:rPr>
          <w:rFonts w:hint="eastAsia"/>
        </w:rPr>
        <w:t xml:space="preserve">, </w:t>
      </w:r>
      <w:r w:rsidRPr="00045DA3">
        <w:rPr>
          <w:rFonts w:hint="eastAsia"/>
        </w:rPr>
        <w:t>颜色</w:t>
      </w:r>
      <w:r>
        <w:rPr>
          <w:rFonts w:hint="eastAsia"/>
        </w:rPr>
        <w:t>)</w:t>
      </w:r>
      <w:r>
        <w:rPr>
          <w:rFonts w:hint="eastAsia"/>
        </w:rPr>
        <w:t>，</w:t>
      </w:r>
      <w:r w:rsidRPr="00045DA3">
        <w:rPr>
          <w:rFonts w:hint="eastAsia"/>
        </w:rPr>
        <w:t>dobj(</w:t>
      </w:r>
      <w:r w:rsidRPr="00045DA3">
        <w:rPr>
          <w:rFonts w:hint="eastAsia"/>
        </w:rPr>
        <w:t>颜色</w:t>
      </w:r>
      <w:r w:rsidRPr="00045DA3">
        <w:rPr>
          <w:rFonts w:hint="eastAsia"/>
        </w:rPr>
        <w:t xml:space="preserve">, </w:t>
      </w:r>
      <w:r w:rsidRPr="00045DA3">
        <w:rPr>
          <w:rFonts w:hint="eastAsia"/>
        </w:rPr>
        <w:t>好看</w:t>
      </w:r>
      <w:r w:rsidRPr="00045DA3">
        <w:rPr>
          <w:rFonts w:hint="eastAsia"/>
        </w:rPr>
        <w:t>)</w:t>
      </w:r>
      <w:r w:rsidR="008D5589">
        <w:rPr>
          <w:rFonts w:hint="eastAsia"/>
        </w:rPr>
        <w:t>。</w:t>
      </w:r>
      <w:r w:rsidR="00AB3936">
        <w:rPr>
          <w:rFonts w:hint="eastAsia"/>
        </w:rPr>
        <w:t>利用这个依存关系抽取出来的情感要素是（外形，漂亮）和（颜色，漂亮）。但是“颜色”的评价词是“好看”，所以出现了评价词抽取错误的问题。</w:t>
      </w:r>
      <w:r w:rsidR="00805C3F">
        <w:rPr>
          <w:rFonts w:hint="eastAsia"/>
        </w:rPr>
        <w:t>为了解决这个问题，本文按照如下规则进行抽取：</w:t>
      </w:r>
    </w:p>
    <w:p w14:paraId="23A31073" w14:textId="77777777" w:rsidR="00805C3F" w:rsidRDefault="009C6251" w:rsidP="00D766FB">
      <w:pPr>
        <w:pStyle w:val="a0"/>
        <w:numPr>
          <w:ilvl w:val="0"/>
          <w:numId w:val="5"/>
        </w:numPr>
        <w:ind w:firstLineChars="0"/>
      </w:pPr>
      <w:r>
        <w:rPr>
          <w:rFonts w:hint="eastAsia"/>
        </w:rPr>
        <w:t>判断句子中评价对象的数量</w:t>
      </w:r>
      <w:r w:rsidR="0064024B">
        <w:rPr>
          <w:rFonts w:hint="eastAsia"/>
        </w:rPr>
        <w:t>和是否有连接词</w:t>
      </w:r>
      <w:r>
        <w:rPr>
          <w:rFonts w:hint="eastAsia"/>
        </w:rPr>
        <w:t>，如果</w:t>
      </w:r>
      <w:r w:rsidR="0064024B">
        <w:rPr>
          <w:rFonts w:hint="eastAsia"/>
        </w:rPr>
        <w:t>有</w:t>
      </w:r>
      <w:r>
        <w:rPr>
          <w:rFonts w:hint="eastAsia"/>
        </w:rPr>
        <w:t>两个</w:t>
      </w:r>
      <w:r w:rsidR="0064024B">
        <w:rPr>
          <w:rFonts w:hint="eastAsia"/>
        </w:rPr>
        <w:t>评价对象而且出现了连接词，</w:t>
      </w:r>
      <w:r>
        <w:rPr>
          <w:rFonts w:hint="eastAsia"/>
        </w:rPr>
        <w:t>则进行步骤</w:t>
      </w:r>
      <w:r>
        <w:rPr>
          <w:rFonts w:hint="eastAsia"/>
        </w:rPr>
        <w:t>2</w:t>
      </w:r>
      <w:r>
        <w:rPr>
          <w:rFonts w:hint="eastAsia"/>
        </w:rPr>
        <w:t>；</w:t>
      </w:r>
    </w:p>
    <w:p w14:paraId="41BAC506" w14:textId="77777777" w:rsidR="009C6251" w:rsidRDefault="001659ED" w:rsidP="00D766FB">
      <w:pPr>
        <w:pStyle w:val="a0"/>
        <w:numPr>
          <w:ilvl w:val="0"/>
          <w:numId w:val="5"/>
        </w:numPr>
        <w:ind w:firstLineChars="0"/>
      </w:pPr>
      <w:r>
        <w:rPr>
          <w:rFonts w:hint="eastAsia"/>
        </w:rPr>
        <w:t>判断连接词连接的是两个评价对象还是两个子句，如果是两个评价对象，则进行步骤</w:t>
      </w:r>
      <w:r>
        <w:rPr>
          <w:rFonts w:hint="eastAsia"/>
        </w:rPr>
        <w:t>3</w:t>
      </w:r>
      <w:r>
        <w:rPr>
          <w:rFonts w:hint="eastAsia"/>
        </w:rPr>
        <w:t>；如果是两个子句，则进行步骤</w:t>
      </w:r>
      <w:r>
        <w:rPr>
          <w:rFonts w:hint="eastAsia"/>
        </w:rPr>
        <w:t>4</w:t>
      </w:r>
      <w:r>
        <w:rPr>
          <w:rFonts w:hint="eastAsia"/>
        </w:rPr>
        <w:t>；</w:t>
      </w:r>
    </w:p>
    <w:p w14:paraId="35254854" w14:textId="77777777" w:rsidR="001659ED" w:rsidRDefault="00820672" w:rsidP="00D766FB">
      <w:pPr>
        <w:pStyle w:val="a0"/>
        <w:numPr>
          <w:ilvl w:val="0"/>
          <w:numId w:val="5"/>
        </w:numPr>
        <w:ind w:firstLineChars="0"/>
      </w:pPr>
      <w:r>
        <w:rPr>
          <w:rFonts w:hint="eastAsia"/>
        </w:rPr>
        <w:t>句式可以表示为（评价对象</w:t>
      </w:r>
      <w:r>
        <w:rPr>
          <w:rFonts w:hint="eastAsia"/>
        </w:rPr>
        <w:t>A</w:t>
      </w:r>
      <w:r>
        <w:rPr>
          <w:rFonts w:hint="eastAsia"/>
        </w:rPr>
        <w:t>，连词，评价对象</w:t>
      </w:r>
      <w:r>
        <w:rPr>
          <w:rFonts w:hint="eastAsia"/>
        </w:rPr>
        <w:t>B</w:t>
      </w:r>
      <w:r>
        <w:rPr>
          <w:rFonts w:hint="eastAsia"/>
        </w:rPr>
        <w:t>，其他成分），把该句子拆分为两个子句（评价对象</w:t>
      </w:r>
      <w:r>
        <w:rPr>
          <w:rFonts w:hint="eastAsia"/>
        </w:rPr>
        <w:t>A</w:t>
      </w:r>
      <w:r>
        <w:rPr>
          <w:rFonts w:hint="eastAsia"/>
        </w:rPr>
        <w:t>，其他成分）和（评价对象</w:t>
      </w:r>
      <w:r>
        <w:rPr>
          <w:rFonts w:hint="eastAsia"/>
        </w:rPr>
        <w:t>B</w:t>
      </w:r>
      <w:r>
        <w:rPr>
          <w:rFonts w:hint="eastAsia"/>
        </w:rPr>
        <w:t>，其他成分），进行步骤</w:t>
      </w:r>
      <w:r>
        <w:rPr>
          <w:rFonts w:hint="eastAsia"/>
        </w:rPr>
        <w:t>5</w:t>
      </w:r>
      <w:r>
        <w:rPr>
          <w:rFonts w:hint="eastAsia"/>
        </w:rPr>
        <w:t>；</w:t>
      </w:r>
    </w:p>
    <w:p w14:paraId="72548D7D" w14:textId="77777777" w:rsidR="00820672" w:rsidRDefault="00820672" w:rsidP="00D766FB">
      <w:pPr>
        <w:pStyle w:val="a0"/>
        <w:numPr>
          <w:ilvl w:val="0"/>
          <w:numId w:val="5"/>
        </w:numPr>
        <w:ind w:firstLineChars="0"/>
      </w:pPr>
      <w:r>
        <w:rPr>
          <w:rFonts w:hint="eastAsia"/>
        </w:rPr>
        <w:t>句式可以表示为（评价对象</w:t>
      </w:r>
      <w:r>
        <w:rPr>
          <w:rFonts w:hint="eastAsia"/>
        </w:rPr>
        <w:t>A</w:t>
      </w:r>
      <w:r>
        <w:rPr>
          <w:rFonts w:hint="eastAsia"/>
        </w:rPr>
        <w:t>，</w:t>
      </w:r>
      <w:r w:rsidR="008A05E1">
        <w:rPr>
          <w:rFonts w:hint="eastAsia"/>
        </w:rPr>
        <w:t>其他成分</w:t>
      </w:r>
      <w:r w:rsidR="008A05E1">
        <w:rPr>
          <w:rFonts w:hint="eastAsia"/>
        </w:rPr>
        <w:t>A</w:t>
      </w:r>
      <w:r>
        <w:rPr>
          <w:rFonts w:hint="eastAsia"/>
        </w:rPr>
        <w:t>，</w:t>
      </w:r>
      <w:r w:rsidR="008A05E1">
        <w:rPr>
          <w:rFonts w:hint="eastAsia"/>
        </w:rPr>
        <w:t>连词，</w:t>
      </w:r>
      <w:r>
        <w:rPr>
          <w:rFonts w:hint="eastAsia"/>
        </w:rPr>
        <w:t>评价对象</w:t>
      </w:r>
      <w:r>
        <w:rPr>
          <w:rFonts w:hint="eastAsia"/>
        </w:rPr>
        <w:t>B</w:t>
      </w:r>
      <w:r>
        <w:rPr>
          <w:rFonts w:hint="eastAsia"/>
        </w:rPr>
        <w:t>，其他成分</w:t>
      </w:r>
      <w:r w:rsidR="008A05E1">
        <w:rPr>
          <w:rFonts w:hint="eastAsia"/>
        </w:rPr>
        <w:t>B</w:t>
      </w:r>
      <w:r>
        <w:rPr>
          <w:rFonts w:hint="eastAsia"/>
        </w:rPr>
        <w:t>），把该句子拆分为两个子句（评价对象</w:t>
      </w:r>
      <w:r>
        <w:rPr>
          <w:rFonts w:hint="eastAsia"/>
        </w:rPr>
        <w:t>A</w:t>
      </w:r>
      <w:r>
        <w:rPr>
          <w:rFonts w:hint="eastAsia"/>
        </w:rPr>
        <w:t>，其他成分</w:t>
      </w:r>
      <w:r w:rsidR="008A05E1">
        <w:rPr>
          <w:rFonts w:hint="eastAsia"/>
        </w:rPr>
        <w:t>A</w:t>
      </w:r>
      <w:r>
        <w:rPr>
          <w:rFonts w:hint="eastAsia"/>
        </w:rPr>
        <w:t>）和（评价对象</w:t>
      </w:r>
      <w:r>
        <w:rPr>
          <w:rFonts w:hint="eastAsia"/>
        </w:rPr>
        <w:t>B</w:t>
      </w:r>
      <w:r>
        <w:rPr>
          <w:rFonts w:hint="eastAsia"/>
        </w:rPr>
        <w:t>，其他成分</w:t>
      </w:r>
      <w:r w:rsidR="008A05E1">
        <w:rPr>
          <w:rFonts w:hint="eastAsia"/>
        </w:rPr>
        <w:t>B</w:t>
      </w:r>
      <w:r>
        <w:rPr>
          <w:rFonts w:hint="eastAsia"/>
        </w:rPr>
        <w:t>），进行步骤</w:t>
      </w:r>
      <w:r>
        <w:rPr>
          <w:rFonts w:hint="eastAsia"/>
        </w:rPr>
        <w:t>5</w:t>
      </w:r>
      <w:r>
        <w:rPr>
          <w:rFonts w:hint="eastAsia"/>
        </w:rPr>
        <w:t>；</w:t>
      </w:r>
    </w:p>
    <w:p w14:paraId="30C4DF7C" w14:textId="77777777" w:rsidR="00863D82" w:rsidRDefault="007147D5" w:rsidP="00D766FB">
      <w:pPr>
        <w:pStyle w:val="a0"/>
        <w:numPr>
          <w:ilvl w:val="0"/>
          <w:numId w:val="5"/>
        </w:numPr>
        <w:ind w:firstLineChars="0"/>
      </w:pPr>
      <w:r>
        <w:rPr>
          <w:rFonts w:hint="eastAsia"/>
        </w:rPr>
        <w:t>对两个子句分别提取评价词。</w:t>
      </w:r>
    </w:p>
    <w:p w14:paraId="0BBE6141" w14:textId="77777777" w:rsidR="00DE4FDE" w:rsidRDefault="00DE4FDE" w:rsidP="00DE4FDE">
      <w:pPr>
        <w:pStyle w:val="2"/>
        <w:spacing w:before="156" w:after="156"/>
      </w:pPr>
      <w:r>
        <w:rPr>
          <w:rFonts w:hint="eastAsia"/>
        </w:rPr>
        <w:t>实验</w:t>
      </w:r>
    </w:p>
    <w:p w14:paraId="21A5BFD9" w14:textId="77777777" w:rsidR="00DE4FDE" w:rsidRPr="00DE4FDE" w:rsidRDefault="00DE4FDE" w:rsidP="00DE4FDE">
      <w:pPr>
        <w:pStyle w:val="a0"/>
        <w:ind w:firstLine="360"/>
        <w:rPr>
          <w:rFonts w:eastAsiaTheme="minorEastAsia"/>
        </w:rPr>
      </w:pPr>
      <w:r>
        <w:t>在上一章和本章先后介绍了评价对象抽取和评价词抽取的算法</w:t>
      </w:r>
      <w:r>
        <w:rPr>
          <w:rFonts w:hint="eastAsia"/>
        </w:rPr>
        <w:t>，</w:t>
      </w:r>
      <w:r>
        <w:t>即得到了抽取情感要素的算法</w:t>
      </w:r>
      <w:r>
        <w:rPr>
          <w:rFonts w:hint="eastAsia"/>
        </w:rPr>
        <w:t>。</w:t>
      </w:r>
      <w:r>
        <w:t>本节将测试情感要素抽取的效果</w:t>
      </w:r>
      <w:r>
        <w:rPr>
          <w:rFonts w:hint="eastAsia"/>
        </w:rPr>
        <w:t>。</w:t>
      </w:r>
    </w:p>
    <w:p w14:paraId="6EBDBB60" w14:textId="77777777" w:rsidR="00DE4FDE" w:rsidRPr="00BE7FEB" w:rsidRDefault="00DE4FDE" w:rsidP="00DE4FDE">
      <w:pPr>
        <w:pStyle w:val="3"/>
        <w:spacing w:before="156" w:after="156"/>
      </w:pPr>
      <w:bookmarkStart w:id="58" w:name="_Toc451823381"/>
      <w:r>
        <w:rPr>
          <w:rFonts w:hint="eastAsia"/>
        </w:rPr>
        <w:t>实验数据集</w:t>
      </w:r>
      <w:bookmarkEnd w:id="58"/>
    </w:p>
    <w:p w14:paraId="7FCA4004" w14:textId="77777777" w:rsidR="00DE4FDE" w:rsidRDefault="00DE4FDE" w:rsidP="00DE4FDE">
      <w:pPr>
        <w:pStyle w:val="a0"/>
        <w:ind w:firstLineChars="200" w:firstLine="480"/>
      </w:pPr>
      <w:r>
        <w:rPr>
          <w:rFonts w:hint="eastAsia"/>
        </w:rPr>
        <w:t>本文实验使用了从数据堂获取的手机评论语料中的一部分，两个测试用的是同一批数据。如下表所示：</w:t>
      </w:r>
    </w:p>
    <w:p w14:paraId="0D06DA42" w14:textId="77777777" w:rsidR="00DE4FDE" w:rsidRPr="002A2030" w:rsidRDefault="00DE4FDE" w:rsidP="00DE4FDE">
      <w:pPr>
        <w:pStyle w:val="a6"/>
        <w:keepNext/>
        <w:rPr>
          <w:rFonts w:ascii="黑体" w:eastAsia="黑体" w:hAnsi="黑体"/>
          <w:b/>
          <w:sz w:val="21"/>
          <w:szCs w:val="21"/>
        </w:rPr>
      </w:pPr>
      <w:r w:rsidRPr="002A203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1</w:t>
      </w:r>
      <w:r>
        <w:rPr>
          <w:rFonts w:ascii="黑体" w:eastAsia="黑体" w:hAnsi="黑体"/>
          <w:b/>
          <w:sz w:val="21"/>
          <w:szCs w:val="21"/>
        </w:rPr>
        <w:fldChar w:fldCharType="end"/>
      </w:r>
      <w:r w:rsidRPr="002A2030">
        <w:rPr>
          <w:rFonts w:ascii="黑体" w:eastAsia="黑体" w:hAnsi="黑体"/>
          <w:b/>
          <w:sz w:val="21"/>
          <w:szCs w:val="21"/>
        </w:rPr>
        <w:t xml:space="preserve"> 数据集</w:t>
      </w:r>
    </w:p>
    <w:tbl>
      <w:tblPr>
        <w:tblStyle w:val="12"/>
        <w:tblW w:w="0" w:type="auto"/>
        <w:tblLook w:val="04A0" w:firstRow="1" w:lastRow="0" w:firstColumn="1" w:lastColumn="0" w:noHBand="0" w:noVBand="1"/>
      </w:tblPr>
      <w:tblGrid>
        <w:gridCol w:w="2098"/>
        <w:gridCol w:w="2098"/>
        <w:gridCol w:w="2098"/>
        <w:gridCol w:w="2098"/>
      </w:tblGrid>
      <w:tr w:rsidR="00DE4FDE" w:rsidRPr="00402A78" w14:paraId="568DC428" w14:textId="77777777" w:rsidTr="00B145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8" w:type="dxa"/>
          </w:tcPr>
          <w:p w14:paraId="5AEFD2BE" w14:textId="77777777" w:rsidR="00DE4FDE" w:rsidRPr="00402A78" w:rsidRDefault="00DE4FDE" w:rsidP="00B145FA">
            <w:pPr>
              <w:pStyle w:val="a4"/>
              <w:spacing w:line="240" w:lineRule="auto"/>
              <w:ind w:firstLine="0"/>
              <w:jc w:val="center"/>
              <w:rPr>
                <w:i w:val="0"/>
                <w:iCs w:val="0"/>
                <w:sz w:val="21"/>
                <w:szCs w:val="21"/>
              </w:rPr>
            </w:pPr>
            <w:r w:rsidRPr="00402A78">
              <w:rPr>
                <w:rFonts w:hint="eastAsia"/>
                <w:i w:val="0"/>
                <w:iCs w:val="0"/>
                <w:sz w:val="21"/>
                <w:szCs w:val="21"/>
              </w:rPr>
              <w:t>领域</w:t>
            </w:r>
          </w:p>
        </w:tc>
        <w:tc>
          <w:tcPr>
            <w:tcW w:w="2098" w:type="dxa"/>
          </w:tcPr>
          <w:p w14:paraId="3D74A8C7" w14:textId="77777777"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训练</w:t>
            </w:r>
          </w:p>
        </w:tc>
        <w:tc>
          <w:tcPr>
            <w:tcW w:w="2098" w:type="dxa"/>
          </w:tcPr>
          <w:p w14:paraId="3F7BA765" w14:textId="77777777"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测试</w:t>
            </w:r>
          </w:p>
        </w:tc>
        <w:tc>
          <w:tcPr>
            <w:tcW w:w="2098" w:type="dxa"/>
          </w:tcPr>
          <w:p w14:paraId="05D1A403" w14:textId="77777777"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合计</w:t>
            </w:r>
          </w:p>
        </w:tc>
      </w:tr>
      <w:tr w:rsidR="00DE4FDE" w:rsidRPr="00402A78" w14:paraId="66439D57" w14:textId="77777777" w:rsidTr="00B145FA">
        <w:trPr>
          <w:trHeight w:val="267"/>
        </w:trPr>
        <w:tc>
          <w:tcPr>
            <w:cnfStyle w:val="001000000000" w:firstRow="0" w:lastRow="0" w:firstColumn="1" w:lastColumn="0" w:oddVBand="0" w:evenVBand="0" w:oddHBand="0" w:evenHBand="0" w:firstRowFirstColumn="0" w:firstRowLastColumn="0" w:lastRowFirstColumn="0" w:lastRowLastColumn="0"/>
            <w:tcW w:w="2098" w:type="dxa"/>
          </w:tcPr>
          <w:p w14:paraId="17AB0DCC" w14:textId="77777777" w:rsidR="00DE4FDE" w:rsidRPr="00402A78" w:rsidRDefault="00DE4FDE" w:rsidP="00B145FA">
            <w:pPr>
              <w:pStyle w:val="a4"/>
              <w:spacing w:line="240" w:lineRule="auto"/>
              <w:ind w:firstLine="0"/>
              <w:jc w:val="center"/>
              <w:rPr>
                <w:sz w:val="21"/>
                <w:szCs w:val="21"/>
              </w:rPr>
            </w:pPr>
            <w:r>
              <w:rPr>
                <w:rFonts w:hint="eastAsia"/>
                <w:sz w:val="21"/>
                <w:szCs w:val="21"/>
              </w:rPr>
              <w:lastRenderedPageBreak/>
              <w:t>手机</w:t>
            </w:r>
          </w:p>
        </w:tc>
        <w:tc>
          <w:tcPr>
            <w:tcW w:w="2098" w:type="dxa"/>
          </w:tcPr>
          <w:p w14:paraId="183D07BB" w14:textId="77777777"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157</w:t>
            </w:r>
          </w:p>
        </w:tc>
        <w:tc>
          <w:tcPr>
            <w:tcW w:w="2098" w:type="dxa"/>
          </w:tcPr>
          <w:p w14:paraId="785E4262" w14:textId="77777777"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300</w:t>
            </w:r>
          </w:p>
        </w:tc>
        <w:tc>
          <w:tcPr>
            <w:tcW w:w="2098" w:type="dxa"/>
          </w:tcPr>
          <w:p w14:paraId="5325A54F" w14:textId="77777777"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457</w:t>
            </w:r>
          </w:p>
        </w:tc>
      </w:tr>
    </w:tbl>
    <w:p w14:paraId="4AF8040C" w14:textId="77777777" w:rsidR="00DE4FDE" w:rsidRDefault="00DE4FDE" w:rsidP="00DE4FDE">
      <w:pPr>
        <w:pStyle w:val="a0"/>
        <w:ind w:firstLineChars="200" w:firstLine="480"/>
      </w:pPr>
      <w:r>
        <w:rPr>
          <w:rFonts w:hint="eastAsia"/>
        </w:rPr>
        <w:t>实验数据集的标注结果用</w:t>
      </w:r>
      <w:r>
        <w:rPr>
          <w:rFonts w:hint="eastAsia"/>
        </w:rPr>
        <w:t>XML</w:t>
      </w:r>
      <w:r>
        <w:rPr>
          <w:rFonts w:hint="eastAsia"/>
        </w:rPr>
        <w:t>文件记录，格式样例如下：</w:t>
      </w:r>
    </w:p>
    <w:p w14:paraId="27C01A5A" w14:textId="77777777" w:rsidR="00DE4FDE" w:rsidRDefault="00DE4FDE" w:rsidP="00DE4FDE">
      <w:pPr>
        <w:pStyle w:val="a0"/>
        <w:keepNext/>
        <w:ind w:firstLineChars="200" w:firstLine="480"/>
        <w:jc w:val="center"/>
      </w:pPr>
      <w:r>
        <w:rPr>
          <w:noProof/>
        </w:rPr>
        <w:drawing>
          <wp:inline distT="0" distB="0" distL="0" distR="0" wp14:anchorId="7391B427" wp14:editId="37B92BF1">
            <wp:extent cx="5760085" cy="8534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853440"/>
                    </a:xfrm>
                    <a:prstGeom prst="rect">
                      <a:avLst/>
                    </a:prstGeom>
                  </pic:spPr>
                </pic:pic>
              </a:graphicData>
            </a:graphic>
          </wp:inline>
        </w:drawing>
      </w:r>
    </w:p>
    <w:p w14:paraId="0FBFA7F2" w14:textId="77777777" w:rsidR="00DE4FDE" w:rsidRDefault="00DE4FDE" w:rsidP="00DE4FDE">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t>数据集样例</w:t>
      </w:r>
    </w:p>
    <w:p w14:paraId="469A99B3" w14:textId="77777777" w:rsidR="00DE4FDE" w:rsidRPr="00504E81" w:rsidRDefault="00DE4FDE" w:rsidP="00DE4FDE">
      <w:pPr>
        <w:pStyle w:val="a0"/>
        <w:ind w:firstLine="360"/>
      </w:pPr>
      <w:r>
        <w:rPr>
          <w:rFonts w:hint="eastAsia"/>
        </w:rPr>
        <w:t>其中</w:t>
      </w:r>
      <w:r>
        <w:rPr>
          <w:rFonts w:hint="eastAsia"/>
        </w:rPr>
        <w:t>opnTarget</w:t>
      </w:r>
      <w:r>
        <w:rPr>
          <w:rFonts w:hint="eastAsia"/>
        </w:rPr>
        <w:t>是评价对象，</w:t>
      </w:r>
      <w:r>
        <w:rPr>
          <w:rFonts w:hint="eastAsia"/>
        </w:rPr>
        <w:t>opnWord</w:t>
      </w:r>
      <w:r>
        <w:rPr>
          <w:rFonts w:hint="eastAsia"/>
        </w:rPr>
        <w:t>是带有修饰词的评价词，</w:t>
      </w:r>
      <w:r>
        <w:rPr>
          <w:rFonts w:hint="eastAsia"/>
        </w:rPr>
        <w:t>rootOpnWord</w:t>
      </w:r>
      <w:r>
        <w:rPr>
          <w:rFonts w:hint="eastAsia"/>
        </w:rPr>
        <w:t>是没有任何修饰词的评价词，</w:t>
      </w:r>
      <w:r>
        <w:rPr>
          <w:rFonts w:hint="eastAsia"/>
        </w:rPr>
        <w:t>isNegation</w:t>
      </w:r>
      <w:r>
        <w:rPr>
          <w:rFonts w:hint="eastAsia"/>
        </w:rPr>
        <w:t>是是否有否定修饰词。</w:t>
      </w:r>
    </w:p>
    <w:p w14:paraId="34073701" w14:textId="77777777" w:rsidR="00DE4FDE" w:rsidRPr="00BE7FEB" w:rsidRDefault="00DE4FDE" w:rsidP="00DE4FDE">
      <w:pPr>
        <w:pStyle w:val="3"/>
        <w:spacing w:before="156" w:after="156"/>
      </w:pPr>
      <w:bookmarkStart w:id="59" w:name="_Toc448601938"/>
      <w:bookmarkStart w:id="60" w:name="_Toc451823382"/>
      <w:r>
        <w:rPr>
          <w:rFonts w:hint="eastAsia"/>
        </w:rPr>
        <w:t>评判</w:t>
      </w:r>
      <w:bookmarkEnd w:id="59"/>
      <w:r>
        <w:rPr>
          <w:rFonts w:hint="eastAsia"/>
        </w:rPr>
        <w:t>指标</w:t>
      </w:r>
      <w:bookmarkEnd w:id="60"/>
    </w:p>
    <w:p w14:paraId="13D5E613" w14:textId="77777777" w:rsidR="00DE4FDE" w:rsidRDefault="00DE4FDE" w:rsidP="00DE4FDE">
      <w:pPr>
        <w:pStyle w:val="a0"/>
        <w:ind w:firstLineChars="200" w:firstLine="480"/>
      </w:pPr>
      <w:r>
        <w:t>本文选用的指标是准确率</w:t>
      </w:r>
      <w:r>
        <w:rPr>
          <w:rFonts w:hint="eastAsia"/>
        </w:rPr>
        <w:t>P</w:t>
      </w:r>
      <w:r>
        <w:rPr>
          <w:rFonts w:hint="eastAsia"/>
        </w:rPr>
        <w:t>、</w:t>
      </w:r>
      <w:r>
        <w:t>召回率</w:t>
      </w:r>
      <w:r>
        <w:rPr>
          <w:rFonts w:hint="eastAsia"/>
        </w:rPr>
        <w:t>R</w:t>
      </w:r>
      <w:r>
        <w:t>和</w:t>
      </w:r>
      <w:r>
        <w:t>F1</w:t>
      </w:r>
      <w:r>
        <w:t>值</w:t>
      </w:r>
      <w:r>
        <w:rPr>
          <w:rFonts w:hint="eastAsia"/>
        </w:rPr>
        <w:t>，它们的计算方式如下：</w:t>
      </w:r>
    </w:p>
    <w:p w14:paraId="0FE83009" w14:textId="77777777" w:rsidR="00DE4FDE" w:rsidRPr="001A3215" w:rsidRDefault="00DE4FDE" w:rsidP="00DE4FDE">
      <w:pPr>
        <w:pStyle w:val="a0"/>
        <w:ind w:firstLineChars="200" w:firstLine="480"/>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抽取的情感要素的数量</m:t>
              </m:r>
            </m:den>
          </m:f>
        </m:oMath>
      </m:oMathPara>
    </w:p>
    <w:p w14:paraId="59878789" w14:textId="77777777" w:rsidR="00DE4FDE" w:rsidRDefault="00DE4FDE" w:rsidP="00DE4FDE">
      <w:pPr>
        <w:pStyle w:val="a0"/>
        <w:ind w:firstLineChars="200" w:firstLine="480"/>
      </w:pPr>
      <m:oMathPara>
        <m:oMath>
          <m:r>
            <m:rPr>
              <m:sty m:val="p"/>
            </m:rPr>
            <w:rPr>
              <w:rFonts w:ascii="Cambria Math" w:hAnsi="Cambria Math" w:hint="eastAsia"/>
            </w:rPr>
            <m:t>R</m:t>
          </m:r>
          <m:r>
            <m:rPr>
              <m:sty m:val="p"/>
            </m:rPr>
            <w:rPr>
              <w:rFonts w:ascii="Cambria Math" w:hAnsi="Cambria Math"/>
            </w:rPr>
            <m:t>=</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标注的情感要素的数量</m:t>
              </m:r>
            </m:den>
          </m:f>
        </m:oMath>
      </m:oMathPara>
    </w:p>
    <w:p w14:paraId="3F676A70" w14:textId="77777777" w:rsidR="00DE4FDE" w:rsidRPr="00154653" w:rsidRDefault="0029378D" w:rsidP="00DE4FDE">
      <w:pPr>
        <w:pStyle w:val="a0"/>
        <w:ind w:firstLineChars="200"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14:paraId="7D6B1217" w14:textId="77777777" w:rsidR="00DE4FDE" w:rsidRPr="00A27BA1" w:rsidRDefault="00DE4FDE" w:rsidP="00DE4FDE">
      <w:pPr>
        <w:pStyle w:val="a0"/>
        <w:ind w:firstLineChars="200" w:firstLine="480"/>
        <w:rPr>
          <w:rFonts w:eastAsiaTheme="minorEastAsia"/>
        </w:rPr>
      </w:pPr>
      <w:r>
        <w:rPr>
          <w:rFonts w:hint="eastAsia"/>
        </w:rPr>
        <w:t>因为有些程度修饰词会被当作停用词剔除掉，导致</w:t>
      </w:r>
      <w:r>
        <w:rPr>
          <w:rFonts w:hint="eastAsia"/>
        </w:rPr>
        <w:t>opnWord</w:t>
      </w:r>
      <w:r>
        <w:rPr>
          <w:rFonts w:hint="eastAsia"/>
        </w:rPr>
        <w:t>不完全一样，但是抽取结果和标注结果在语义上是一致的。而本文关注的是语义的准确性，即抽取得到的情感要素能正确表达产品的属性。所以本文认为情感要素抽取正确的标准是：</w:t>
      </w:r>
      <w:r>
        <w:rPr>
          <w:rFonts w:hint="eastAsia"/>
        </w:rPr>
        <w:t>o</w:t>
      </w:r>
      <w:r>
        <w:t>pnWord</w:t>
      </w:r>
      <w:r>
        <w:rPr>
          <w:rFonts w:hint="eastAsia"/>
        </w:rPr>
        <w:t>、</w:t>
      </w:r>
      <w:r>
        <w:rPr>
          <w:rFonts w:hint="eastAsia"/>
        </w:rPr>
        <w:t>rootOpnW</w:t>
      </w:r>
      <w:r>
        <w:t>ord</w:t>
      </w:r>
      <w:r>
        <w:rPr>
          <w:rFonts w:hint="eastAsia"/>
        </w:rPr>
        <w:t>、</w:t>
      </w:r>
      <w:r>
        <w:t>negationWord</w:t>
      </w:r>
      <w:r>
        <w:rPr>
          <w:rFonts w:hint="eastAsia"/>
        </w:rPr>
        <w:t>的抽取结果和标注结果完全一致。比如人工标注结果是“后盖不怎么单薄”，因为“怎么”是停用词，所以抽取结果是“后盖不单薄”；</w:t>
      </w:r>
      <w:r>
        <w:rPr>
          <w:rFonts w:hint="eastAsia"/>
        </w:rPr>
        <w:t>rootOpnWord</w:t>
      </w:r>
      <w:r>
        <w:rPr>
          <w:rFonts w:hint="eastAsia"/>
        </w:rPr>
        <w:t>是“单薄”，</w:t>
      </w:r>
      <w:r>
        <w:t>negationWord</w:t>
      </w:r>
      <w:r>
        <w:rPr>
          <w:rFonts w:hint="eastAsia"/>
        </w:rPr>
        <w:t>是“不”，这两个参数的抽取结果和标注结果相同，所以这两个表述的语义基本一致，因此抽取结果是可接受的。</w:t>
      </w:r>
    </w:p>
    <w:p w14:paraId="0FA20088" w14:textId="77777777" w:rsidR="00DE4FDE" w:rsidRPr="00A27BA1" w:rsidRDefault="00DE4FDE" w:rsidP="00DE4FDE">
      <w:pPr>
        <w:pStyle w:val="a0"/>
        <w:ind w:firstLineChars="0" w:firstLine="0"/>
      </w:pPr>
      <w:r>
        <w:tab/>
      </w:r>
      <w:r>
        <w:t>而情感倾向的正确标准是</w:t>
      </w:r>
      <w:r>
        <w:t>sentiment</w:t>
      </w:r>
      <w:r>
        <w:t>结果完全一样</w:t>
      </w:r>
      <w:r>
        <w:rPr>
          <w:rFonts w:hint="eastAsia"/>
        </w:rPr>
        <w:t>。</w:t>
      </w:r>
    </w:p>
    <w:p w14:paraId="54FB24C4" w14:textId="77777777" w:rsidR="00DE4FDE" w:rsidRDefault="00DE4FDE" w:rsidP="00DE4FDE">
      <w:pPr>
        <w:pStyle w:val="3"/>
        <w:spacing w:before="156" w:after="156"/>
      </w:pPr>
      <w:bookmarkStart w:id="61" w:name="_Toc451823383"/>
      <w:r>
        <w:rPr>
          <w:rFonts w:hint="eastAsia"/>
        </w:rPr>
        <w:t>实验结果及分析</w:t>
      </w:r>
      <w:bookmarkEnd w:id="61"/>
    </w:p>
    <w:p w14:paraId="41BE585B" w14:textId="77777777" w:rsidR="00DE4FDE" w:rsidRDefault="00DE4FDE" w:rsidP="00DE4FDE">
      <w:pPr>
        <w:pStyle w:val="a0"/>
        <w:ind w:firstLine="360"/>
      </w:pPr>
      <w:r>
        <w:rPr>
          <w:rFonts w:hint="eastAsia"/>
        </w:rPr>
        <w:t>在手机领域的数据集上测试的结果如下：</w:t>
      </w:r>
    </w:p>
    <w:p w14:paraId="3E507D24" w14:textId="77777777" w:rsidR="00DE4FDE" w:rsidRPr="00FE40D8" w:rsidRDefault="00DE4FDE" w:rsidP="00DE4FDE">
      <w:pPr>
        <w:pStyle w:val="a6"/>
        <w:keepNext/>
        <w:rPr>
          <w:rFonts w:ascii="黑体" w:eastAsia="黑体" w:hAnsi="黑体"/>
          <w:b/>
          <w:sz w:val="21"/>
          <w:szCs w:val="21"/>
        </w:rPr>
      </w:pPr>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 xml:space="preserve"> </w:t>
      </w:r>
      <w:r>
        <w:rPr>
          <w:rFonts w:ascii="黑体" w:eastAsia="黑体" w:hAnsi="黑体"/>
          <w:b/>
          <w:sz w:val="21"/>
          <w:szCs w:val="21"/>
        </w:rPr>
        <w:t>完整算法的</w:t>
      </w:r>
      <w:r w:rsidRPr="00FE40D8">
        <w:rPr>
          <w:rFonts w:ascii="黑体" w:eastAsia="黑体" w:hAnsi="黑体"/>
          <w:b/>
          <w:sz w:val="21"/>
          <w:szCs w:val="21"/>
        </w:rPr>
        <w:t>实验结果</w:t>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DE4FDE" w:rsidRPr="00DF215B" w14:paraId="7A736709" w14:textId="77777777"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30DD9F00" w14:textId="77777777" w:rsidR="00DE4FDE" w:rsidRPr="00DF215B" w:rsidRDefault="00DE4FDE" w:rsidP="00B145FA">
            <w:pPr>
              <w:widowControl/>
              <w:jc w:val="center"/>
              <w:rPr>
                <w:i w:val="0"/>
                <w:sz w:val="21"/>
                <w:szCs w:val="21"/>
              </w:rPr>
            </w:pPr>
            <w:r>
              <w:rPr>
                <w:rFonts w:hint="eastAsia"/>
                <w:i w:val="0"/>
                <w:sz w:val="21"/>
                <w:szCs w:val="21"/>
              </w:rPr>
              <w:t>测试</w:t>
            </w:r>
            <w:r>
              <w:rPr>
                <w:i w:val="0"/>
                <w:sz w:val="21"/>
                <w:szCs w:val="21"/>
              </w:rPr>
              <w:t>名称</w:t>
            </w:r>
          </w:p>
        </w:tc>
        <w:tc>
          <w:tcPr>
            <w:tcW w:w="1088" w:type="dxa"/>
          </w:tcPr>
          <w:p w14:paraId="4129A36F"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标记数量</w:t>
            </w:r>
          </w:p>
        </w:tc>
        <w:tc>
          <w:tcPr>
            <w:tcW w:w="1559" w:type="dxa"/>
          </w:tcPr>
          <w:p w14:paraId="756FAA65"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Pr>
                <w:rFonts w:hint="eastAsia"/>
                <w:i w:val="0"/>
                <w:sz w:val="21"/>
                <w:szCs w:val="21"/>
              </w:rPr>
              <w:t>抽取</w:t>
            </w:r>
            <w:r>
              <w:rPr>
                <w:i w:val="0"/>
                <w:sz w:val="21"/>
                <w:szCs w:val="21"/>
              </w:rPr>
              <w:t>结果数量</w:t>
            </w:r>
          </w:p>
        </w:tc>
        <w:tc>
          <w:tcPr>
            <w:tcW w:w="1418" w:type="dxa"/>
          </w:tcPr>
          <w:p w14:paraId="57E8D30F"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正确标记数</w:t>
            </w:r>
          </w:p>
        </w:tc>
        <w:tc>
          <w:tcPr>
            <w:tcW w:w="850" w:type="dxa"/>
          </w:tcPr>
          <w:p w14:paraId="19F5D5B8"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正确率</w:t>
            </w:r>
          </w:p>
        </w:tc>
        <w:tc>
          <w:tcPr>
            <w:tcW w:w="851" w:type="dxa"/>
          </w:tcPr>
          <w:p w14:paraId="0714C392"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召回率</w:t>
            </w:r>
          </w:p>
        </w:tc>
        <w:tc>
          <w:tcPr>
            <w:tcW w:w="992" w:type="dxa"/>
          </w:tcPr>
          <w:p w14:paraId="429F75B5" w14:textId="77777777"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F1</w:t>
            </w:r>
            <w:r w:rsidRPr="00DF215B">
              <w:rPr>
                <w:i w:val="0"/>
                <w:sz w:val="21"/>
                <w:szCs w:val="21"/>
              </w:rPr>
              <w:t>值</w:t>
            </w:r>
          </w:p>
        </w:tc>
      </w:tr>
      <w:tr w:rsidR="00DE4FDE" w:rsidRPr="00DF215B" w14:paraId="0B5194F1" w14:textId="77777777" w:rsidTr="00B145FA">
        <w:trPr>
          <w:trHeight w:val="526"/>
        </w:trPr>
        <w:tc>
          <w:tcPr>
            <w:cnfStyle w:val="001000000000" w:firstRow="0" w:lastRow="0" w:firstColumn="1" w:lastColumn="0" w:oddVBand="0" w:evenVBand="0" w:oddHBand="0" w:evenHBand="0" w:firstRowFirstColumn="0" w:firstRowLastColumn="0" w:lastRowFirstColumn="0" w:lastRowLastColumn="0"/>
            <w:tcW w:w="1997" w:type="dxa"/>
            <w:tcBorders>
              <w:bottom w:val="single" w:sz="4" w:space="0" w:color="auto"/>
            </w:tcBorders>
          </w:tcPr>
          <w:p w14:paraId="3844ACA5" w14:textId="77777777" w:rsidR="00DE4FDE" w:rsidRPr="00DF215B" w:rsidRDefault="00DE4FDE" w:rsidP="00B145FA">
            <w:pPr>
              <w:widowControl/>
              <w:jc w:val="center"/>
              <w:rPr>
                <w:sz w:val="21"/>
                <w:szCs w:val="21"/>
              </w:rPr>
            </w:pPr>
            <w:r>
              <w:rPr>
                <w:sz w:val="21"/>
                <w:szCs w:val="21"/>
              </w:rPr>
              <w:t>情感要素抽取测试</w:t>
            </w:r>
          </w:p>
        </w:tc>
        <w:tc>
          <w:tcPr>
            <w:tcW w:w="1088" w:type="dxa"/>
            <w:tcBorders>
              <w:bottom w:val="single" w:sz="4" w:space="0" w:color="auto"/>
            </w:tcBorders>
          </w:tcPr>
          <w:p w14:paraId="3DA010D4"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1559" w:type="dxa"/>
            <w:tcBorders>
              <w:bottom w:val="single" w:sz="4" w:space="0" w:color="auto"/>
            </w:tcBorders>
          </w:tcPr>
          <w:p w14:paraId="40B27B85"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669</w:t>
            </w:r>
          </w:p>
        </w:tc>
        <w:tc>
          <w:tcPr>
            <w:tcW w:w="1418" w:type="dxa"/>
            <w:tcBorders>
              <w:bottom w:val="single" w:sz="4" w:space="0" w:color="auto"/>
            </w:tcBorders>
          </w:tcPr>
          <w:p w14:paraId="1A396361"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551</w:t>
            </w:r>
          </w:p>
        </w:tc>
        <w:tc>
          <w:tcPr>
            <w:tcW w:w="850" w:type="dxa"/>
            <w:tcBorders>
              <w:bottom w:val="single" w:sz="4" w:space="0" w:color="auto"/>
            </w:tcBorders>
          </w:tcPr>
          <w:p w14:paraId="26A62D59"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8236</w:t>
            </w:r>
          </w:p>
        </w:tc>
        <w:tc>
          <w:tcPr>
            <w:tcW w:w="851" w:type="dxa"/>
            <w:tcBorders>
              <w:bottom w:val="single" w:sz="4" w:space="0" w:color="auto"/>
            </w:tcBorders>
          </w:tcPr>
          <w:p w14:paraId="50267025"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8158</w:t>
            </w:r>
          </w:p>
        </w:tc>
        <w:tc>
          <w:tcPr>
            <w:tcW w:w="992" w:type="dxa"/>
            <w:tcBorders>
              <w:bottom w:val="single" w:sz="4" w:space="0" w:color="auto"/>
            </w:tcBorders>
          </w:tcPr>
          <w:p w14:paraId="6DA919D9" w14:textId="77777777"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8196</w:t>
            </w:r>
          </w:p>
        </w:tc>
      </w:tr>
      <w:tr w:rsidR="0008737B" w:rsidRPr="00DF215B" w14:paraId="5CD7DEC1" w14:textId="77777777"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14:paraId="53CBA5CF" w14:textId="77777777" w:rsidR="0008737B" w:rsidRDefault="0008737B" w:rsidP="0008737B">
            <w:pPr>
              <w:widowControl/>
              <w:jc w:val="center"/>
              <w:rPr>
                <w:sz w:val="21"/>
                <w:szCs w:val="21"/>
              </w:rPr>
            </w:pPr>
            <w:r>
              <w:rPr>
                <w:sz w:val="21"/>
                <w:szCs w:val="21"/>
              </w:rPr>
              <w:lastRenderedPageBreak/>
              <w:t>情感要素抽取测试</w:t>
            </w:r>
            <w:r>
              <w:rPr>
                <w:rFonts w:hint="eastAsia"/>
                <w:sz w:val="21"/>
                <w:szCs w:val="21"/>
              </w:rPr>
              <w:t>（不用名词剪枝）</w:t>
            </w:r>
          </w:p>
        </w:tc>
        <w:tc>
          <w:tcPr>
            <w:tcW w:w="1088" w:type="dxa"/>
            <w:tcBorders>
              <w:top w:val="single" w:sz="4" w:space="0" w:color="auto"/>
              <w:bottom w:val="single" w:sz="4" w:space="0" w:color="auto"/>
            </w:tcBorders>
          </w:tcPr>
          <w:p w14:paraId="46A4E23F"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1559" w:type="dxa"/>
            <w:tcBorders>
              <w:top w:val="single" w:sz="4" w:space="0" w:color="auto"/>
              <w:bottom w:val="single" w:sz="4" w:space="0" w:color="auto"/>
            </w:tcBorders>
          </w:tcPr>
          <w:p w14:paraId="3E8861E1"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669</w:t>
            </w:r>
          </w:p>
        </w:tc>
        <w:tc>
          <w:tcPr>
            <w:tcW w:w="1418" w:type="dxa"/>
            <w:tcBorders>
              <w:top w:val="single" w:sz="4" w:space="0" w:color="auto"/>
              <w:bottom w:val="single" w:sz="4" w:space="0" w:color="auto"/>
            </w:tcBorders>
          </w:tcPr>
          <w:p w14:paraId="111FCA29"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551</w:t>
            </w:r>
          </w:p>
        </w:tc>
        <w:tc>
          <w:tcPr>
            <w:tcW w:w="850" w:type="dxa"/>
            <w:tcBorders>
              <w:top w:val="single" w:sz="4" w:space="0" w:color="auto"/>
              <w:bottom w:val="single" w:sz="4" w:space="0" w:color="auto"/>
            </w:tcBorders>
          </w:tcPr>
          <w:p w14:paraId="0B9B3D12"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8236</w:t>
            </w:r>
          </w:p>
        </w:tc>
        <w:tc>
          <w:tcPr>
            <w:tcW w:w="851" w:type="dxa"/>
            <w:tcBorders>
              <w:top w:val="single" w:sz="4" w:space="0" w:color="auto"/>
              <w:bottom w:val="single" w:sz="4" w:space="0" w:color="auto"/>
            </w:tcBorders>
          </w:tcPr>
          <w:p w14:paraId="5D829B87"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8158</w:t>
            </w:r>
          </w:p>
        </w:tc>
        <w:tc>
          <w:tcPr>
            <w:tcW w:w="992" w:type="dxa"/>
            <w:tcBorders>
              <w:top w:val="single" w:sz="4" w:space="0" w:color="auto"/>
              <w:bottom w:val="single" w:sz="4" w:space="0" w:color="auto"/>
            </w:tcBorders>
          </w:tcPr>
          <w:p w14:paraId="76956886"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8196</w:t>
            </w:r>
          </w:p>
        </w:tc>
      </w:tr>
    </w:tbl>
    <w:p w14:paraId="6089788A" w14:textId="77777777" w:rsidR="00DE4FDE" w:rsidRDefault="00DE4FDE" w:rsidP="00DE4FDE">
      <w:pPr>
        <w:pStyle w:val="a0"/>
        <w:ind w:firstLine="360"/>
      </w:pPr>
      <w:r>
        <w:rPr>
          <w:rFonts w:hint="eastAsia"/>
        </w:rPr>
        <w:t>从实验结果可以看到，本文采用的方法能有效地完成情感要素抽取和情感倾向判断任务。可以看到本文算法能使</w:t>
      </w:r>
      <w:r>
        <w:rPr>
          <w:rFonts w:hint="eastAsia"/>
        </w:rPr>
        <w:t>F</w:t>
      </w:r>
      <w:r>
        <w:t>1</w:t>
      </w:r>
      <w:r>
        <w:t>值达到</w:t>
      </w:r>
      <w:r>
        <w:rPr>
          <w:rFonts w:hint="eastAsia"/>
        </w:rPr>
        <w:t>0.8</w:t>
      </w:r>
      <w:r>
        <w:rPr>
          <w:rFonts w:hint="eastAsia"/>
        </w:rPr>
        <w:t>以上，使用名词剪枝技术能改善抽取效果。</w:t>
      </w:r>
    </w:p>
    <w:p w14:paraId="14E22B97" w14:textId="77777777" w:rsidR="00DE4FDE" w:rsidRPr="00DE4FDE" w:rsidRDefault="00DE4FDE" w:rsidP="00DE4FDE">
      <w:pPr>
        <w:pStyle w:val="a0"/>
        <w:ind w:firstLine="360"/>
      </w:pPr>
    </w:p>
    <w:p w14:paraId="43AEF115" w14:textId="77777777" w:rsidR="00863D82" w:rsidRDefault="00863D82" w:rsidP="00863D82">
      <w:pPr>
        <w:rPr>
          <w:sz w:val="24"/>
          <w:szCs w:val="24"/>
        </w:rPr>
      </w:pPr>
      <w:r>
        <w:br w:type="page"/>
      </w:r>
    </w:p>
    <w:p w14:paraId="2963996F" w14:textId="77777777" w:rsidR="00B216B8" w:rsidRDefault="0014787C" w:rsidP="00B216B8">
      <w:pPr>
        <w:pStyle w:val="1"/>
        <w:spacing w:after="312"/>
      </w:pPr>
      <w:bookmarkStart w:id="62" w:name="_Toc448601929"/>
      <w:bookmarkStart w:id="63" w:name="_Toc451823375"/>
      <w:r>
        <w:lastRenderedPageBreak/>
        <w:t>基于评价</w:t>
      </w:r>
      <w:r w:rsidR="00D33F78">
        <w:t>词典的情感倾向性分析</w:t>
      </w:r>
      <w:bookmarkEnd w:id="62"/>
      <w:bookmarkEnd w:id="63"/>
    </w:p>
    <w:p w14:paraId="6D01F2E4" w14:textId="77777777" w:rsidR="004C5C16" w:rsidRPr="00B673A9" w:rsidRDefault="00B673A9" w:rsidP="004C5C16">
      <w:pPr>
        <w:pStyle w:val="a0"/>
        <w:ind w:firstLine="360"/>
        <w:rPr>
          <w:rFonts w:eastAsiaTheme="minorEastAsia"/>
        </w:rPr>
      </w:pPr>
      <w:r>
        <w:rPr>
          <w:rFonts w:hint="eastAsia"/>
        </w:rPr>
        <w:t>情感分析分为篇章级、句子级、短语级、词语级的分析，本文属于短语或词语级的情感分析。本文的情感分析对象是情感要素，即从产品评论中抽取出来的评价对象和评价词组成的二元组。</w:t>
      </w:r>
      <w:r w:rsidR="00D33F78">
        <w:rPr>
          <w:rFonts w:hint="eastAsia"/>
        </w:rPr>
        <w:t>情感要素的情感倾向分为正向、负向和中立。比如情感要素（屏幕，很大）的情感倾向是正向，（续航能力，差）的情感倾向是负向，（外观，一般）的情感倾向是中立。本文使用</w:t>
      </w:r>
      <w:r w:rsidR="008A7F71">
        <w:rPr>
          <w:rFonts w:hint="eastAsia"/>
        </w:rPr>
        <w:t>评价</w:t>
      </w:r>
      <w:r w:rsidR="00D33F78">
        <w:rPr>
          <w:rFonts w:hint="eastAsia"/>
        </w:rPr>
        <w:t>词典来判断情感要素的情感倾向。</w:t>
      </w:r>
      <w:r w:rsidR="003E6A50">
        <w:rPr>
          <w:rFonts w:hint="eastAsia"/>
        </w:rPr>
        <w:t>具体操作是在</w:t>
      </w:r>
      <w:r w:rsidR="00E034C3">
        <w:rPr>
          <w:rFonts w:hint="eastAsia"/>
        </w:rPr>
        <w:t>评价</w:t>
      </w:r>
      <w:r w:rsidR="003E6A50">
        <w:rPr>
          <w:rFonts w:hint="eastAsia"/>
        </w:rPr>
        <w:t>词典中查找评价词的对应的情感倾向，以此决定情感要素的情感倾向。</w:t>
      </w:r>
      <w:r w:rsidR="00F273CF">
        <w:rPr>
          <w:rFonts w:hint="eastAsia"/>
        </w:rPr>
        <w:t>本文使用的</w:t>
      </w:r>
      <w:r w:rsidR="00E034C3">
        <w:rPr>
          <w:rFonts w:hint="eastAsia"/>
        </w:rPr>
        <w:t>评价</w:t>
      </w:r>
      <w:r w:rsidR="00F273CF">
        <w:rPr>
          <w:rFonts w:hint="eastAsia"/>
        </w:rPr>
        <w:t>词典是在</w:t>
      </w:r>
      <w:r w:rsidR="00F273CF">
        <w:rPr>
          <w:rFonts w:hint="eastAsia"/>
        </w:rPr>
        <w:t>HowNet</w:t>
      </w:r>
      <w:r w:rsidR="00F273CF">
        <w:rPr>
          <w:rFonts w:hint="eastAsia"/>
        </w:rPr>
        <w:t>的基础上整理而成的。</w:t>
      </w:r>
    </w:p>
    <w:p w14:paraId="7ECFFE2C" w14:textId="77777777" w:rsidR="004A7011" w:rsidRDefault="000C248A" w:rsidP="004A7011">
      <w:pPr>
        <w:pStyle w:val="2"/>
        <w:spacing w:before="156" w:after="156"/>
      </w:pPr>
      <w:bookmarkStart w:id="64" w:name="_Toc448601931"/>
      <w:bookmarkStart w:id="65" w:name="_Toc451823376"/>
      <w:r>
        <w:t>HowNet</w:t>
      </w:r>
      <w:bookmarkEnd w:id="64"/>
      <w:bookmarkEnd w:id="65"/>
    </w:p>
    <w:p w14:paraId="0C56ED2D" w14:textId="77777777" w:rsidR="007C0B68" w:rsidRDefault="0006178C" w:rsidP="00E14879">
      <w:pPr>
        <w:pStyle w:val="a0"/>
        <w:ind w:firstLineChars="0" w:firstLine="420"/>
      </w:pPr>
      <w:r>
        <w:rPr>
          <w:rFonts w:hint="eastAsia"/>
        </w:rPr>
        <w:t>H</w:t>
      </w:r>
      <w:r>
        <w:t>owNet</w:t>
      </w:r>
      <w:r>
        <w:t>的中文名称是知网</w:t>
      </w:r>
      <w:r>
        <w:rPr>
          <w:rFonts w:hint="eastAsia"/>
        </w:rPr>
        <w:t>，</w:t>
      </w:r>
      <w:r w:rsidRPr="0006178C">
        <w:rPr>
          <w:rFonts w:hint="eastAsia"/>
        </w:rPr>
        <w:t>是一个以</w:t>
      </w:r>
      <w:r w:rsidR="00005366" w:rsidRPr="0006178C">
        <w:rPr>
          <w:rFonts w:hint="eastAsia"/>
        </w:rPr>
        <w:t>英语</w:t>
      </w:r>
      <w:r w:rsidR="00005366">
        <w:rPr>
          <w:rFonts w:hint="eastAsia"/>
        </w:rPr>
        <w:t>和汉语</w:t>
      </w:r>
      <w:r w:rsidRPr="0006178C">
        <w:rPr>
          <w:rFonts w:hint="eastAsia"/>
        </w:rPr>
        <w:t>词语</w:t>
      </w:r>
      <w:r w:rsidR="00005366">
        <w:rPr>
          <w:rFonts w:hint="eastAsia"/>
        </w:rPr>
        <w:t>的</w:t>
      </w:r>
      <w:r w:rsidRPr="0006178C">
        <w:rPr>
          <w:rFonts w:hint="eastAsia"/>
        </w:rPr>
        <w:t>概念为描述对象，以</w:t>
      </w:r>
      <w:r w:rsidR="00005366">
        <w:rPr>
          <w:rFonts w:hint="eastAsia"/>
        </w:rPr>
        <w:t>描述概念之间、</w:t>
      </w:r>
      <w:r w:rsidRPr="0006178C">
        <w:rPr>
          <w:rFonts w:hint="eastAsia"/>
        </w:rPr>
        <w:t>概念的属性之间的关系为内容的常识知识库。</w:t>
      </w:r>
      <w:r w:rsidR="0028655F">
        <w:rPr>
          <w:rFonts w:hint="eastAsia"/>
        </w:rPr>
        <w:t>本文使用了</w:t>
      </w:r>
      <w:r w:rsidR="0028655F">
        <w:rPr>
          <w:rFonts w:hint="eastAsia"/>
        </w:rPr>
        <w:t>HowNet</w:t>
      </w:r>
      <w:r w:rsidR="0028655F">
        <w:t>的情感词典</w:t>
      </w:r>
      <w:r w:rsidR="0070034F">
        <w:rPr>
          <w:rFonts w:hint="eastAsia"/>
        </w:rPr>
        <w:t>，</w:t>
      </w:r>
      <w:r w:rsidR="0070034F">
        <w:t>HowNet</w:t>
      </w:r>
      <w:r w:rsidR="0070034F">
        <w:t>提供的情感词典如下图所示</w:t>
      </w:r>
      <w:r w:rsidR="00DC584A">
        <w:rPr>
          <w:rFonts w:hint="eastAsia"/>
        </w:rPr>
        <w:t>，本文使用了其中标红的两个词典。</w:t>
      </w:r>
    </w:p>
    <w:p w14:paraId="7DD58F51" w14:textId="77777777" w:rsidR="0070034F" w:rsidRDefault="00DC584A" w:rsidP="0070034F">
      <w:pPr>
        <w:pStyle w:val="a0"/>
        <w:keepNext/>
        <w:ind w:firstLineChars="200" w:firstLine="480"/>
        <w:jc w:val="center"/>
      </w:pPr>
      <w:r>
        <w:rPr>
          <w:noProof/>
        </w:rPr>
        <w:drawing>
          <wp:inline distT="0" distB="0" distL="0" distR="0" wp14:anchorId="55D79EA2" wp14:editId="4BED7DC6">
            <wp:extent cx="5619750" cy="2495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750" cy="2495550"/>
                    </a:xfrm>
                    <a:prstGeom prst="rect">
                      <a:avLst/>
                    </a:prstGeom>
                  </pic:spPr>
                </pic:pic>
              </a:graphicData>
            </a:graphic>
          </wp:inline>
        </w:drawing>
      </w:r>
    </w:p>
    <w:p w14:paraId="04E80A92" w14:textId="77777777" w:rsidR="0070034F" w:rsidRDefault="0070034F" w:rsidP="0070034F">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5</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HowNet</w:t>
      </w:r>
      <w:r>
        <w:t>情感词典</w:t>
      </w:r>
    </w:p>
    <w:p w14:paraId="54EA2521" w14:textId="77777777" w:rsidR="00E034C3" w:rsidRDefault="00A977B7" w:rsidP="00E034C3">
      <w:pPr>
        <w:pStyle w:val="2"/>
        <w:spacing w:before="156" w:after="156"/>
      </w:pPr>
      <w:bookmarkStart w:id="66" w:name="_Toc451823377"/>
      <w:r>
        <w:rPr>
          <w:rFonts w:hint="eastAsia"/>
        </w:rPr>
        <w:t>情感倾向的判断</w:t>
      </w:r>
      <w:bookmarkEnd w:id="66"/>
    </w:p>
    <w:p w14:paraId="359F55A1" w14:textId="77777777" w:rsidR="00E034C3" w:rsidRDefault="004E5D9E" w:rsidP="004E5D9E">
      <w:pPr>
        <w:pStyle w:val="a0"/>
        <w:ind w:firstLine="360"/>
      </w:pPr>
      <w:r>
        <w:rPr>
          <w:rFonts w:hint="eastAsia"/>
        </w:rPr>
        <w:t>本文在</w:t>
      </w:r>
      <w:r>
        <w:rPr>
          <w:rFonts w:hint="eastAsia"/>
        </w:rPr>
        <w:t>HowNet</w:t>
      </w:r>
      <w:r>
        <w:rPr>
          <w:rFonts w:hint="eastAsia"/>
        </w:rPr>
        <w:t>提供的评价词典的基础上进行筛选，最后形成的词典如下表所示：</w:t>
      </w:r>
    </w:p>
    <w:p w14:paraId="3CA4D7E2" w14:textId="77777777" w:rsidR="00966D4B" w:rsidRPr="00966D4B" w:rsidRDefault="00966D4B" w:rsidP="00966D4B">
      <w:pPr>
        <w:pStyle w:val="a6"/>
        <w:keepNext/>
        <w:rPr>
          <w:rFonts w:ascii="黑体" w:eastAsia="黑体" w:hAnsi="黑体"/>
          <w:b/>
          <w:sz w:val="21"/>
          <w:szCs w:val="21"/>
        </w:rPr>
      </w:pPr>
      <w:r w:rsidRPr="00966D4B">
        <w:rPr>
          <w:rFonts w:ascii="黑体" w:eastAsia="黑体" w:hAnsi="黑体" w:hint="eastAsia"/>
          <w:b/>
          <w:sz w:val="21"/>
          <w:szCs w:val="21"/>
        </w:rPr>
        <w:t>表</w:t>
      </w:r>
      <w:r w:rsidRPr="00966D4B">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5</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966D4B">
        <w:rPr>
          <w:rFonts w:ascii="黑体" w:eastAsia="黑体" w:hAnsi="黑体"/>
          <w:b/>
          <w:sz w:val="21"/>
          <w:szCs w:val="21"/>
        </w:rPr>
        <w:t xml:space="preserve"> 整理后的评价词典</w:t>
      </w:r>
    </w:p>
    <w:tbl>
      <w:tblPr>
        <w:tblStyle w:val="aff3"/>
        <w:tblW w:w="0" w:type="auto"/>
        <w:tblLook w:val="04A0" w:firstRow="1" w:lastRow="0" w:firstColumn="1" w:lastColumn="0" w:noHBand="0" w:noVBand="1"/>
      </w:tblPr>
      <w:tblGrid>
        <w:gridCol w:w="4643"/>
        <w:gridCol w:w="4644"/>
      </w:tblGrid>
      <w:tr w:rsidR="002A7916" w14:paraId="6F44BAE9" w14:textId="77777777" w:rsidTr="00177139">
        <w:tc>
          <w:tcPr>
            <w:tcW w:w="4643" w:type="dxa"/>
            <w:tcBorders>
              <w:left w:val="nil"/>
            </w:tcBorders>
          </w:tcPr>
          <w:p w14:paraId="1AFABD24" w14:textId="77777777" w:rsidR="002A7916" w:rsidRDefault="0093059D" w:rsidP="00177139">
            <w:pPr>
              <w:pStyle w:val="a0"/>
              <w:ind w:firstLineChars="0" w:firstLine="0"/>
              <w:jc w:val="center"/>
            </w:pPr>
            <w:r>
              <w:rPr>
                <w:rFonts w:hint="eastAsia"/>
              </w:rPr>
              <w:t>词典</w:t>
            </w:r>
          </w:p>
        </w:tc>
        <w:tc>
          <w:tcPr>
            <w:tcW w:w="4644" w:type="dxa"/>
            <w:tcBorders>
              <w:right w:val="nil"/>
            </w:tcBorders>
          </w:tcPr>
          <w:p w14:paraId="2036BEDC" w14:textId="77777777" w:rsidR="002A7916" w:rsidRDefault="0093059D" w:rsidP="00177139">
            <w:pPr>
              <w:pStyle w:val="a0"/>
              <w:ind w:firstLineChars="0" w:firstLine="0"/>
              <w:jc w:val="center"/>
            </w:pPr>
            <w:r>
              <w:rPr>
                <w:rFonts w:hint="eastAsia"/>
              </w:rPr>
              <w:t>词典大小</w:t>
            </w:r>
          </w:p>
        </w:tc>
      </w:tr>
      <w:tr w:rsidR="002A7916" w14:paraId="4F0D0C37" w14:textId="77777777" w:rsidTr="00177139">
        <w:tc>
          <w:tcPr>
            <w:tcW w:w="4643" w:type="dxa"/>
            <w:tcBorders>
              <w:left w:val="nil"/>
            </w:tcBorders>
          </w:tcPr>
          <w:p w14:paraId="3AC3774E" w14:textId="77777777" w:rsidR="002A7916" w:rsidRDefault="0093059D" w:rsidP="00177139">
            <w:pPr>
              <w:pStyle w:val="a0"/>
              <w:ind w:firstLineChars="0" w:firstLine="0"/>
              <w:jc w:val="center"/>
            </w:pPr>
            <w:r>
              <w:rPr>
                <w:rFonts w:hint="eastAsia"/>
              </w:rPr>
              <w:t>上下文无关正向评价词典</w:t>
            </w:r>
          </w:p>
        </w:tc>
        <w:tc>
          <w:tcPr>
            <w:tcW w:w="4644" w:type="dxa"/>
            <w:tcBorders>
              <w:right w:val="nil"/>
            </w:tcBorders>
          </w:tcPr>
          <w:p w14:paraId="77C4AC25" w14:textId="77777777" w:rsidR="002A7916" w:rsidRDefault="0093059D" w:rsidP="00177139">
            <w:pPr>
              <w:pStyle w:val="a0"/>
              <w:ind w:firstLineChars="0" w:firstLine="0"/>
              <w:jc w:val="center"/>
            </w:pPr>
            <w:r>
              <w:rPr>
                <w:rFonts w:hint="eastAsia"/>
              </w:rPr>
              <w:t>1288</w:t>
            </w:r>
          </w:p>
        </w:tc>
      </w:tr>
      <w:tr w:rsidR="002A7916" w14:paraId="61956631" w14:textId="77777777" w:rsidTr="00177139">
        <w:tc>
          <w:tcPr>
            <w:tcW w:w="4643" w:type="dxa"/>
            <w:tcBorders>
              <w:left w:val="nil"/>
            </w:tcBorders>
          </w:tcPr>
          <w:p w14:paraId="429A6EB9" w14:textId="77777777" w:rsidR="002A7916" w:rsidRDefault="0093059D" w:rsidP="00177139">
            <w:pPr>
              <w:pStyle w:val="a0"/>
              <w:ind w:firstLineChars="0" w:firstLine="0"/>
              <w:jc w:val="center"/>
            </w:pPr>
            <w:r>
              <w:rPr>
                <w:rFonts w:hint="eastAsia"/>
              </w:rPr>
              <w:t>上下文无关负向评价词典</w:t>
            </w:r>
          </w:p>
        </w:tc>
        <w:tc>
          <w:tcPr>
            <w:tcW w:w="4644" w:type="dxa"/>
            <w:tcBorders>
              <w:right w:val="nil"/>
            </w:tcBorders>
          </w:tcPr>
          <w:p w14:paraId="399699C1" w14:textId="77777777" w:rsidR="002A7916" w:rsidRDefault="0093059D" w:rsidP="00177139">
            <w:pPr>
              <w:pStyle w:val="a0"/>
              <w:ind w:firstLineChars="0" w:firstLine="0"/>
              <w:jc w:val="center"/>
            </w:pPr>
            <w:r>
              <w:rPr>
                <w:rFonts w:hint="eastAsia"/>
              </w:rPr>
              <w:t>888</w:t>
            </w:r>
          </w:p>
        </w:tc>
      </w:tr>
      <w:tr w:rsidR="002A7916" w14:paraId="42F9A0C8" w14:textId="77777777" w:rsidTr="00177139">
        <w:tc>
          <w:tcPr>
            <w:tcW w:w="4643" w:type="dxa"/>
            <w:tcBorders>
              <w:left w:val="nil"/>
            </w:tcBorders>
          </w:tcPr>
          <w:p w14:paraId="3B7E40EA" w14:textId="77777777" w:rsidR="002A7916" w:rsidRDefault="00994E81" w:rsidP="00177139">
            <w:pPr>
              <w:pStyle w:val="a0"/>
              <w:ind w:firstLineChars="0" w:firstLine="0"/>
              <w:jc w:val="center"/>
            </w:pPr>
            <w:r>
              <w:rPr>
                <w:rFonts w:hint="eastAsia"/>
              </w:rPr>
              <w:lastRenderedPageBreak/>
              <w:t>上下文无关中立评价词典</w:t>
            </w:r>
          </w:p>
        </w:tc>
        <w:tc>
          <w:tcPr>
            <w:tcW w:w="4644" w:type="dxa"/>
            <w:tcBorders>
              <w:right w:val="nil"/>
            </w:tcBorders>
          </w:tcPr>
          <w:p w14:paraId="758D260C" w14:textId="77777777" w:rsidR="002A7916" w:rsidRDefault="00BA5CDD" w:rsidP="00177139">
            <w:pPr>
              <w:pStyle w:val="a0"/>
              <w:ind w:firstLineChars="0" w:firstLine="0"/>
              <w:jc w:val="center"/>
            </w:pPr>
            <w:r>
              <w:t>15</w:t>
            </w:r>
          </w:p>
        </w:tc>
      </w:tr>
      <w:tr w:rsidR="005755FC" w14:paraId="38C8952D" w14:textId="77777777" w:rsidTr="00177139">
        <w:tc>
          <w:tcPr>
            <w:tcW w:w="4643" w:type="dxa"/>
            <w:tcBorders>
              <w:left w:val="nil"/>
            </w:tcBorders>
          </w:tcPr>
          <w:p w14:paraId="7D99ED66" w14:textId="77777777" w:rsidR="005755FC" w:rsidRDefault="005755FC" w:rsidP="00177139">
            <w:pPr>
              <w:pStyle w:val="a0"/>
              <w:ind w:firstLineChars="0" w:firstLine="0"/>
              <w:jc w:val="center"/>
            </w:pPr>
            <w:r>
              <w:rPr>
                <w:rFonts w:hint="eastAsia"/>
              </w:rPr>
              <w:t>上下文相关评价词典</w:t>
            </w:r>
          </w:p>
        </w:tc>
        <w:tc>
          <w:tcPr>
            <w:tcW w:w="4644" w:type="dxa"/>
            <w:tcBorders>
              <w:right w:val="nil"/>
            </w:tcBorders>
          </w:tcPr>
          <w:p w14:paraId="15354C9B" w14:textId="77777777" w:rsidR="005755FC" w:rsidRDefault="005755FC" w:rsidP="00177139">
            <w:pPr>
              <w:pStyle w:val="a0"/>
              <w:ind w:firstLineChars="0" w:firstLine="0"/>
              <w:jc w:val="center"/>
            </w:pPr>
            <w:r>
              <w:rPr>
                <w:rFonts w:hint="eastAsia"/>
              </w:rPr>
              <w:t>26</w:t>
            </w:r>
          </w:p>
        </w:tc>
      </w:tr>
    </w:tbl>
    <w:p w14:paraId="020FA20A" w14:textId="77777777" w:rsidR="0066698C" w:rsidRDefault="0066698C" w:rsidP="0066698C">
      <w:pPr>
        <w:pStyle w:val="3"/>
        <w:spacing w:before="156" w:after="156"/>
      </w:pPr>
      <w:bookmarkStart w:id="67" w:name="_Toc451823378"/>
      <w:r>
        <w:t>上下文无关评价词</w:t>
      </w:r>
      <w:bookmarkEnd w:id="67"/>
    </w:p>
    <w:p w14:paraId="2CC80013" w14:textId="77777777" w:rsidR="00A232BD" w:rsidRDefault="00A977B7" w:rsidP="0066698C">
      <w:pPr>
        <w:pStyle w:val="a0"/>
        <w:ind w:firstLineChars="0" w:firstLine="420"/>
      </w:pPr>
      <w:r>
        <w:rPr>
          <w:rFonts w:hint="eastAsia"/>
        </w:rPr>
        <w:t>对于上下文无关的评价词，</w:t>
      </w:r>
      <w:r w:rsidR="00CD43B5">
        <w:rPr>
          <w:rFonts w:hint="eastAsia"/>
        </w:rPr>
        <w:t>如果没有否定修饰词，则</w:t>
      </w:r>
      <w:r>
        <w:rPr>
          <w:rFonts w:hint="eastAsia"/>
        </w:rPr>
        <w:t>情感要素的情感倾向</w:t>
      </w:r>
      <w:r w:rsidR="00CD43B5">
        <w:rPr>
          <w:rFonts w:hint="eastAsia"/>
        </w:rPr>
        <w:t>和</w:t>
      </w:r>
      <w:r>
        <w:rPr>
          <w:rFonts w:hint="eastAsia"/>
        </w:rPr>
        <w:t>评价词的情感倾向</w:t>
      </w:r>
      <w:r w:rsidR="00CD43B5">
        <w:rPr>
          <w:rFonts w:hint="eastAsia"/>
        </w:rPr>
        <w:t>一致</w:t>
      </w:r>
      <w:r w:rsidR="0024511E">
        <w:rPr>
          <w:rFonts w:hint="eastAsia"/>
        </w:rPr>
        <w:t>，如（外形，炫酷）是正向的，因为“炫酷”是正向评价词</w:t>
      </w:r>
      <w:r w:rsidR="00CD43B5">
        <w:rPr>
          <w:rFonts w:hint="eastAsia"/>
        </w:rPr>
        <w:t>；如果有否定修饰词，则情感要素的情感倾向</w:t>
      </w:r>
      <w:r w:rsidR="0024511E">
        <w:rPr>
          <w:rFonts w:hint="eastAsia"/>
        </w:rPr>
        <w:t>和评价词的情感倾向相反，如（样子，不时尚）是负向的，因为“时尚”是正向的，“不”是否定修饰词</w:t>
      </w:r>
      <w:r>
        <w:rPr>
          <w:rFonts w:hint="eastAsia"/>
        </w:rPr>
        <w:t>。</w:t>
      </w:r>
    </w:p>
    <w:p w14:paraId="0FB7935A" w14:textId="77777777" w:rsidR="0066698C" w:rsidRDefault="0066698C" w:rsidP="00D766FB">
      <w:pPr>
        <w:pStyle w:val="3"/>
        <w:numPr>
          <w:ilvl w:val="2"/>
          <w:numId w:val="6"/>
        </w:numPr>
        <w:spacing w:before="156" w:after="156"/>
      </w:pPr>
      <w:bookmarkStart w:id="68" w:name="_Toc451823379"/>
      <w:r>
        <w:t>上下文相关评价词</w:t>
      </w:r>
      <w:bookmarkEnd w:id="68"/>
    </w:p>
    <w:p w14:paraId="109CA1E4" w14:textId="77777777" w:rsidR="00DC3367" w:rsidRDefault="00A977B7" w:rsidP="00A232BD">
      <w:pPr>
        <w:pStyle w:val="a0"/>
        <w:ind w:firstLineChars="0" w:firstLine="420"/>
      </w:pPr>
      <w:r>
        <w:rPr>
          <w:rFonts w:hint="eastAsia"/>
        </w:rPr>
        <w:t>而对于上下文相关的评价词，需要结合评价对象来决定情感要素的情感倾向。</w:t>
      </w:r>
      <w:r w:rsidR="00E76499">
        <w:rPr>
          <w:rFonts w:hint="eastAsia"/>
        </w:rPr>
        <w:t>比如（屏幕，大）是正向的，而（噪声，大）是负向的。</w:t>
      </w:r>
      <w:r w:rsidR="00A232BD">
        <w:rPr>
          <w:rFonts w:hint="eastAsia"/>
        </w:rPr>
        <w:t>为了决定上下文相关的</w:t>
      </w:r>
      <w:r w:rsidR="00731E62">
        <w:rPr>
          <w:rFonts w:hint="eastAsia"/>
        </w:rPr>
        <w:t>情感要素的情感倾向，本文把评价词分为增强类评价词和削弱类评价词。如“大”</w:t>
      </w:r>
      <w:r w:rsidR="00B85B2A">
        <w:rPr>
          <w:rFonts w:hint="eastAsia"/>
        </w:rPr>
        <w:t>和</w:t>
      </w:r>
      <w:r w:rsidR="00731E62">
        <w:rPr>
          <w:rFonts w:hint="eastAsia"/>
        </w:rPr>
        <w:t>“高”等词是增强类评价词，而“小”</w:t>
      </w:r>
      <w:r w:rsidR="00B85B2A">
        <w:rPr>
          <w:rFonts w:hint="eastAsia"/>
        </w:rPr>
        <w:t>和</w:t>
      </w:r>
      <w:r w:rsidR="00731E62">
        <w:rPr>
          <w:rFonts w:hint="eastAsia"/>
        </w:rPr>
        <w:t>“低”是削弱类评价词。</w:t>
      </w:r>
      <w:r w:rsidR="00B85B2A">
        <w:rPr>
          <w:rFonts w:hint="eastAsia"/>
        </w:rPr>
        <w:t>把评价对象也分为正向类评价对象和负向类评价对象。如“屏幕”和“音量”是正向评价对象，而“价格”和</w:t>
      </w:r>
      <w:r w:rsidR="00A6405F">
        <w:rPr>
          <w:rFonts w:hint="eastAsia"/>
        </w:rPr>
        <w:t>“噪声”是负向评价对象。</w:t>
      </w:r>
      <w:r w:rsidR="00E1146E">
        <w:rPr>
          <w:rFonts w:hint="eastAsia"/>
        </w:rPr>
        <w:t>再根据如下规则</w:t>
      </w:r>
      <w:r w:rsidR="00B63737">
        <w:rPr>
          <w:rFonts w:hint="eastAsia"/>
        </w:rPr>
        <w:t>判断情感要素的情感倾向。</w:t>
      </w:r>
    </w:p>
    <w:p w14:paraId="63FB5229" w14:textId="77777777" w:rsidR="00EF63BC" w:rsidRPr="00F20FA7" w:rsidRDefault="00EF63BC" w:rsidP="00EF63BC">
      <w:pPr>
        <w:pStyle w:val="a6"/>
        <w:keepNext/>
        <w:rPr>
          <w:rFonts w:ascii="黑体" w:eastAsia="黑体" w:hAnsi="黑体"/>
          <w:b/>
          <w:sz w:val="21"/>
          <w:szCs w:val="21"/>
        </w:rPr>
      </w:pPr>
      <w:r w:rsidRPr="00F20FA7">
        <w:rPr>
          <w:rFonts w:ascii="黑体" w:eastAsia="黑体" w:hAnsi="黑体" w:hint="eastAsia"/>
          <w:b/>
          <w:sz w:val="21"/>
          <w:szCs w:val="21"/>
        </w:rPr>
        <w:t xml:space="preserve">表 </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STYLEREF 1 \s</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5</w:t>
      </w:r>
      <w:r w:rsidR="0075797C">
        <w:rPr>
          <w:rFonts w:ascii="黑体" w:eastAsia="黑体" w:hAnsi="黑体"/>
          <w:b/>
          <w:sz w:val="21"/>
          <w:szCs w:val="21"/>
        </w:rPr>
        <w:fldChar w:fldCharType="end"/>
      </w:r>
      <w:r w:rsidR="0075797C">
        <w:rPr>
          <w:rFonts w:ascii="黑体" w:eastAsia="黑体" w:hAnsi="黑体"/>
          <w:b/>
          <w:sz w:val="21"/>
          <w:szCs w:val="21"/>
        </w:rPr>
        <w:t>.</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SEQ 表 \* ARABIC \s 1</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2</w:t>
      </w:r>
      <w:r w:rsidR="0075797C">
        <w:rPr>
          <w:rFonts w:ascii="黑体" w:eastAsia="黑体" w:hAnsi="黑体"/>
          <w:b/>
          <w:sz w:val="21"/>
          <w:szCs w:val="21"/>
        </w:rPr>
        <w:fldChar w:fldCharType="end"/>
      </w:r>
      <w:r w:rsidRPr="00F20FA7">
        <w:rPr>
          <w:rFonts w:ascii="黑体" w:eastAsia="黑体" w:hAnsi="黑体"/>
          <w:b/>
          <w:sz w:val="21"/>
          <w:szCs w:val="21"/>
        </w:rPr>
        <w:t xml:space="preserve"> 上下文相关情感要素的情感判断规则</w:t>
      </w:r>
    </w:p>
    <w:tbl>
      <w:tblPr>
        <w:tblStyle w:val="aff3"/>
        <w:tblW w:w="0" w:type="auto"/>
        <w:tblInd w:w="1101" w:type="dxa"/>
        <w:tblLook w:val="04A0" w:firstRow="1" w:lastRow="0" w:firstColumn="1" w:lastColumn="0" w:noHBand="0" w:noVBand="1"/>
      </w:tblPr>
      <w:tblGrid>
        <w:gridCol w:w="3542"/>
        <w:gridCol w:w="2836"/>
      </w:tblGrid>
      <w:tr w:rsidR="006B29BB" w14:paraId="0056BB64" w14:textId="77777777" w:rsidTr="00177139">
        <w:tc>
          <w:tcPr>
            <w:tcW w:w="3542" w:type="dxa"/>
            <w:tcBorders>
              <w:left w:val="nil"/>
            </w:tcBorders>
          </w:tcPr>
          <w:p w14:paraId="3B8BE0C9" w14:textId="77777777" w:rsidR="006B29BB" w:rsidRDefault="001E1E53" w:rsidP="00177139">
            <w:pPr>
              <w:pStyle w:val="a0"/>
              <w:ind w:firstLineChars="0" w:firstLine="0"/>
              <w:jc w:val="center"/>
            </w:pPr>
            <w:r>
              <w:rPr>
                <w:rFonts w:hint="eastAsia"/>
              </w:rPr>
              <w:t>评价对象和评价词类别组合</w:t>
            </w:r>
          </w:p>
        </w:tc>
        <w:tc>
          <w:tcPr>
            <w:tcW w:w="2836" w:type="dxa"/>
            <w:tcBorders>
              <w:right w:val="nil"/>
            </w:tcBorders>
          </w:tcPr>
          <w:p w14:paraId="003B5C76" w14:textId="77777777" w:rsidR="006B29BB" w:rsidRDefault="001E1E53" w:rsidP="00177139">
            <w:pPr>
              <w:pStyle w:val="a0"/>
              <w:ind w:firstLineChars="0" w:firstLine="0"/>
              <w:jc w:val="center"/>
            </w:pPr>
            <w:r>
              <w:rPr>
                <w:rFonts w:hint="eastAsia"/>
              </w:rPr>
              <w:t>情感要素的情感倾向</w:t>
            </w:r>
          </w:p>
        </w:tc>
      </w:tr>
      <w:tr w:rsidR="006B29BB" w14:paraId="1B582E76" w14:textId="77777777" w:rsidTr="00177139">
        <w:tc>
          <w:tcPr>
            <w:tcW w:w="3542" w:type="dxa"/>
            <w:tcBorders>
              <w:left w:val="nil"/>
            </w:tcBorders>
          </w:tcPr>
          <w:p w14:paraId="1A5F985D" w14:textId="77777777" w:rsidR="006B29BB" w:rsidRDefault="001E1E53" w:rsidP="00177139">
            <w:pPr>
              <w:pStyle w:val="a0"/>
              <w:ind w:firstLineChars="0" w:firstLine="0"/>
              <w:jc w:val="center"/>
            </w:pPr>
            <w:r>
              <w:rPr>
                <w:rFonts w:hint="eastAsia"/>
              </w:rPr>
              <w:t>正向</w:t>
            </w:r>
            <w:r>
              <w:rPr>
                <w:rFonts w:hint="eastAsia"/>
              </w:rPr>
              <w:t xml:space="preserve"> +</w:t>
            </w:r>
            <w:r>
              <w:t xml:space="preserve"> </w:t>
            </w:r>
            <w:r>
              <w:t>增强</w:t>
            </w:r>
          </w:p>
        </w:tc>
        <w:tc>
          <w:tcPr>
            <w:tcW w:w="2836" w:type="dxa"/>
            <w:tcBorders>
              <w:right w:val="nil"/>
            </w:tcBorders>
          </w:tcPr>
          <w:p w14:paraId="6064F001" w14:textId="77777777" w:rsidR="006B29BB" w:rsidRDefault="001E1E53" w:rsidP="00177139">
            <w:pPr>
              <w:pStyle w:val="a0"/>
              <w:ind w:firstLineChars="0" w:firstLine="0"/>
              <w:jc w:val="center"/>
            </w:pPr>
            <w:r>
              <w:rPr>
                <w:rFonts w:hint="eastAsia"/>
              </w:rPr>
              <w:t>正向</w:t>
            </w:r>
          </w:p>
        </w:tc>
      </w:tr>
      <w:tr w:rsidR="006B29BB" w14:paraId="1E4E1E60" w14:textId="77777777" w:rsidTr="00177139">
        <w:tc>
          <w:tcPr>
            <w:tcW w:w="3542" w:type="dxa"/>
            <w:tcBorders>
              <w:left w:val="nil"/>
            </w:tcBorders>
          </w:tcPr>
          <w:p w14:paraId="20FB3797" w14:textId="77777777" w:rsidR="006B29BB" w:rsidRDefault="001E1E53" w:rsidP="00177139">
            <w:pPr>
              <w:pStyle w:val="a0"/>
              <w:ind w:firstLineChars="0" w:firstLine="0"/>
              <w:jc w:val="center"/>
            </w:pPr>
            <w:r>
              <w:rPr>
                <w:rFonts w:hint="eastAsia"/>
              </w:rPr>
              <w:t>正向</w:t>
            </w:r>
            <w:r>
              <w:rPr>
                <w:rFonts w:hint="eastAsia"/>
              </w:rPr>
              <w:t xml:space="preserve"> +</w:t>
            </w:r>
            <w:r>
              <w:t xml:space="preserve"> </w:t>
            </w:r>
            <w:r>
              <w:rPr>
                <w:rFonts w:hint="eastAsia"/>
              </w:rPr>
              <w:t>削弱</w:t>
            </w:r>
          </w:p>
        </w:tc>
        <w:tc>
          <w:tcPr>
            <w:tcW w:w="2836" w:type="dxa"/>
            <w:tcBorders>
              <w:right w:val="nil"/>
            </w:tcBorders>
          </w:tcPr>
          <w:p w14:paraId="609063B6" w14:textId="77777777" w:rsidR="006B29BB" w:rsidRDefault="001E1E53" w:rsidP="00177139">
            <w:pPr>
              <w:pStyle w:val="a0"/>
              <w:ind w:firstLineChars="0" w:firstLine="0"/>
              <w:jc w:val="center"/>
            </w:pPr>
            <w:r>
              <w:rPr>
                <w:rFonts w:hint="eastAsia"/>
              </w:rPr>
              <w:t>负向</w:t>
            </w:r>
          </w:p>
        </w:tc>
      </w:tr>
      <w:tr w:rsidR="006B29BB" w14:paraId="1E151A76" w14:textId="77777777" w:rsidTr="00177139">
        <w:tc>
          <w:tcPr>
            <w:tcW w:w="3542" w:type="dxa"/>
            <w:tcBorders>
              <w:left w:val="nil"/>
            </w:tcBorders>
          </w:tcPr>
          <w:p w14:paraId="35F019E0" w14:textId="77777777" w:rsidR="006B29BB" w:rsidRDefault="001E1E53" w:rsidP="00177139">
            <w:pPr>
              <w:pStyle w:val="a0"/>
              <w:ind w:firstLineChars="0" w:firstLine="0"/>
              <w:jc w:val="center"/>
            </w:pPr>
            <w:r>
              <w:rPr>
                <w:rFonts w:hint="eastAsia"/>
              </w:rPr>
              <w:t>负向</w:t>
            </w:r>
            <w:r>
              <w:rPr>
                <w:rFonts w:hint="eastAsia"/>
              </w:rPr>
              <w:t xml:space="preserve"> +</w:t>
            </w:r>
            <w:r>
              <w:t xml:space="preserve"> </w:t>
            </w:r>
            <w:r>
              <w:t>增强</w:t>
            </w:r>
          </w:p>
        </w:tc>
        <w:tc>
          <w:tcPr>
            <w:tcW w:w="2836" w:type="dxa"/>
            <w:tcBorders>
              <w:right w:val="nil"/>
            </w:tcBorders>
          </w:tcPr>
          <w:p w14:paraId="571D6769" w14:textId="77777777" w:rsidR="006B29BB" w:rsidRDefault="001E1E53" w:rsidP="00177139">
            <w:pPr>
              <w:pStyle w:val="a0"/>
              <w:ind w:firstLineChars="0" w:firstLine="0"/>
              <w:jc w:val="center"/>
            </w:pPr>
            <w:r>
              <w:t>负向</w:t>
            </w:r>
          </w:p>
        </w:tc>
      </w:tr>
      <w:tr w:rsidR="006B29BB" w14:paraId="5669A576" w14:textId="77777777" w:rsidTr="00177139">
        <w:tc>
          <w:tcPr>
            <w:tcW w:w="3542" w:type="dxa"/>
            <w:tcBorders>
              <w:left w:val="nil"/>
            </w:tcBorders>
          </w:tcPr>
          <w:p w14:paraId="2AA4E940" w14:textId="77777777" w:rsidR="006B29BB" w:rsidRDefault="001E1E53" w:rsidP="00177139">
            <w:pPr>
              <w:pStyle w:val="a0"/>
              <w:ind w:firstLineChars="0" w:firstLine="0"/>
              <w:jc w:val="center"/>
            </w:pPr>
            <w:r>
              <w:rPr>
                <w:rFonts w:hint="eastAsia"/>
              </w:rPr>
              <w:t>负向</w:t>
            </w:r>
            <w:r>
              <w:rPr>
                <w:rFonts w:hint="eastAsia"/>
              </w:rPr>
              <w:t xml:space="preserve"> +</w:t>
            </w:r>
            <w:r>
              <w:t xml:space="preserve"> </w:t>
            </w:r>
            <w:r>
              <w:rPr>
                <w:rFonts w:hint="eastAsia"/>
              </w:rPr>
              <w:t>削弱</w:t>
            </w:r>
          </w:p>
        </w:tc>
        <w:tc>
          <w:tcPr>
            <w:tcW w:w="2836" w:type="dxa"/>
            <w:tcBorders>
              <w:right w:val="nil"/>
            </w:tcBorders>
          </w:tcPr>
          <w:p w14:paraId="13950190" w14:textId="77777777" w:rsidR="006B29BB" w:rsidRDefault="001E1E53" w:rsidP="00177139">
            <w:pPr>
              <w:pStyle w:val="a0"/>
              <w:ind w:firstLineChars="0" w:firstLine="0"/>
              <w:jc w:val="center"/>
            </w:pPr>
            <w:r>
              <w:rPr>
                <w:rFonts w:hint="eastAsia"/>
              </w:rPr>
              <w:t>正向</w:t>
            </w:r>
          </w:p>
        </w:tc>
      </w:tr>
    </w:tbl>
    <w:p w14:paraId="2DFD89E4" w14:textId="77777777" w:rsidR="003A2B22" w:rsidRDefault="0008737B" w:rsidP="0008737B">
      <w:pPr>
        <w:pStyle w:val="2"/>
        <w:spacing w:before="156" w:after="156"/>
      </w:pPr>
      <w:bookmarkStart w:id="69" w:name="_Toc448601936"/>
      <w:r>
        <w:t>实验</w:t>
      </w:r>
    </w:p>
    <w:p w14:paraId="729FCA7D" w14:textId="77777777" w:rsidR="0008737B" w:rsidRPr="0008737B" w:rsidRDefault="0008737B" w:rsidP="0008737B">
      <w:pPr>
        <w:pStyle w:val="a0"/>
        <w:ind w:firstLine="360"/>
      </w:pPr>
      <w:r>
        <w:t>本节将测试情感要素的情感倾向性分析的效果</w:t>
      </w:r>
      <w:r>
        <w:rPr>
          <w:rFonts w:hint="eastAsia"/>
        </w:rPr>
        <w:t>。</w:t>
      </w:r>
      <w:r>
        <w:t>由于在上一章已经介绍了数据集</w:t>
      </w:r>
      <w:r>
        <w:rPr>
          <w:rFonts w:hint="eastAsia"/>
        </w:rPr>
        <w:t>、</w:t>
      </w:r>
      <w:r>
        <w:t>评判标准</w:t>
      </w:r>
      <w:r>
        <w:rPr>
          <w:rFonts w:hint="eastAsia"/>
        </w:rPr>
        <w:t>，</w:t>
      </w:r>
      <w:r>
        <w:t>本节不再赘述</w:t>
      </w:r>
      <w:r>
        <w:rPr>
          <w:rFonts w:hint="eastAsia"/>
        </w:rPr>
        <w:t>。</w:t>
      </w:r>
      <w:r w:rsidR="00A1296A">
        <w:rPr>
          <w:rFonts w:hint="eastAsia"/>
        </w:rPr>
        <w:t>下表是实验结果：</w:t>
      </w:r>
    </w:p>
    <w:p w14:paraId="7728155E" w14:textId="77777777" w:rsidR="0008737B" w:rsidRPr="00FE40D8" w:rsidRDefault="0008737B" w:rsidP="0008737B">
      <w:pPr>
        <w:pStyle w:val="a6"/>
        <w:keepNext/>
        <w:rPr>
          <w:rFonts w:ascii="黑体" w:eastAsia="黑体" w:hAnsi="黑体"/>
          <w:b/>
          <w:sz w:val="21"/>
          <w:szCs w:val="21"/>
        </w:rPr>
      </w:pPr>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实验结果</w:t>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08737B" w:rsidRPr="00DF215B" w14:paraId="54108B7A" w14:textId="77777777"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57C8B002" w14:textId="77777777" w:rsidR="0008737B" w:rsidRPr="00DF215B" w:rsidRDefault="0008737B" w:rsidP="00B145FA">
            <w:pPr>
              <w:widowControl/>
              <w:jc w:val="center"/>
              <w:rPr>
                <w:i w:val="0"/>
                <w:sz w:val="21"/>
                <w:szCs w:val="21"/>
              </w:rPr>
            </w:pPr>
            <w:r>
              <w:rPr>
                <w:rFonts w:hint="eastAsia"/>
                <w:i w:val="0"/>
                <w:sz w:val="21"/>
                <w:szCs w:val="21"/>
              </w:rPr>
              <w:t>测试</w:t>
            </w:r>
            <w:r>
              <w:rPr>
                <w:i w:val="0"/>
                <w:sz w:val="21"/>
                <w:szCs w:val="21"/>
              </w:rPr>
              <w:t>名称</w:t>
            </w:r>
          </w:p>
        </w:tc>
        <w:tc>
          <w:tcPr>
            <w:tcW w:w="1088" w:type="dxa"/>
          </w:tcPr>
          <w:p w14:paraId="4915161E"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标记数量</w:t>
            </w:r>
          </w:p>
        </w:tc>
        <w:tc>
          <w:tcPr>
            <w:tcW w:w="1559" w:type="dxa"/>
          </w:tcPr>
          <w:p w14:paraId="48FE4B20"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Pr>
                <w:rFonts w:hint="eastAsia"/>
                <w:i w:val="0"/>
                <w:sz w:val="21"/>
                <w:szCs w:val="21"/>
              </w:rPr>
              <w:t>抽取</w:t>
            </w:r>
            <w:r>
              <w:rPr>
                <w:i w:val="0"/>
                <w:sz w:val="21"/>
                <w:szCs w:val="21"/>
              </w:rPr>
              <w:t>结果数量</w:t>
            </w:r>
          </w:p>
        </w:tc>
        <w:tc>
          <w:tcPr>
            <w:tcW w:w="1418" w:type="dxa"/>
          </w:tcPr>
          <w:p w14:paraId="5E94D660"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正确标记数</w:t>
            </w:r>
          </w:p>
        </w:tc>
        <w:tc>
          <w:tcPr>
            <w:tcW w:w="850" w:type="dxa"/>
          </w:tcPr>
          <w:p w14:paraId="0EF11338"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正确率</w:t>
            </w:r>
          </w:p>
        </w:tc>
        <w:tc>
          <w:tcPr>
            <w:tcW w:w="851" w:type="dxa"/>
          </w:tcPr>
          <w:p w14:paraId="517B05DD"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召回率</w:t>
            </w:r>
          </w:p>
        </w:tc>
        <w:tc>
          <w:tcPr>
            <w:tcW w:w="992" w:type="dxa"/>
          </w:tcPr>
          <w:p w14:paraId="779CC3CD" w14:textId="77777777"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F1</w:t>
            </w:r>
            <w:r w:rsidRPr="00DF215B">
              <w:rPr>
                <w:i w:val="0"/>
                <w:sz w:val="21"/>
                <w:szCs w:val="21"/>
              </w:rPr>
              <w:t>值</w:t>
            </w:r>
          </w:p>
        </w:tc>
      </w:tr>
      <w:tr w:rsidR="0008737B" w:rsidRPr="00DF215B" w14:paraId="10D7EA5D" w14:textId="77777777"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14:paraId="19C3B8D7" w14:textId="77777777" w:rsidR="0008737B" w:rsidRDefault="0008737B" w:rsidP="00B145FA">
            <w:pPr>
              <w:widowControl/>
              <w:jc w:val="center"/>
              <w:rPr>
                <w:sz w:val="21"/>
                <w:szCs w:val="21"/>
              </w:rPr>
            </w:pPr>
            <w:r>
              <w:rPr>
                <w:sz w:val="21"/>
                <w:szCs w:val="21"/>
              </w:rPr>
              <w:t>情感倾向性测试</w:t>
            </w:r>
          </w:p>
        </w:tc>
        <w:tc>
          <w:tcPr>
            <w:tcW w:w="1088" w:type="dxa"/>
            <w:tcBorders>
              <w:top w:val="single" w:sz="4" w:space="0" w:color="auto"/>
              <w:bottom w:val="single" w:sz="4" w:space="0" w:color="auto"/>
            </w:tcBorders>
          </w:tcPr>
          <w:p w14:paraId="0496CAB4"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820</w:t>
            </w:r>
          </w:p>
        </w:tc>
        <w:tc>
          <w:tcPr>
            <w:tcW w:w="1559" w:type="dxa"/>
            <w:tcBorders>
              <w:top w:val="single" w:sz="4" w:space="0" w:color="auto"/>
              <w:bottom w:val="single" w:sz="4" w:space="0" w:color="auto"/>
            </w:tcBorders>
          </w:tcPr>
          <w:p w14:paraId="27EB1084"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634</w:t>
            </w:r>
          </w:p>
        </w:tc>
        <w:tc>
          <w:tcPr>
            <w:tcW w:w="1418" w:type="dxa"/>
            <w:tcBorders>
              <w:top w:val="single" w:sz="4" w:space="0" w:color="auto"/>
              <w:bottom w:val="single" w:sz="4" w:space="0" w:color="auto"/>
            </w:tcBorders>
          </w:tcPr>
          <w:p w14:paraId="7FE56979"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617</w:t>
            </w:r>
          </w:p>
        </w:tc>
        <w:tc>
          <w:tcPr>
            <w:tcW w:w="850" w:type="dxa"/>
            <w:tcBorders>
              <w:top w:val="single" w:sz="4" w:space="0" w:color="auto"/>
              <w:bottom w:val="single" w:sz="4" w:space="0" w:color="auto"/>
            </w:tcBorders>
          </w:tcPr>
          <w:p w14:paraId="1F0C38C7"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0.9731</w:t>
            </w:r>
          </w:p>
        </w:tc>
        <w:tc>
          <w:tcPr>
            <w:tcW w:w="851" w:type="dxa"/>
            <w:tcBorders>
              <w:top w:val="single" w:sz="4" w:space="0" w:color="auto"/>
              <w:bottom w:val="single" w:sz="4" w:space="0" w:color="auto"/>
            </w:tcBorders>
          </w:tcPr>
          <w:p w14:paraId="32EADA79"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0.7524</w:t>
            </w:r>
          </w:p>
        </w:tc>
        <w:tc>
          <w:tcPr>
            <w:tcW w:w="992" w:type="dxa"/>
            <w:tcBorders>
              <w:top w:val="single" w:sz="4" w:space="0" w:color="auto"/>
              <w:bottom w:val="single" w:sz="4" w:space="0" w:color="auto"/>
            </w:tcBorders>
          </w:tcPr>
          <w:p w14:paraId="76CC25ED" w14:textId="77777777"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0.8486</w:t>
            </w:r>
          </w:p>
        </w:tc>
      </w:tr>
      <w:tr w:rsidR="0008737B" w:rsidRPr="00DF215B" w14:paraId="3DAEA04A" w14:textId="77777777"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14:paraId="4646AF9A" w14:textId="77777777" w:rsidR="0008737B" w:rsidRDefault="0008737B" w:rsidP="0008737B">
            <w:pPr>
              <w:widowControl/>
              <w:jc w:val="center"/>
              <w:rPr>
                <w:sz w:val="21"/>
                <w:szCs w:val="21"/>
              </w:rPr>
            </w:pPr>
            <w:r>
              <w:rPr>
                <w:sz w:val="21"/>
                <w:szCs w:val="21"/>
              </w:rPr>
              <w:t>情感倾向性测试</w:t>
            </w:r>
            <w:r>
              <w:rPr>
                <w:rFonts w:hint="eastAsia"/>
                <w:sz w:val="21"/>
                <w:szCs w:val="21"/>
              </w:rPr>
              <w:t>（不用名词剪枝）</w:t>
            </w:r>
          </w:p>
        </w:tc>
        <w:tc>
          <w:tcPr>
            <w:tcW w:w="1088" w:type="dxa"/>
            <w:tcBorders>
              <w:top w:val="single" w:sz="4" w:space="0" w:color="auto"/>
              <w:bottom w:val="single" w:sz="4" w:space="0" w:color="auto"/>
            </w:tcBorders>
          </w:tcPr>
          <w:p w14:paraId="20CB7B2B"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820</w:t>
            </w:r>
          </w:p>
        </w:tc>
        <w:tc>
          <w:tcPr>
            <w:tcW w:w="1559" w:type="dxa"/>
            <w:tcBorders>
              <w:top w:val="single" w:sz="4" w:space="0" w:color="auto"/>
              <w:bottom w:val="single" w:sz="4" w:space="0" w:color="auto"/>
            </w:tcBorders>
          </w:tcPr>
          <w:p w14:paraId="3940DA64"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634</w:t>
            </w:r>
          </w:p>
        </w:tc>
        <w:tc>
          <w:tcPr>
            <w:tcW w:w="1418" w:type="dxa"/>
            <w:tcBorders>
              <w:top w:val="single" w:sz="4" w:space="0" w:color="auto"/>
              <w:bottom w:val="single" w:sz="4" w:space="0" w:color="auto"/>
            </w:tcBorders>
          </w:tcPr>
          <w:p w14:paraId="080709E5"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617</w:t>
            </w:r>
          </w:p>
        </w:tc>
        <w:tc>
          <w:tcPr>
            <w:tcW w:w="850" w:type="dxa"/>
            <w:tcBorders>
              <w:top w:val="single" w:sz="4" w:space="0" w:color="auto"/>
              <w:bottom w:val="single" w:sz="4" w:space="0" w:color="auto"/>
            </w:tcBorders>
          </w:tcPr>
          <w:p w14:paraId="11134852"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0.9731</w:t>
            </w:r>
          </w:p>
        </w:tc>
        <w:tc>
          <w:tcPr>
            <w:tcW w:w="851" w:type="dxa"/>
            <w:tcBorders>
              <w:top w:val="single" w:sz="4" w:space="0" w:color="auto"/>
              <w:bottom w:val="single" w:sz="4" w:space="0" w:color="auto"/>
            </w:tcBorders>
          </w:tcPr>
          <w:p w14:paraId="2BCA391F"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0.7524</w:t>
            </w:r>
          </w:p>
        </w:tc>
        <w:tc>
          <w:tcPr>
            <w:tcW w:w="992" w:type="dxa"/>
            <w:tcBorders>
              <w:top w:val="single" w:sz="4" w:space="0" w:color="auto"/>
              <w:bottom w:val="single" w:sz="4" w:space="0" w:color="auto"/>
            </w:tcBorders>
          </w:tcPr>
          <w:p w14:paraId="07FE311B" w14:textId="77777777"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0.8486</w:t>
            </w:r>
          </w:p>
        </w:tc>
      </w:tr>
    </w:tbl>
    <w:p w14:paraId="6F481BA9" w14:textId="77777777" w:rsidR="0008737B" w:rsidRPr="007B1264" w:rsidRDefault="007B1264" w:rsidP="007B1264">
      <w:pPr>
        <w:pStyle w:val="a0"/>
        <w:ind w:firstLine="360"/>
      </w:pPr>
      <w:r>
        <w:lastRenderedPageBreak/>
        <w:tab/>
      </w:r>
      <w:r w:rsidRPr="007B1264">
        <w:t>从实验结果可以</w:t>
      </w:r>
      <w:r>
        <w:t>看出来</w:t>
      </w:r>
      <w:r>
        <w:rPr>
          <w:rFonts w:hint="eastAsia"/>
        </w:rPr>
        <w:t>，</w:t>
      </w:r>
      <w:r>
        <w:t>情感倾向性分析的正确率较高</w:t>
      </w:r>
      <w:r>
        <w:rPr>
          <w:rFonts w:hint="eastAsia"/>
        </w:rPr>
        <w:t>，</w:t>
      </w:r>
      <w:r>
        <w:t>达到</w:t>
      </w:r>
      <w:r>
        <w:rPr>
          <w:rFonts w:hint="eastAsia"/>
        </w:rPr>
        <w:t>0.9</w:t>
      </w:r>
      <w:r>
        <w:rPr>
          <w:rFonts w:hint="eastAsia"/>
        </w:rPr>
        <w:t>以上，而召回率相对较低。这个结果和本文采用的方法有很大关系，查词典的方式能够很好地保证正确得到评价词的情感倾向，但是由于采用的是</w:t>
      </w:r>
      <w:r w:rsidR="00FC174B">
        <w:rPr>
          <w:rFonts w:hint="eastAsia"/>
        </w:rPr>
        <w:t>穷举法</w:t>
      </w:r>
      <w:r>
        <w:rPr>
          <w:rFonts w:hint="eastAsia"/>
        </w:rPr>
        <w:t>，词典的覆盖率不一定很高，有些词没有出现在词典中就会导致召回率的降低。</w:t>
      </w:r>
    </w:p>
    <w:p w14:paraId="3C5A07FF" w14:textId="77777777" w:rsidR="003A2B22" w:rsidRDefault="003A2B22" w:rsidP="003A2B22">
      <w:pPr>
        <w:rPr>
          <w:sz w:val="24"/>
          <w:szCs w:val="24"/>
        </w:rPr>
      </w:pPr>
      <w:r>
        <w:br w:type="page"/>
      </w:r>
    </w:p>
    <w:p w14:paraId="64F1A72A" w14:textId="77777777" w:rsidR="009571E9" w:rsidRDefault="004E2B8D" w:rsidP="009571E9">
      <w:pPr>
        <w:pStyle w:val="1"/>
        <w:spacing w:after="312"/>
      </w:pPr>
      <w:bookmarkStart w:id="70" w:name="_Toc448601942"/>
      <w:bookmarkStart w:id="71" w:name="_Toc451823384"/>
      <w:bookmarkEnd w:id="69"/>
      <w:r>
        <w:lastRenderedPageBreak/>
        <w:t>可视化系统</w:t>
      </w:r>
      <w:bookmarkEnd w:id="70"/>
      <w:r w:rsidR="00927B55">
        <w:t>设计与实现</w:t>
      </w:r>
      <w:bookmarkEnd w:id="71"/>
    </w:p>
    <w:p w14:paraId="25A6D4D2" w14:textId="77777777" w:rsidR="00DE4603" w:rsidRPr="00DE4603" w:rsidRDefault="00DE4603" w:rsidP="00DE4603">
      <w:pPr>
        <w:pStyle w:val="a0"/>
        <w:ind w:firstLine="360"/>
      </w:pPr>
      <w:r>
        <w:t>本文实现了</w:t>
      </w:r>
      <w:r w:rsidR="00C3592B">
        <w:t>一个面向产品评论的情感要素抽取及情感倾向性分析</w:t>
      </w:r>
      <w:r w:rsidR="00030B6F">
        <w:t>演示</w:t>
      </w:r>
      <w:r w:rsidR="00C3592B">
        <w:t>系统</w:t>
      </w:r>
      <w:r w:rsidR="00C3592B">
        <w:rPr>
          <w:rFonts w:hint="eastAsia"/>
        </w:rPr>
        <w:t>。</w:t>
      </w:r>
      <w:r w:rsidR="00D94E7A">
        <w:rPr>
          <w:rFonts w:hint="eastAsia"/>
        </w:rPr>
        <w:t>它能用于挖掘用户对产品的真实观点。</w:t>
      </w:r>
    </w:p>
    <w:p w14:paraId="0C3F389C" w14:textId="77777777" w:rsidR="00313D16" w:rsidRDefault="0098484C" w:rsidP="00313D16">
      <w:pPr>
        <w:pStyle w:val="2"/>
        <w:spacing w:before="156" w:after="156"/>
      </w:pPr>
      <w:bookmarkStart w:id="72" w:name="_Toc451823385"/>
      <w:r>
        <w:rPr>
          <w:rFonts w:hint="eastAsia"/>
        </w:rPr>
        <w:t>系统设计</w:t>
      </w:r>
      <w:bookmarkEnd w:id="72"/>
    </w:p>
    <w:p w14:paraId="706B749D" w14:textId="77777777" w:rsidR="006D3DF7" w:rsidRDefault="00990798" w:rsidP="006D3DF7">
      <w:pPr>
        <w:pStyle w:val="a0"/>
        <w:ind w:firstLine="360"/>
      </w:pPr>
      <w:r w:rsidRPr="00990798">
        <w:rPr>
          <w:rFonts w:hint="eastAsia"/>
        </w:rPr>
        <w:t>根据</w:t>
      </w:r>
      <w:r>
        <w:rPr>
          <w:rFonts w:hint="eastAsia"/>
        </w:rPr>
        <w:t>对消费者产生的产品</w:t>
      </w:r>
      <w:r w:rsidRPr="00990798">
        <w:rPr>
          <w:rFonts w:hint="eastAsia"/>
        </w:rPr>
        <w:t>评论的</w:t>
      </w:r>
      <w:r>
        <w:rPr>
          <w:rFonts w:hint="eastAsia"/>
        </w:rPr>
        <w:t>信息</w:t>
      </w:r>
      <w:r w:rsidRPr="00990798">
        <w:rPr>
          <w:rFonts w:hint="eastAsia"/>
        </w:rPr>
        <w:t>挖掘</w:t>
      </w:r>
      <w:r>
        <w:rPr>
          <w:rFonts w:hint="eastAsia"/>
        </w:rPr>
        <w:t>的</w:t>
      </w:r>
      <w:r w:rsidRPr="00990798">
        <w:rPr>
          <w:rFonts w:hint="eastAsia"/>
        </w:rPr>
        <w:t>需要，本文设计了一个针对</w:t>
      </w:r>
      <w:r>
        <w:rPr>
          <w:rFonts w:hint="eastAsia"/>
        </w:rPr>
        <w:t>产品</w:t>
      </w:r>
      <w:r w:rsidRPr="00990798">
        <w:rPr>
          <w:rFonts w:hint="eastAsia"/>
        </w:rPr>
        <w:t>评论的</w:t>
      </w:r>
      <w:r>
        <w:rPr>
          <w:rFonts w:hint="eastAsia"/>
        </w:rPr>
        <w:t>情感要素抽取和</w:t>
      </w:r>
      <w:r w:rsidR="002258B9">
        <w:rPr>
          <w:rFonts w:hint="eastAsia"/>
        </w:rPr>
        <w:t>情感倾向性分析</w:t>
      </w:r>
      <w:r>
        <w:rPr>
          <w:rFonts w:hint="eastAsia"/>
        </w:rPr>
        <w:t>演示</w:t>
      </w:r>
      <w:r w:rsidR="007B5E6E">
        <w:rPr>
          <w:rFonts w:hint="eastAsia"/>
        </w:rPr>
        <w:t>系统。</w:t>
      </w:r>
      <w:r w:rsidRPr="00990798">
        <w:rPr>
          <w:rFonts w:hint="eastAsia"/>
        </w:rPr>
        <w:t>系统以</w:t>
      </w:r>
      <w:r w:rsidR="00137754">
        <w:rPr>
          <w:rFonts w:hint="eastAsia"/>
        </w:rPr>
        <w:t>用户输入的产品评论</w:t>
      </w:r>
      <w:r w:rsidRPr="00990798">
        <w:rPr>
          <w:rFonts w:hint="eastAsia"/>
        </w:rPr>
        <w:t>作为</w:t>
      </w:r>
      <w:r w:rsidR="00137754">
        <w:rPr>
          <w:rFonts w:hint="eastAsia"/>
        </w:rPr>
        <w:t>分析对象</w:t>
      </w:r>
      <w:r w:rsidR="008C7FA5">
        <w:rPr>
          <w:rFonts w:hint="eastAsia"/>
        </w:rPr>
        <w:t>，实现了文本</w:t>
      </w:r>
      <w:r w:rsidRPr="00990798">
        <w:rPr>
          <w:rFonts w:hint="eastAsia"/>
        </w:rPr>
        <w:t>预处理、</w:t>
      </w:r>
      <w:r w:rsidR="008C7FA5">
        <w:rPr>
          <w:rFonts w:hint="eastAsia"/>
        </w:rPr>
        <w:t>情感要素抽取</w:t>
      </w:r>
      <w:r w:rsidRPr="00990798">
        <w:rPr>
          <w:rFonts w:hint="eastAsia"/>
        </w:rPr>
        <w:t>、</w:t>
      </w:r>
      <w:r w:rsidR="008C7FA5">
        <w:rPr>
          <w:rFonts w:hint="eastAsia"/>
        </w:rPr>
        <w:t>情感倾向性分析之后，将分析结果显示在用户界面上。</w:t>
      </w:r>
      <w:r w:rsidR="001815F1">
        <w:rPr>
          <w:rFonts w:hint="eastAsia"/>
        </w:rPr>
        <w:t>系统的处理流程</w:t>
      </w:r>
      <w:r w:rsidR="001815F1" w:rsidRPr="00990798">
        <w:rPr>
          <w:rFonts w:hint="eastAsia"/>
        </w:rPr>
        <w:t>如下图所示。</w:t>
      </w:r>
    </w:p>
    <w:p w14:paraId="656590DC" w14:textId="77777777" w:rsidR="0075797C" w:rsidRDefault="0075797C" w:rsidP="0075797C">
      <w:pPr>
        <w:pStyle w:val="a0"/>
        <w:keepNext/>
        <w:ind w:firstLine="360"/>
        <w:jc w:val="center"/>
      </w:pPr>
      <w:r>
        <w:object w:dxaOrig="12345" w:dyaOrig="5550" w14:anchorId="70FEF55C">
          <v:shape id="_x0000_i1029" type="#_x0000_t75" style="width:334.5pt;height:151pt" o:ole="">
            <v:imagedata r:id="rId32" o:title=""/>
          </v:shape>
          <o:OLEObject Type="Embed" ProgID="Visio.Drawing.15" ShapeID="_x0000_i1029" DrawAspect="Content" ObjectID="_1531198770" r:id="rId33"/>
        </w:object>
      </w:r>
    </w:p>
    <w:p w14:paraId="0473426F" w14:textId="77777777" w:rsidR="00ED213E" w:rsidRPr="00ED213E" w:rsidRDefault="0075797C" w:rsidP="00EF2CB7">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系统流程图</w:t>
      </w:r>
    </w:p>
    <w:p w14:paraId="54C84F20" w14:textId="77777777" w:rsidR="00242012" w:rsidRDefault="00242012" w:rsidP="00242012">
      <w:pPr>
        <w:pStyle w:val="2"/>
        <w:spacing w:before="156" w:after="156"/>
      </w:pPr>
      <w:bookmarkStart w:id="73" w:name="_Toc451823386"/>
      <w:r>
        <w:rPr>
          <w:rFonts w:hint="eastAsia"/>
        </w:rPr>
        <w:t>开发环境</w:t>
      </w:r>
      <w:bookmarkEnd w:id="73"/>
    </w:p>
    <w:p w14:paraId="23905E4F" w14:textId="77777777" w:rsidR="00062903" w:rsidRPr="00062903" w:rsidRDefault="00062903" w:rsidP="00062903">
      <w:pPr>
        <w:pStyle w:val="a0"/>
        <w:ind w:firstLine="360"/>
      </w:pPr>
      <w:r>
        <w:t>系统的开发和运行环境如下表所示</w:t>
      </w:r>
      <w:r>
        <w:rPr>
          <w:rFonts w:hint="eastAsia"/>
        </w:rPr>
        <w:t>：</w:t>
      </w:r>
    </w:p>
    <w:tbl>
      <w:tblPr>
        <w:tblStyle w:val="af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654"/>
      </w:tblGrid>
      <w:tr w:rsidR="00062903" w:rsidRPr="00AD6A94" w14:paraId="4C715DD1" w14:textId="77777777" w:rsidTr="00177139">
        <w:trPr>
          <w:jc w:val="center"/>
        </w:trPr>
        <w:tc>
          <w:tcPr>
            <w:tcW w:w="1842" w:type="dxa"/>
            <w:tcBorders>
              <w:top w:val="single" w:sz="12" w:space="0" w:color="auto"/>
              <w:bottom w:val="single" w:sz="12" w:space="0" w:color="auto"/>
              <w:right w:val="single" w:sz="4" w:space="0" w:color="auto"/>
            </w:tcBorders>
          </w:tcPr>
          <w:p w14:paraId="747ED4D0" w14:textId="77777777" w:rsidR="00062903" w:rsidRPr="00AD6A94" w:rsidRDefault="00062903" w:rsidP="00A73F88">
            <w:pPr>
              <w:jc w:val="center"/>
              <w:rPr>
                <w:sz w:val="21"/>
                <w:szCs w:val="21"/>
              </w:rPr>
            </w:pPr>
            <w:r w:rsidRPr="00AD6A94">
              <w:rPr>
                <w:sz w:val="21"/>
                <w:szCs w:val="21"/>
              </w:rPr>
              <w:t>参数</w:t>
            </w:r>
          </w:p>
        </w:tc>
        <w:tc>
          <w:tcPr>
            <w:tcW w:w="5654" w:type="dxa"/>
            <w:tcBorders>
              <w:top w:val="single" w:sz="12" w:space="0" w:color="auto"/>
              <w:left w:val="single" w:sz="4" w:space="0" w:color="auto"/>
              <w:bottom w:val="single" w:sz="12" w:space="0" w:color="auto"/>
            </w:tcBorders>
          </w:tcPr>
          <w:p w14:paraId="40B720C8" w14:textId="77777777" w:rsidR="00062903" w:rsidRPr="00AD6A94" w:rsidRDefault="00062903" w:rsidP="00A73F88">
            <w:pPr>
              <w:jc w:val="center"/>
              <w:rPr>
                <w:sz w:val="21"/>
                <w:szCs w:val="21"/>
              </w:rPr>
            </w:pPr>
            <w:r w:rsidRPr="00AD6A94">
              <w:rPr>
                <w:sz w:val="21"/>
                <w:szCs w:val="21"/>
              </w:rPr>
              <w:t>配置</w:t>
            </w:r>
          </w:p>
        </w:tc>
      </w:tr>
      <w:tr w:rsidR="00062903" w:rsidRPr="00AD6A94" w14:paraId="3A3E381E" w14:textId="77777777" w:rsidTr="00177139">
        <w:trPr>
          <w:jc w:val="center"/>
        </w:trPr>
        <w:tc>
          <w:tcPr>
            <w:tcW w:w="1842" w:type="dxa"/>
            <w:tcBorders>
              <w:top w:val="single" w:sz="12" w:space="0" w:color="auto"/>
              <w:right w:val="single" w:sz="4" w:space="0" w:color="auto"/>
            </w:tcBorders>
          </w:tcPr>
          <w:p w14:paraId="3428E781" w14:textId="77777777" w:rsidR="00062903" w:rsidRPr="00AD6A94" w:rsidRDefault="00062903" w:rsidP="00A73F88">
            <w:pPr>
              <w:jc w:val="center"/>
              <w:rPr>
                <w:sz w:val="21"/>
                <w:szCs w:val="21"/>
              </w:rPr>
            </w:pPr>
            <w:r w:rsidRPr="00AD6A94">
              <w:rPr>
                <w:sz w:val="21"/>
                <w:szCs w:val="21"/>
              </w:rPr>
              <w:t>操作系统</w:t>
            </w:r>
          </w:p>
        </w:tc>
        <w:tc>
          <w:tcPr>
            <w:tcW w:w="5654" w:type="dxa"/>
            <w:tcBorders>
              <w:top w:val="single" w:sz="12" w:space="0" w:color="auto"/>
              <w:left w:val="single" w:sz="4" w:space="0" w:color="auto"/>
            </w:tcBorders>
          </w:tcPr>
          <w:p w14:paraId="20460BC5" w14:textId="77777777" w:rsidR="00062903" w:rsidRPr="00AD6A94" w:rsidRDefault="004E10D6" w:rsidP="00A73F88">
            <w:pPr>
              <w:jc w:val="center"/>
              <w:rPr>
                <w:sz w:val="21"/>
                <w:szCs w:val="21"/>
              </w:rPr>
            </w:pPr>
            <w:r>
              <w:rPr>
                <w:rFonts w:hint="eastAsia"/>
                <w:sz w:val="21"/>
                <w:szCs w:val="21"/>
              </w:rPr>
              <w:t>Windows 10</w:t>
            </w:r>
          </w:p>
        </w:tc>
      </w:tr>
      <w:tr w:rsidR="00062903" w:rsidRPr="00AD6A94" w14:paraId="4D8A3C2B" w14:textId="77777777" w:rsidTr="00177139">
        <w:trPr>
          <w:jc w:val="center"/>
        </w:trPr>
        <w:tc>
          <w:tcPr>
            <w:tcW w:w="1842" w:type="dxa"/>
            <w:tcBorders>
              <w:right w:val="single" w:sz="4" w:space="0" w:color="auto"/>
            </w:tcBorders>
          </w:tcPr>
          <w:p w14:paraId="7FFBAF89" w14:textId="77777777" w:rsidR="00062903" w:rsidRPr="00AD6A94" w:rsidRDefault="00062903" w:rsidP="00A73F88">
            <w:pPr>
              <w:jc w:val="center"/>
              <w:rPr>
                <w:sz w:val="21"/>
                <w:szCs w:val="21"/>
              </w:rPr>
            </w:pPr>
            <w:r w:rsidRPr="00AD6A94">
              <w:rPr>
                <w:sz w:val="21"/>
                <w:szCs w:val="21"/>
              </w:rPr>
              <w:t>CPU</w:t>
            </w:r>
          </w:p>
        </w:tc>
        <w:tc>
          <w:tcPr>
            <w:tcW w:w="5654" w:type="dxa"/>
            <w:tcBorders>
              <w:left w:val="single" w:sz="4" w:space="0" w:color="auto"/>
            </w:tcBorders>
          </w:tcPr>
          <w:p w14:paraId="758A1666" w14:textId="77777777" w:rsidR="00062903" w:rsidRPr="00AD6A94" w:rsidRDefault="00062903" w:rsidP="00827192">
            <w:pPr>
              <w:jc w:val="center"/>
              <w:rPr>
                <w:sz w:val="21"/>
                <w:szCs w:val="21"/>
              </w:rPr>
            </w:pPr>
            <w:r w:rsidRPr="00AD6A94">
              <w:rPr>
                <w:sz w:val="21"/>
                <w:szCs w:val="21"/>
              </w:rPr>
              <w:t>Intel</w:t>
            </w:r>
            <w:r w:rsidRPr="00AD6A94">
              <w:rPr>
                <w:rFonts w:hint="eastAsia"/>
                <w:sz w:val="21"/>
                <w:szCs w:val="21"/>
              </w:rPr>
              <w:t>(R) Core(TM) i</w:t>
            </w:r>
            <w:r w:rsidR="00827192">
              <w:rPr>
                <w:sz w:val="21"/>
                <w:szCs w:val="21"/>
              </w:rPr>
              <w:t>5</w:t>
            </w:r>
            <w:r w:rsidR="00827192">
              <w:rPr>
                <w:rFonts w:hint="eastAsia"/>
                <w:sz w:val="21"/>
                <w:szCs w:val="21"/>
              </w:rPr>
              <w:t>-321</w:t>
            </w:r>
            <w:r w:rsidRPr="00AD6A94">
              <w:rPr>
                <w:rFonts w:hint="eastAsia"/>
                <w:sz w:val="21"/>
                <w:szCs w:val="21"/>
              </w:rPr>
              <w:t>0 CPU</w:t>
            </w:r>
            <w:r w:rsidRPr="00AD6A94">
              <w:rPr>
                <w:sz w:val="21"/>
                <w:szCs w:val="21"/>
              </w:rPr>
              <w:t xml:space="preserve"> @ </w:t>
            </w:r>
            <w:r w:rsidR="00827192">
              <w:rPr>
                <w:rFonts w:hint="eastAsia"/>
                <w:sz w:val="21"/>
                <w:szCs w:val="21"/>
              </w:rPr>
              <w:t>2.5</w:t>
            </w:r>
            <w:r w:rsidRPr="00AD6A94">
              <w:rPr>
                <w:sz w:val="21"/>
                <w:szCs w:val="21"/>
              </w:rPr>
              <w:t>0GHz</w:t>
            </w:r>
          </w:p>
        </w:tc>
      </w:tr>
      <w:tr w:rsidR="00062903" w:rsidRPr="00AD6A94" w14:paraId="3B1A3BC5" w14:textId="77777777" w:rsidTr="00177139">
        <w:trPr>
          <w:jc w:val="center"/>
        </w:trPr>
        <w:tc>
          <w:tcPr>
            <w:tcW w:w="1842" w:type="dxa"/>
            <w:tcBorders>
              <w:right w:val="single" w:sz="4" w:space="0" w:color="auto"/>
            </w:tcBorders>
          </w:tcPr>
          <w:p w14:paraId="4B3313DD" w14:textId="77777777" w:rsidR="00062903" w:rsidRPr="00AD6A94" w:rsidRDefault="00062903" w:rsidP="00A73F88">
            <w:pPr>
              <w:jc w:val="center"/>
              <w:rPr>
                <w:sz w:val="21"/>
                <w:szCs w:val="21"/>
              </w:rPr>
            </w:pPr>
            <w:r w:rsidRPr="00AD6A94">
              <w:rPr>
                <w:sz w:val="21"/>
                <w:szCs w:val="21"/>
              </w:rPr>
              <w:t>操作系统位数</w:t>
            </w:r>
          </w:p>
        </w:tc>
        <w:tc>
          <w:tcPr>
            <w:tcW w:w="5654" w:type="dxa"/>
            <w:tcBorders>
              <w:left w:val="single" w:sz="4" w:space="0" w:color="auto"/>
            </w:tcBorders>
          </w:tcPr>
          <w:p w14:paraId="018DE1C0" w14:textId="77777777" w:rsidR="00062903" w:rsidRPr="00AD6A94" w:rsidRDefault="00062903" w:rsidP="00A73F88">
            <w:pPr>
              <w:jc w:val="center"/>
              <w:rPr>
                <w:sz w:val="21"/>
                <w:szCs w:val="21"/>
              </w:rPr>
            </w:pPr>
            <w:r w:rsidRPr="00AD6A94">
              <w:rPr>
                <w:sz w:val="21"/>
                <w:szCs w:val="21"/>
              </w:rPr>
              <w:t>64</w:t>
            </w:r>
          </w:p>
        </w:tc>
      </w:tr>
      <w:tr w:rsidR="00062903" w:rsidRPr="00AD6A94" w14:paraId="57A295F3" w14:textId="77777777" w:rsidTr="00177139">
        <w:trPr>
          <w:jc w:val="center"/>
        </w:trPr>
        <w:tc>
          <w:tcPr>
            <w:tcW w:w="1842" w:type="dxa"/>
            <w:tcBorders>
              <w:right w:val="single" w:sz="4" w:space="0" w:color="auto"/>
            </w:tcBorders>
          </w:tcPr>
          <w:p w14:paraId="7873D72C" w14:textId="77777777" w:rsidR="00062903" w:rsidRPr="00AD6A94" w:rsidRDefault="00062903" w:rsidP="00A73F88">
            <w:pPr>
              <w:jc w:val="center"/>
              <w:rPr>
                <w:sz w:val="21"/>
                <w:szCs w:val="21"/>
              </w:rPr>
            </w:pPr>
            <w:r w:rsidRPr="00AD6A94">
              <w:rPr>
                <w:rFonts w:hint="eastAsia"/>
                <w:sz w:val="21"/>
                <w:szCs w:val="21"/>
              </w:rPr>
              <w:t>内存</w:t>
            </w:r>
          </w:p>
        </w:tc>
        <w:tc>
          <w:tcPr>
            <w:tcW w:w="5654" w:type="dxa"/>
            <w:tcBorders>
              <w:left w:val="single" w:sz="4" w:space="0" w:color="auto"/>
            </w:tcBorders>
          </w:tcPr>
          <w:p w14:paraId="0F1299CA" w14:textId="77777777" w:rsidR="00062903" w:rsidRPr="00AD6A94" w:rsidRDefault="00827192" w:rsidP="00A73F88">
            <w:pPr>
              <w:jc w:val="center"/>
              <w:rPr>
                <w:sz w:val="21"/>
                <w:szCs w:val="21"/>
              </w:rPr>
            </w:pPr>
            <w:r>
              <w:rPr>
                <w:sz w:val="21"/>
                <w:szCs w:val="21"/>
              </w:rPr>
              <w:t>8</w:t>
            </w:r>
            <w:r w:rsidR="00062903" w:rsidRPr="00AD6A94">
              <w:rPr>
                <w:rFonts w:hint="eastAsia"/>
                <w:sz w:val="21"/>
                <w:szCs w:val="21"/>
              </w:rPr>
              <w:t>GB</w:t>
            </w:r>
          </w:p>
        </w:tc>
      </w:tr>
      <w:tr w:rsidR="00062903" w:rsidRPr="00AD6A94" w14:paraId="2BB3B6CC" w14:textId="77777777" w:rsidTr="00177139">
        <w:trPr>
          <w:jc w:val="center"/>
        </w:trPr>
        <w:tc>
          <w:tcPr>
            <w:tcW w:w="1842" w:type="dxa"/>
            <w:tcBorders>
              <w:right w:val="single" w:sz="4" w:space="0" w:color="auto"/>
            </w:tcBorders>
          </w:tcPr>
          <w:p w14:paraId="135F74A1" w14:textId="77777777" w:rsidR="00062903" w:rsidRPr="00AD6A94" w:rsidRDefault="00062903" w:rsidP="00A73F88">
            <w:pPr>
              <w:jc w:val="center"/>
              <w:rPr>
                <w:sz w:val="21"/>
                <w:szCs w:val="21"/>
              </w:rPr>
            </w:pPr>
            <w:r w:rsidRPr="00AD6A94">
              <w:rPr>
                <w:sz w:val="21"/>
                <w:szCs w:val="21"/>
              </w:rPr>
              <w:t>编程语言</w:t>
            </w:r>
          </w:p>
        </w:tc>
        <w:tc>
          <w:tcPr>
            <w:tcW w:w="5654" w:type="dxa"/>
            <w:tcBorders>
              <w:left w:val="single" w:sz="4" w:space="0" w:color="auto"/>
            </w:tcBorders>
          </w:tcPr>
          <w:p w14:paraId="500A06CD" w14:textId="77777777" w:rsidR="00062903" w:rsidRPr="00AD6A94" w:rsidRDefault="00062903" w:rsidP="00827192">
            <w:pPr>
              <w:jc w:val="center"/>
              <w:rPr>
                <w:sz w:val="21"/>
                <w:szCs w:val="21"/>
              </w:rPr>
            </w:pPr>
            <w:r w:rsidRPr="00AD6A94">
              <w:rPr>
                <w:sz w:val="21"/>
                <w:szCs w:val="21"/>
              </w:rPr>
              <w:t>Java</w:t>
            </w:r>
            <w:r w:rsidRPr="00AD6A94">
              <w:rPr>
                <w:sz w:val="21"/>
                <w:szCs w:val="21"/>
              </w:rPr>
              <w:t>（</w:t>
            </w:r>
            <w:r w:rsidRPr="00AD6A94">
              <w:rPr>
                <w:sz w:val="21"/>
                <w:szCs w:val="21"/>
              </w:rPr>
              <w:t>1.</w:t>
            </w:r>
            <w:r w:rsidR="00827192">
              <w:rPr>
                <w:sz w:val="21"/>
                <w:szCs w:val="21"/>
              </w:rPr>
              <w:t>7</w:t>
            </w:r>
            <w:r w:rsidR="00CC0C8F">
              <w:rPr>
                <w:sz w:val="21"/>
                <w:szCs w:val="21"/>
              </w:rPr>
              <w:t>.0_8</w:t>
            </w:r>
            <w:r w:rsidRPr="00AD6A94">
              <w:rPr>
                <w:sz w:val="21"/>
                <w:szCs w:val="21"/>
              </w:rPr>
              <w:t>0</w:t>
            </w:r>
            <w:r w:rsidRPr="00AD6A94">
              <w:rPr>
                <w:sz w:val="21"/>
                <w:szCs w:val="21"/>
              </w:rPr>
              <w:t>）</w:t>
            </w:r>
          </w:p>
        </w:tc>
      </w:tr>
    </w:tbl>
    <w:p w14:paraId="28787F29" w14:textId="77777777" w:rsidR="000C4BC5" w:rsidRDefault="008D1FAC" w:rsidP="000C4BC5">
      <w:pPr>
        <w:pStyle w:val="2"/>
        <w:spacing w:before="156" w:after="156"/>
      </w:pPr>
      <w:bookmarkStart w:id="74" w:name="_Toc451823387"/>
      <w:r>
        <w:rPr>
          <w:rFonts w:hint="eastAsia"/>
        </w:rPr>
        <w:t>系统实现</w:t>
      </w:r>
      <w:bookmarkEnd w:id="74"/>
    </w:p>
    <w:p w14:paraId="31B31393" w14:textId="77777777" w:rsidR="00E370E0" w:rsidRPr="00E370E0" w:rsidRDefault="00E370E0" w:rsidP="00E370E0">
      <w:pPr>
        <w:pStyle w:val="3"/>
        <w:spacing w:before="156" w:after="156"/>
      </w:pPr>
      <w:r>
        <w:rPr>
          <w:rFonts w:hint="eastAsia"/>
        </w:rPr>
        <w:t>类介绍</w:t>
      </w:r>
    </w:p>
    <w:p w14:paraId="3E02B369" w14:textId="77777777" w:rsidR="00552CF1" w:rsidRPr="00552CF1" w:rsidRDefault="008C69CE" w:rsidP="00552CF1">
      <w:pPr>
        <w:pStyle w:val="a0"/>
        <w:ind w:firstLine="360"/>
      </w:pPr>
      <w:r>
        <w:rPr>
          <w:rFonts w:hint="eastAsia"/>
        </w:rPr>
        <w:t>如下图描述的是系统主要的类和类之间的关系。</w:t>
      </w:r>
    </w:p>
    <w:p w14:paraId="08A9A827" w14:textId="77777777" w:rsidR="00B07592" w:rsidRDefault="004F1885" w:rsidP="00B07592">
      <w:pPr>
        <w:keepNext/>
        <w:widowControl/>
        <w:jc w:val="center"/>
      </w:pPr>
      <w:r>
        <w:br w:type="page"/>
      </w:r>
      <w:r w:rsidR="00B07592" w:rsidRPr="00B07592">
        <w:rPr>
          <w:noProof/>
        </w:rPr>
        <w:lastRenderedPageBreak/>
        <w:drawing>
          <wp:inline distT="0" distB="0" distL="0" distR="0" wp14:anchorId="0017C1DD" wp14:editId="2A74DD14">
            <wp:extent cx="4908616" cy="2553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9601" cy="2574322"/>
                    </a:xfrm>
                    <a:prstGeom prst="rect">
                      <a:avLst/>
                    </a:prstGeom>
                    <a:noFill/>
                    <a:ln>
                      <a:noFill/>
                    </a:ln>
                  </pic:spPr>
                </pic:pic>
              </a:graphicData>
            </a:graphic>
          </wp:inline>
        </w:drawing>
      </w:r>
    </w:p>
    <w:p w14:paraId="6FA48DF2" w14:textId="77777777" w:rsidR="005B6BC2" w:rsidRPr="005B6BC2" w:rsidRDefault="00B07592" w:rsidP="00822D96">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t>系统类图</w:t>
      </w:r>
    </w:p>
    <w:p w14:paraId="16E67C72" w14:textId="77777777" w:rsidR="00255C27" w:rsidRDefault="00255C27" w:rsidP="00B16831">
      <w:pPr>
        <w:pStyle w:val="a0"/>
        <w:ind w:firstLineChars="0" w:firstLine="420"/>
      </w:pPr>
      <w:r>
        <w:rPr>
          <w:rFonts w:hint="eastAsia"/>
        </w:rPr>
        <w:t>其中</w:t>
      </w:r>
      <w:r>
        <w:rPr>
          <w:rFonts w:hint="eastAsia"/>
        </w:rPr>
        <w:t>UserInterface</w:t>
      </w:r>
      <w:r>
        <w:rPr>
          <w:rFonts w:hint="eastAsia"/>
        </w:rPr>
        <w:t>类负责和用户交互，它直接调用</w:t>
      </w:r>
      <w:r>
        <w:rPr>
          <w:rFonts w:hint="eastAsia"/>
        </w:rPr>
        <w:t>AlgoController</w:t>
      </w:r>
      <w:r>
        <w:rPr>
          <w:rFonts w:hint="eastAsia"/>
        </w:rPr>
        <w:t>类进行分析；</w:t>
      </w:r>
      <w:r>
        <w:rPr>
          <w:rFonts w:hint="eastAsia"/>
        </w:rPr>
        <w:t>AlgoController</w:t>
      </w:r>
      <w:r>
        <w:rPr>
          <w:rFonts w:hint="eastAsia"/>
        </w:rPr>
        <w:t>类负责管理和调用各个分析模块，调用</w:t>
      </w:r>
      <w:r>
        <w:rPr>
          <w:rFonts w:hint="eastAsia"/>
        </w:rPr>
        <w:t>NLPTools</w:t>
      </w:r>
      <w:r>
        <w:rPr>
          <w:rFonts w:hint="eastAsia"/>
        </w:rPr>
        <w:t>类完成预处理和句法分析，调用的包括</w:t>
      </w:r>
      <w:r>
        <w:rPr>
          <w:rFonts w:hint="eastAsia"/>
        </w:rPr>
        <w:t>CRF</w:t>
      </w:r>
      <w:r>
        <w:rPr>
          <w:rFonts w:hint="eastAsia"/>
        </w:rPr>
        <w:t>类来抽取评价对象，调用</w:t>
      </w:r>
      <w:r>
        <w:rPr>
          <w:rFonts w:hint="eastAsia"/>
        </w:rPr>
        <w:t>Pruning</w:t>
      </w:r>
      <w:r>
        <w:rPr>
          <w:rFonts w:hint="eastAsia"/>
        </w:rPr>
        <w:t>类来做名词剪枝，调用</w:t>
      </w:r>
      <w:r>
        <w:rPr>
          <w:rFonts w:hint="eastAsia"/>
        </w:rPr>
        <w:t>OpinionWord</w:t>
      </w:r>
      <w:r>
        <w:rPr>
          <w:rFonts w:hint="eastAsia"/>
        </w:rPr>
        <w:t>类来抽取评价词，调用</w:t>
      </w:r>
      <w:r>
        <w:rPr>
          <w:rFonts w:hint="eastAsia"/>
        </w:rPr>
        <w:t>JudgeSentimentElement</w:t>
      </w:r>
      <w:r>
        <w:rPr>
          <w:rFonts w:hint="eastAsia"/>
        </w:rPr>
        <w:t>类来分析情感倾向。</w:t>
      </w:r>
    </w:p>
    <w:p w14:paraId="2340DAE3" w14:textId="77777777" w:rsidR="008544AC" w:rsidRDefault="008544AC" w:rsidP="00B16831">
      <w:pPr>
        <w:pStyle w:val="a0"/>
        <w:ind w:firstLineChars="0" w:firstLine="420"/>
      </w:pPr>
      <w:r>
        <w:t>NLPTools</w:t>
      </w:r>
      <w:r>
        <w:t>类在本程序中起着非常重要的作用</w:t>
      </w:r>
      <w:r>
        <w:rPr>
          <w:rFonts w:hint="eastAsia"/>
        </w:rPr>
        <w:t>，</w:t>
      </w:r>
      <w:r>
        <w:t>它的主要功能是进行文本预处理</w:t>
      </w:r>
      <w:r>
        <w:rPr>
          <w:rFonts w:hint="eastAsia"/>
        </w:rPr>
        <w:t>，</w:t>
      </w:r>
      <w:r>
        <w:t>其处理结果会直接影响后面的所有分析</w:t>
      </w:r>
      <w:r>
        <w:rPr>
          <w:rFonts w:hint="eastAsia"/>
        </w:rPr>
        <w:t>。</w:t>
      </w:r>
      <w:r w:rsidR="001B48EA">
        <w:rPr>
          <w:rFonts w:hint="eastAsia"/>
        </w:rPr>
        <w:t>下面介绍这个类实现预处理的思路。</w:t>
      </w:r>
    </w:p>
    <w:p w14:paraId="0A19F628" w14:textId="77777777" w:rsidR="00AE48A4" w:rsidRDefault="00AE48A4" w:rsidP="00D766FB">
      <w:pPr>
        <w:pStyle w:val="a0"/>
        <w:numPr>
          <w:ilvl w:val="0"/>
          <w:numId w:val="11"/>
        </w:numPr>
        <w:ind w:firstLineChars="0"/>
      </w:pPr>
      <w:bookmarkStart w:id="75" w:name="_Toc448601912"/>
      <w:bookmarkStart w:id="76" w:name="_Toc451823347"/>
      <w:r>
        <w:rPr>
          <w:rFonts w:hint="eastAsia"/>
        </w:rPr>
        <w:t>分词</w:t>
      </w:r>
      <w:bookmarkEnd w:id="75"/>
      <w:bookmarkEnd w:id="76"/>
      <w:r>
        <w:rPr>
          <w:rFonts w:hint="eastAsia"/>
        </w:rPr>
        <w:t>和词性标注</w:t>
      </w:r>
    </w:p>
    <w:p w14:paraId="21051F25" w14:textId="77777777" w:rsidR="00AE48A4" w:rsidRDefault="00AE48A4" w:rsidP="00AE48A4">
      <w:pPr>
        <w:pStyle w:val="a0"/>
        <w:ind w:firstLineChars="200" w:firstLine="480"/>
      </w:pPr>
      <w:r>
        <w:rPr>
          <w:rFonts w:hint="eastAsia"/>
        </w:rPr>
        <w:t>Hanlp</w:t>
      </w:r>
      <w:r>
        <w:rPr>
          <w:rFonts w:hint="eastAsia"/>
        </w:rPr>
        <w:t>分词器的原始分词能完成分词和词性标注，但是分词后的结果包含大量粗粒度的词语，即可以继续分词的词语。比如“很好”的粒度不是最细的，仍然可以分解为“很”和“好”。本文的分析任务要求细粒度的分词效果，因为这会影响情感倾向性分析子课题的开展。如果采用粗粒度分词，诸如“很好”、“很漂亮”、“很差劲”之类由程度修饰副词“很”和形容词组合而成的粗粒度词语会被抽取为评价词，为了判断其情感倾向，要求评价词典中包含这些词；同时评价词典中也会包含“好”、“漂亮”、“差劲”这样没有程度副词修饰的细粒度评价词，从一定程度上来讲，评价词典是冗余的。所以把分词器调整为细粒度分词效果是首要任务。调整方式为整理分词词库，把其中包含程度修饰副词和否定修饰词的复合词语删除掉。</w:t>
      </w:r>
      <w:r>
        <w:t>除了删除包含这些修饰词的复合词</w:t>
      </w:r>
      <w:r>
        <w:rPr>
          <w:rFonts w:hint="eastAsia"/>
        </w:rPr>
        <w:t>，</w:t>
      </w:r>
      <w:r>
        <w:t>还要根据语料所属的领域增加领域专有名词</w:t>
      </w:r>
      <w:r>
        <w:rPr>
          <w:rFonts w:hint="eastAsia"/>
        </w:rPr>
        <w:t>和网络流行用语。如下表所示。</w:t>
      </w:r>
    </w:p>
    <w:p w14:paraId="5C889446" w14:textId="77777777" w:rsidR="00AE48A4" w:rsidRPr="00FD4B13" w:rsidRDefault="00AE48A4" w:rsidP="00AE48A4">
      <w:pPr>
        <w:pStyle w:val="a6"/>
        <w:keepNext/>
        <w:rPr>
          <w:rFonts w:ascii="黑体" w:eastAsia="黑体" w:hAnsi="黑体"/>
          <w:b/>
          <w:sz w:val="21"/>
          <w:szCs w:val="21"/>
        </w:rPr>
      </w:pPr>
      <w:r w:rsidRPr="00FD4B13">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3</w:t>
      </w:r>
      <w:r>
        <w:rPr>
          <w:rFonts w:ascii="黑体" w:eastAsia="黑体" w:hAnsi="黑体"/>
          <w:b/>
          <w:sz w:val="21"/>
          <w:szCs w:val="21"/>
        </w:rPr>
        <w:fldChar w:fldCharType="end"/>
      </w:r>
      <w:r w:rsidRPr="00FD4B13">
        <w:rPr>
          <w:rFonts w:ascii="黑体" w:eastAsia="黑体" w:hAnsi="黑体"/>
          <w:b/>
          <w:sz w:val="21"/>
          <w:szCs w:val="21"/>
        </w:rPr>
        <w:t xml:space="preserve"> 删除的修饰词</w:t>
      </w:r>
    </w:p>
    <w:tbl>
      <w:tblPr>
        <w:tblStyle w:val="aff3"/>
        <w:tblW w:w="0" w:type="auto"/>
        <w:tblLook w:val="04A0" w:firstRow="1" w:lastRow="0" w:firstColumn="1" w:lastColumn="0" w:noHBand="0" w:noVBand="1"/>
      </w:tblPr>
      <w:tblGrid>
        <w:gridCol w:w="1951"/>
        <w:gridCol w:w="6946"/>
      </w:tblGrid>
      <w:tr w:rsidR="00AE48A4" w14:paraId="0B111F05" w14:textId="77777777" w:rsidTr="00B145FA">
        <w:tc>
          <w:tcPr>
            <w:tcW w:w="1951" w:type="dxa"/>
            <w:tcBorders>
              <w:left w:val="nil"/>
            </w:tcBorders>
          </w:tcPr>
          <w:p w14:paraId="7EAD265B" w14:textId="77777777" w:rsidR="00AE48A4" w:rsidRDefault="00AE48A4" w:rsidP="00B145FA">
            <w:pPr>
              <w:pStyle w:val="a0"/>
              <w:ind w:firstLineChars="0" w:firstLine="0"/>
            </w:pPr>
            <w:r>
              <w:rPr>
                <w:rFonts w:hint="eastAsia"/>
              </w:rPr>
              <w:t>程度修饰副词</w:t>
            </w:r>
          </w:p>
        </w:tc>
        <w:tc>
          <w:tcPr>
            <w:tcW w:w="6946" w:type="dxa"/>
            <w:tcBorders>
              <w:right w:val="nil"/>
            </w:tcBorders>
          </w:tcPr>
          <w:p w14:paraId="53A56499" w14:textId="77777777" w:rsidR="00AE48A4" w:rsidRDefault="00AE48A4" w:rsidP="00B145FA">
            <w:pPr>
              <w:pStyle w:val="a0"/>
              <w:ind w:firstLineChars="0" w:firstLine="0"/>
            </w:pPr>
            <w:r>
              <w:rPr>
                <w:rFonts w:hint="eastAsia"/>
              </w:rPr>
              <w:t>很，最，太，超，超级，越，越来越，极，极其，</w:t>
            </w:r>
            <w:r w:rsidRPr="00DA5C3B">
              <w:rPr>
                <w:rFonts w:hint="eastAsia"/>
              </w:rPr>
              <w:t>十分</w:t>
            </w:r>
            <w:r>
              <w:rPr>
                <w:rFonts w:hint="eastAsia"/>
              </w:rPr>
              <w:t>，非常，</w:t>
            </w:r>
            <w:r>
              <w:rPr>
                <w:rFonts w:hint="eastAsia"/>
              </w:rPr>
              <w:lastRenderedPageBreak/>
              <w:t>有点，</w:t>
            </w:r>
            <w:r w:rsidRPr="00DA5C3B">
              <w:rPr>
                <w:rFonts w:hint="eastAsia"/>
              </w:rPr>
              <w:t>格外、分外、更、更加</w:t>
            </w:r>
            <w:r>
              <w:rPr>
                <w:rFonts w:hint="eastAsia"/>
              </w:rPr>
              <w:t>、越发、有点、</w:t>
            </w:r>
            <w:r w:rsidRPr="00DA5C3B">
              <w:rPr>
                <w:rFonts w:hint="eastAsia"/>
              </w:rPr>
              <w:t>稍、稍微、几乎、略微、过于、尤其</w:t>
            </w:r>
          </w:p>
        </w:tc>
      </w:tr>
      <w:tr w:rsidR="00AE48A4" w14:paraId="33422E72" w14:textId="77777777" w:rsidTr="00B145FA">
        <w:tc>
          <w:tcPr>
            <w:tcW w:w="1951" w:type="dxa"/>
            <w:tcBorders>
              <w:left w:val="nil"/>
            </w:tcBorders>
          </w:tcPr>
          <w:p w14:paraId="2ADFC9B3" w14:textId="77777777" w:rsidR="00AE48A4" w:rsidRDefault="00AE48A4" w:rsidP="00B145FA">
            <w:pPr>
              <w:pStyle w:val="a0"/>
              <w:ind w:firstLineChars="0" w:firstLine="0"/>
            </w:pPr>
            <w:r>
              <w:rPr>
                <w:rFonts w:hint="eastAsia"/>
              </w:rPr>
              <w:lastRenderedPageBreak/>
              <w:t>否定修饰词</w:t>
            </w:r>
          </w:p>
        </w:tc>
        <w:tc>
          <w:tcPr>
            <w:tcW w:w="6946" w:type="dxa"/>
            <w:tcBorders>
              <w:right w:val="nil"/>
            </w:tcBorders>
          </w:tcPr>
          <w:p w14:paraId="6649AB6C" w14:textId="77777777" w:rsidR="00AE48A4" w:rsidRDefault="00AE48A4" w:rsidP="00B145FA">
            <w:pPr>
              <w:pStyle w:val="a0"/>
              <w:ind w:firstLineChars="0" w:firstLine="0"/>
            </w:pPr>
            <w:r>
              <w:rPr>
                <w:rFonts w:hint="eastAsia"/>
              </w:rPr>
              <w:t>不、没有、没</w:t>
            </w:r>
          </w:p>
        </w:tc>
      </w:tr>
    </w:tbl>
    <w:p w14:paraId="0CFC8796" w14:textId="77777777" w:rsidR="00AE48A4" w:rsidRPr="008F1244" w:rsidRDefault="00AE48A4" w:rsidP="00AE48A4">
      <w:pPr>
        <w:pStyle w:val="a6"/>
        <w:keepNext/>
        <w:rPr>
          <w:rFonts w:ascii="黑体" w:eastAsia="黑体" w:hAnsi="黑体"/>
          <w:b/>
          <w:sz w:val="21"/>
          <w:szCs w:val="21"/>
        </w:rPr>
      </w:pPr>
      <w:bookmarkStart w:id="77" w:name="_Toc448601913"/>
      <w:r w:rsidRPr="008F1244">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4</w:t>
      </w:r>
      <w:r>
        <w:rPr>
          <w:rFonts w:ascii="黑体" w:eastAsia="黑体" w:hAnsi="黑体"/>
          <w:b/>
          <w:sz w:val="21"/>
          <w:szCs w:val="21"/>
        </w:rPr>
        <w:fldChar w:fldCharType="end"/>
      </w:r>
      <w:r w:rsidRPr="008F1244">
        <w:rPr>
          <w:rFonts w:ascii="黑体" w:eastAsia="黑体" w:hAnsi="黑体"/>
          <w:b/>
          <w:sz w:val="21"/>
          <w:szCs w:val="21"/>
        </w:rPr>
        <w:t xml:space="preserve"> </w:t>
      </w:r>
      <w:r w:rsidRPr="008F1244">
        <w:rPr>
          <w:rFonts w:ascii="黑体" w:eastAsia="黑体" w:hAnsi="黑体" w:hint="eastAsia"/>
          <w:b/>
          <w:sz w:val="21"/>
          <w:szCs w:val="21"/>
        </w:rPr>
        <w:t>分词词库新增的部分词语</w:t>
      </w:r>
    </w:p>
    <w:tbl>
      <w:tblPr>
        <w:tblStyle w:val="aff3"/>
        <w:tblW w:w="0" w:type="auto"/>
        <w:tblLook w:val="04A0" w:firstRow="1" w:lastRow="0" w:firstColumn="1" w:lastColumn="0" w:noHBand="0" w:noVBand="1"/>
      </w:tblPr>
      <w:tblGrid>
        <w:gridCol w:w="2518"/>
        <w:gridCol w:w="6379"/>
      </w:tblGrid>
      <w:tr w:rsidR="00AE48A4" w14:paraId="1EBE2D94" w14:textId="77777777" w:rsidTr="00B145FA">
        <w:tc>
          <w:tcPr>
            <w:tcW w:w="2518" w:type="dxa"/>
            <w:tcBorders>
              <w:left w:val="nil"/>
            </w:tcBorders>
          </w:tcPr>
          <w:p w14:paraId="4EEA337F" w14:textId="77777777" w:rsidR="00AE48A4" w:rsidRDefault="00AE48A4" w:rsidP="00B145FA">
            <w:pPr>
              <w:pStyle w:val="a0"/>
              <w:ind w:firstLineChars="0" w:firstLine="0"/>
            </w:pPr>
            <w:r>
              <w:rPr>
                <w:rFonts w:hint="eastAsia"/>
              </w:rPr>
              <w:t>手机领域专有名词</w:t>
            </w:r>
          </w:p>
        </w:tc>
        <w:tc>
          <w:tcPr>
            <w:tcW w:w="6379" w:type="dxa"/>
            <w:tcBorders>
              <w:right w:val="nil"/>
            </w:tcBorders>
          </w:tcPr>
          <w:p w14:paraId="09C67D36" w14:textId="77777777" w:rsidR="00AE48A4" w:rsidRDefault="00AE48A4" w:rsidP="00B145FA">
            <w:pPr>
              <w:pStyle w:val="a0"/>
              <w:ind w:firstLineChars="0" w:firstLine="0"/>
            </w:pPr>
            <w:r>
              <w:t>续航能力</w:t>
            </w:r>
            <w:r>
              <w:rPr>
                <w:rFonts w:hint="eastAsia"/>
              </w:rPr>
              <w:t>、屏显、触控、流畅度、外放……</w:t>
            </w:r>
          </w:p>
        </w:tc>
      </w:tr>
      <w:tr w:rsidR="00AE48A4" w14:paraId="796FBE6D" w14:textId="77777777" w:rsidTr="00B145FA">
        <w:tc>
          <w:tcPr>
            <w:tcW w:w="2518" w:type="dxa"/>
            <w:tcBorders>
              <w:left w:val="nil"/>
            </w:tcBorders>
          </w:tcPr>
          <w:p w14:paraId="00E739A5" w14:textId="77777777" w:rsidR="00AE48A4" w:rsidRDefault="00AE48A4" w:rsidP="00B145FA">
            <w:pPr>
              <w:pStyle w:val="a0"/>
              <w:ind w:firstLineChars="0" w:firstLine="0"/>
            </w:pPr>
            <w:r>
              <w:rPr>
                <w:rFonts w:hint="eastAsia"/>
              </w:rPr>
              <w:t>网络流行用语</w:t>
            </w:r>
          </w:p>
        </w:tc>
        <w:tc>
          <w:tcPr>
            <w:tcW w:w="6379" w:type="dxa"/>
            <w:tcBorders>
              <w:right w:val="nil"/>
            </w:tcBorders>
          </w:tcPr>
          <w:p w14:paraId="419B2F3B" w14:textId="77777777" w:rsidR="00AE48A4" w:rsidRDefault="00AE48A4" w:rsidP="00B145FA">
            <w:pPr>
              <w:pStyle w:val="a0"/>
              <w:ind w:firstLineChars="0" w:firstLine="0"/>
            </w:pPr>
            <w:r>
              <w:rPr>
                <w:rFonts w:hint="eastAsia"/>
              </w:rPr>
              <w:t>给力、坑爹、水……</w:t>
            </w:r>
          </w:p>
        </w:tc>
      </w:tr>
    </w:tbl>
    <w:p w14:paraId="4EE958A7" w14:textId="77777777" w:rsidR="00AE48A4" w:rsidRDefault="00AE48A4" w:rsidP="00D766FB">
      <w:pPr>
        <w:pStyle w:val="a0"/>
        <w:numPr>
          <w:ilvl w:val="0"/>
          <w:numId w:val="11"/>
        </w:numPr>
        <w:ind w:firstLineChars="0"/>
      </w:pPr>
      <w:bookmarkStart w:id="78" w:name="_Toc448601914"/>
      <w:bookmarkStart w:id="79" w:name="_Toc451823349"/>
      <w:bookmarkEnd w:id="77"/>
      <w:r>
        <w:rPr>
          <w:rFonts w:hint="eastAsia"/>
        </w:rPr>
        <w:t>去停用词</w:t>
      </w:r>
      <w:bookmarkEnd w:id="78"/>
      <w:bookmarkEnd w:id="79"/>
    </w:p>
    <w:p w14:paraId="68FADEA6" w14:textId="77777777" w:rsidR="00AE48A4" w:rsidRDefault="00AE48A4" w:rsidP="00AE48A4">
      <w:pPr>
        <w:pStyle w:val="a0"/>
        <w:ind w:firstLineChars="200" w:firstLine="480"/>
      </w:pPr>
      <w:r>
        <w:rPr>
          <w:rFonts w:hint="eastAsia"/>
        </w:rPr>
        <w:t>在后续操作中要做句法分析以得到句法依存关系，如果句子比较复杂，句法分析器不能正确分析，所以需要利用去停用词来简化句子。比如句法分析器不能正确的分析“这个手机屏幕看起来不错”，若在去停用词时去掉“这个”和“看起来”两个词，句法分析器就能正确分析“手机屏幕不错”。但有时候删掉某些停用词会导致句义的改变。比如“下”是一个停用词，于是“阳光下屏幕不反光”经过去停用词操作后变成了“阳光屏幕不反光”。这句话的含义明显是不正确的，也会导致抽取评价对象时把</w:t>
      </w:r>
      <w:r>
        <w:rPr>
          <w:rFonts w:hint="eastAsia"/>
        </w:rPr>
        <w:t xml:space="preserve"> </w:t>
      </w:r>
      <w:r>
        <w:rPr>
          <w:rFonts w:hint="eastAsia"/>
        </w:rPr>
        <w:t>“阳光屏幕”被当作评价对象，显然这不是正确的评价对象。所以本课题在筛选停用词时的原则是简化复杂句子的结构，但不改变句义。部分从原始停用词表中被去掉的停用词如下表所示：</w:t>
      </w:r>
    </w:p>
    <w:p w14:paraId="7B3C7A4A" w14:textId="77777777" w:rsidR="00AE48A4" w:rsidRPr="00182D40" w:rsidRDefault="00AE48A4" w:rsidP="00AE48A4">
      <w:pPr>
        <w:pStyle w:val="a6"/>
        <w:keepNext/>
        <w:rPr>
          <w:rFonts w:ascii="黑体" w:eastAsia="黑体" w:hAnsi="黑体"/>
          <w:b/>
          <w:sz w:val="21"/>
          <w:szCs w:val="21"/>
        </w:rPr>
      </w:pPr>
      <w:r w:rsidRPr="00182D4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5</w:t>
      </w:r>
      <w:r>
        <w:rPr>
          <w:rFonts w:ascii="黑体" w:eastAsia="黑体" w:hAnsi="黑体"/>
          <w:b/>
          <w:sz w:val="21"/>
          <w:szCs w:val="21"/>
        </w:rPr>
        <w:fldChar w:fldCharType="end"/>
      </w:r>
      <w:r w:rsidRPr="00182D40">
        <w:rPr>
          <w:rFonts w:ascii="黑体" w:eastAsia="黑体" w:hAnsi="黑体"/>
          <w:b/>
          <w:sz w:val="21"/>
          <w:szCs w:val="21"/>
        </w:rPr>
        <w:t xml:space="preserve"> 从原始停用词表中删去的停用词</w:t>
      </w:r>
    </w:p>
    <w:tbl>
      <w:tblPr>
        <w:tblStyle w:val="aff3"/>
        <w:tblW w:w="0" w:type="auto"/>
        <w:tblLook w:val="04A0" w:firstRow="1" w:lastRow="0" w:firstColumn="1" w:lastColumn="0" w:noHBand="0" w:noVBand="1"/>
      </w:tblPr>
      <w:tblGrid>
        <w:gridCol w:w="3510"/>
        <w:gridCol w:w="5777"/>
      </w:tblGrid>
      <w:tr w:rsidR="00AE48A4" w14:paraId="63033AF5" w14:textId="77777777" w:rsidTr="00B145FA">
        <w:tc>
          <w:tcPr>
            <w:tcW w:w="3510" w:type="dxa"/>
            <w:tcBorders>
              <w:left w:val="nil"/>
            </w:tcBorders>
          </w:tcPr>
          <w:p w14:paraId="5A2C6FFA" w14:textId="77777777" w:rsidR="00AE48A4" w:rsidRDefault="00AE48A4" w:rsidP="00B145FA">
            <w:pPr>
              <w:pStyle w:val="a0"/>
              <w:ind w:firstLineChars="0" w:firstLine="0"/>
            </w:pPr>
            <w:r>
              <w:rPr>
                <w:rFonts w:hint="eastAsia"/>
              </w:rPr>
              <w:t>从原停用词表中删除的停用词</w:t>
            </w:r>
          </w:p>
        </w:tc>
        <w:tc>
          <w:tcPr>
            <w:tcW w:w="5777" w:type="dxa"/>
            <w:tcBorders>
              <w:right w:val="nil"/>
            </w:tcBorders>
          </w:tcPr>
          <w:p w14:paraId="75D0B6D7" w14:textId="77777777" w:rsidR="00AE48A4" w:rsidRPr="0082419C" w:rsidRDefault="00AE48A4" w:rsidP="00B145FA">
            <w:pPr>
              <w:pStyle w:val="a0"/>
              <w:ind w:firstLineChars="0" w:firstLine="0"/>
            </w:pPr>
            <w:r>
              <w:rPr>
                <w:rFonts w:hint="eastAsia"/>
              </w:rPr>
              <w:t>不是、与、和、且、于、使、去、及、就是、是、有、没有、要、的、上、下、大、内、只……</w:t>
            </w:r>
          </w:p>
        </w:tc>
      </w:tr>
    </w:tbl>
    <w:p w14:paraId="0DF9B5BA" w14:textId="77777777" w:rsidR="008544AC" w:rsidRDefault="006A79DB" w:rsidP="006A79DB">
      <w:pPr>
        <w:pStyle w:val="3"/>
        <w:spacing w:before="156" w:after="156"/>
      </w:pPr>
      <w:r>
        <w:rPr>
          <w:rFonts w:hint="eastAsia"/>
        </w:rPr>
        <w:t>可视化实现</w:t>
      </w:r>
    </w:p>
    <w:p w14:paraId="3FBD698D" w14:textId="77777777" w:rsidR="00B16831" w:rsidRDefault="00B16831" w:rsidP="00B16831">
      <w:pPr>
        <w:pStyle w:val="a0"/>
        <w:ind w:firstLineChars="0" w:firstLine="0"/>
      </w:pPr>
      <w:r>
        <w:tab/>
      </w:r>
      <w:r w:rsidR="002A33B6">
        <w:t>本系统采用</w:t>
      </w:r>
      <w:r w:rsidR="001C1473">
        <w:t>Java Swing</w:t>
      </w:r>
      <w:r w:rsidR="001C1473">
        <w:rPr>
          <w:rFonts w:hint="eastAsia"/>
        </w:rPr>
        <w:t>实现用户界面。实现效果如下图所示：</w:t>
      </w:r>
    </w:p>
    <w:p w14:paraId="60871CEA" w14:textId="77777777" w:rsidR="000D0FD9" w:rsidRDefault="000D0FD9" w:rsidP="000D0FD9">
      <w:pPr>
        <w:pStyle w:val="a0"/>
        <w:keepNext/>
        <w:ind w:firstLineChars="0" w:firstLine="0"/>
        <w:jc w:val="center"/>
      </w:pPr>
      <w:r>
        <w:rPr>
          <w:noProof/>
        </w:rPr>
        <w:lastRenderedPageBreak/>
        <w:drawing>
          <wp:inline distT="0" distB="0" distL="0" distR="0" wp14:anchorId="60521F08" wp14:editId="497D6A6B">
            <wp:extent cx="4234070" cy="28227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0499" cy="2880332"/>
                    </a:xfrm>
                    <a:prstGeom prst="rect">
                      <a:avLst/>
                    </a:prstGeom>
                  </pic:spPr>
                </pic:pic>
              </a:graphicData>
            </a:graphic>
          </wp:inline>
        </w:drawing>
      </w:r>
    </w:p>
    <w:p w14:paraId="3A6D1CEB" w14:textId="77777777" w:rsidR="00474967" w:rsidRDefault="000D0FD9" w:rsidP="000D0FD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系统界面</w:t>
      </w:r>
    </w:p>
    <w:p w14:paraId="06FB2A08" w14:textId="77777777" w:rsidR="005135F8" w:rsidRDefault="00D023F0" w:rsidP="005F709F">
      <w:pPr>
        <w:pStyle w:val="a0"/>
        <w:ind w:firstLine="360"/>
      </w:pPr>
      <w:r>
        <w:t>界面包含的元素有用于输入产品评论的输入框</w:t>
      </w:r>
      <w:r>
        <w:rPr>
          <w:rFonts w:hint="eastAsia"/>
        </w:rPr>
        <w:t>、分析开始按钮、分析结果展示框。用户在输入框内输入产品评论之后，点击分析开始按钮，系统会在分析结果展示框显示分析后的结果。</w:t>
      </w:r>
      <w:r w:rsidR="005135F8">
        <w:br w:type="page"/>
      </w:r>
    </w:p>
    <w:p w14:paraId="6C883365" w14:textId="77777777" w:rsidR="005135F8" w:rsidRDefault="005135F8" w:rsidP="005135F8">
      <w:pPr>
        <w:pStyle w:val="1"/>
        <w:numPr>
          <w:ilvl w:val="0"/>
          <w:numId w:val="0"/>
        </w:numPr>
        <w:spacing w:after="312"/>
      </w:pPr>
      <w:bookmarkStart w:id="80" w:name="_Toc451823388"/>
      <w:r>
        <w:lastRenderedPageBreak/>
        <w:t>结论</w:t>
      </w:r>
      <w:bookmarkEnd w:id="80"/>
    </w:p>
    <w:p w14:paraId="40289643" w14:textId="77777777" w:rsidR="005F709F" w:rsidRDefault="00D833E8" w:rsidP="00D833E8">
      <w:pPr>
        <w:pStyle w:val="a0"/>
        <w:ind w:firstLineChars="62" w:firstLine="149"/>
      </w:pPr>
      <w:r>
        <w:tab/>
      </w:r>
      <w:r>
        <w:t>近些年来</w:t>
      </w:r>
      <w:r w:rsidR="00523DDB">
        <w:rPr>
          <w:rFonts w:hint="eastAsia"/>
        </w:rPr>
        <w:t>，随着互联网的快速发展，网络自媒体的规模得以迅速扩大。导致越来越多的网络用户在网络环境中发表个人的评论、博文、状态等信息。这些包含丰富情感色彩的文本具有巨大的价值，使得更多的学者关注情感分析领域。这几年情感分析的相关研究取得了显著的进步，</w:t>
      </w:r>
      <w:r w:rsidR="00D27DEB">
        <w:rPr>
          <w:rFonts w:hint="eastAsia"/>
        </w:rPr>
        <w:t>相关</w:t>
      </w:r>
      <w:r w:rsidR="00523DDB">
        <w:rPr>
          <w:rFonts w:hint="eastAsia"/>
        </w:rPr>
        <w:t>技术也逐渐出现在各种各样贴近人们生活的应用之中。</w:t>
      </w:r>
      <w:r w:rsidR="00DE3FC7">
        <w:rPr>
          <w:rFonts w:hint="eastAsia"/>
        </w:rPr>
        <w:t>而产品评论作为众多文本种类中的一种，被大量的学者当作研究对象，</w:t>
      </w:r>
      <w:r w:rsidR="007849B0">
        <w:rPr>
          <w:rFonts w:hint="eastAsia"/>
        </w:rPr>
        <w:t>从中挖掘各种有用的信息。</w:t>
      </w:r>
      <w:r w:rsidR="00256FB3">
        <w:rPr>
          <w:rFonts w:hint="eastAsia"/>
        </w:rPr>
        <w:t>因此本文也以产品评论为研究对象，</w:t>
      </w:r>
      <w:r w:rsidR="009C314B">
        <w:rPr>
          <w:rFonts w:hint="eastAsia"/>
        </w:rPr>
        <w:t>希望从中挖掘对于消费者和商家有价值的信息，免去人工阅读评论的工作量。</w:t>
      </w:r>
    </w:p>
    <w:p w14:paraId="701969D2" w14:textId="77777777" w:rsidR="009C314B" w:rsidRDefault="009C314B" w:rsidP="00D833E8">
      <w:pPr>
        <w:pStyle w:val="a0"/>
        <w:ind w:firstLineChars="62" w:firstLine="149"/>
      </w:pPr>
      <w:r>
        <w:tab/>
      </w:r>
      <w:r>
        <w:t>本文的目的是从产品评论中抽取情感要素并分析其情感倾向</w:t>
      </w:r>
      <w:r>
        <w:rPr>
          <w:rFonts w:hint="eastAsia"/>
        </w:rPr>
        <w:t>。</w:t>
      </w:r>
      <w:r>
        <w:t>情感要素指的是评价对象和评价词</w:t>
      </w:r>
      <w:r>
        <w:rPr>
          <w:rFonts w:hint="eastAsia"/>
        </w:rPr>
        <w:t>。产品评论中的评价对象指的是产品的某些属性，比如手机评论中的评价对象有屏幕、音量等等。而评价词是描述评价对象的词，在本文中评价词被限定为形容词。</w:t>
      </w:r>
      <w:r w:rsidR="00431661">
        <w:rPr>
          <w:rFonts w:hint="eastAsia"/>
        </w:rPr>
        <w:t>本文使用条件随机场模型抽取评价对象，使用依存句法关系抽取评价词，使用基于</w:t>
      </w:r>
      <w:r w:rsidR="00431661">
        <w:rPr>
          <w:rFonts w:hint="eastAsia"/>
        </w:rPr>
        <w:t>HowNet</w:t>
      </w:r>
      <w:r w:rsidR="00431661">
        <w:rPr>
          <w:rFonts w:hint="eastAsia"/>
        </w:rPr>
        <w:t>的评价词典判断情感要素的情感倾向。</w:t>
      </w:r>
    </w:p>
    <w:p w14:paraId="19FD8332" w14:textId="77777777" w:rsidR="00E15115" w:rsidRDefault="00E15115" w:rsidP="00D833E8">
      <w:pPr>
        <w:pStyle w:val="a0"/>
        <w:ind w:firstLineChars="62" w:firstLine="149"/>
      </w:pPr>
      <w:r>
        <w:tab/>
      </w:r>
      <w:r w:rsidR="00462481">
        <w:t>本文所做工作的主要意义有以下几个方面</w:t>
      </w:r>
      <w:r w:rsidR="00462481">
        <w:rPr>
          <w:rFonts w:hint="eastAsia"/>
        </w:rPr>
        <w:t>：</w:t>
      </w:r>
    </w:p>
    <w:p w14:paraId="2D9EC9D7" w14:textId="77777777" w:rsidR="00462481" w:rsidRDefault="00A73F88" w:rsidP="00D766FB">
      <w:pPr>
        <w:pStyle w:val="a0"/>
        <w:numPr>
          <w:ilvl w:val="3"/>
          <w:numId w:val="1"/>
        </w:numPr>
        <w:ind w:firstLineChars="0"/>
        <w:rPr>
          <w:rFonts w:eastAsiaTheme="minorEastAsia"/>
        </w:rPr>
      </w:pPr>
      <w:r>
        <w:rPr>
          <w:rFonts w:eastAsiaTheme="minorEastAsia" w:hint="eastAsia"/>
        </w:rPr>
        <w:t>本文把评价对象抽取问题转换为序列标注问题，通过观察和总结产品评论中经常出现的句式，使用少</w:t>
      </w:r>
      <w:r w:rsidR="000C6E76">
        <w:rPr>
          <w:rFonts w:eastAsiaTheme="minorEastAsia" w:hint="eastAsia"/>
        </w:rPr>
        <w:t>量的特征和针对性的训练集训练条件随机场模型，达到较好的抽取效果。</w:t>
      </w:r>
    </w:p>
    <w:p w14:paraId="3FB20B2E" w14:textId="77777777" w:rsidR="00A73F88" w:rsidRDefault="00A73F88" w:rsidP="00D766FB">
      <w:pPr>
        <w:pStyle w:val="a0"/>
        <w:numPr>
          <w:ilvl w:val="3"/>
          <w:numId w:val="1"/>
        </w:numPr>
        <w:ind w:firstLineChars="0"/>
        <w:rPr>
          <w:rFonts w:eastAsiaTheme="minorEastAsia"/>
        </w:rPr>
      </w:pPr>
      <w:r>
        <w:rPr>
          <w:rFonts w:eastAsiaTheme="minorEastAsia" w:hint="eastAsia"/>
        </w:rPr>
        <w:t>本文利用依存句法关系，和针对常见评论句式制定的</w:t>
      </w:r>
      <w:r w:rsidR="000C6E76">
        <w:rPr>
          <w:rFonts w:eastAsiaTheme="minorEastAsia" w:hint="eastAsia"/>
        </w:rPr>
        <w:t>分析规则，比较简便地完成评价词抽取的任务。</w:t>
      </w:r>
    </w:p>
    <w:p w14:paraId="2C63C7E4" w14:textId="77777777" w:rsidR="00A73F88" w:rsidRDefault="00A73F88" w:rsidP="00D766FB">
      <w:pPr>
        <w:pStyle w:val="a0"/>
        <w:numPr>
          <w:ilvl w:val="3"/>
          <w:numId w:val="1"/>
        </w:numPr>
        <w:ind w:firstLineChars="0"/>
        <w:rPr>
          <w:rFonts w:eastAsiaTheme="minorEastAsia"/>
        </w:rPr>
      </w:pPr>
      <w:r>
        <w:rPr>
          <w:rFonts w:eastAsiaTheme="minorEastAsia" w:hint="eastAsia"/>
        </w:rPr>
        <w:t>本文经过整理</w:t>
      </w:r>
      <w:r>
        <w:rPr>
          <w:rFonts w:eastAsiaTheme="minorEastAsia" w:hint="eastAsia"/>
        </w:rPr>
        <w:t>HowNet</w:t>
      </w:r>
      <w:r>
        <w:rPr>
          <w:rFonts w:eastAsiaTheme="minorEastAsia" w:hint="eastAsia"/>
        </w:rPr>
        <w:t>的词典得到了比较实用的评价词典，并且给评价对象定义正负情感色彩，给评价词定义增强和削弱情感的作用，以此解决判断上下文相关的评价词的情感倾向的问题。</w:t>
      </w:r>
    </w:p>
    <w:p w14:paraId="0AF84A0D" w14:textId="77777777" w:rsidR="00E50BD5" w:rsidRDefault="00E50BD5" w:rsidP="00E50BD5">
      <w:pPr>
        <w:pStyle w:val="a0"/>
        <w:ind w:firstLineChars="0" w:firstLine="420"/>
      </w:pPr>
      <w:r w:rsidRPr="00E50BD5">
        <w:t>最后，本文对所提出的分析算法进行了实验验证，并实现了一个面向产品评论的</w:t>
      </w:r>
      <w:r w:rsidRPr="00E50BD5">
        <w:rPr>
          <w:rFonts w:hint="eastAsia"/>
        </w:rPr>
        <w:t>情感要素抽取和</w:t>
      </w:r>
      <w:r>
        <w:rPr>
          <w:rFonts w:hint="eastAsia"/>
        </w:rPr>
        <w:t>情感倾向性分析的可视化系统。</w:t>
      </w:r>
    </w:p>
    <w:p w14:paraId="723D8E7D" w14:textId="77777777" w:rsidR="007D62F4" w:rsidRDefault="007D62F4" w:rsidP="007D62F4">
      <w:pPr>
        <w:pStyle w:val="a0"/>
        <w:ind w:firstLineChars="0" w:firstLine="420"/>
      </w:pPr>
      <w:r>
        <w:rPr>
          <w:rFonts w:hint="eastAsia"/>
        </w:rPr>
        <w:t>本文提出的方法虽然比较简便有效，但有几个问题需要进一步探讨和解决：</w:t>
      </w:r>
    </w:p>
    <w:p w14:paraId="3E905356" w14:textId="77777777" w:rsidR="007D62F4" w:rsidRDefault="007D62F4" w:rsidP="00D766FB">
      <w:pPr>
        <w:pStyle w:val="a0"/>
        <w:numPr>
          <w:ilvl w:val="0"/>
          <w:numId w:val="7"/>
        </w:numPr>
        <w:ind w:firstLineChars="0"/>
      </w:pPr>
      <w:r>
        <w:rPr>
          <w:rFonts w:hint="eastAsia"/>
        </w:rPr>
        <w:t>本文使用的方法能比较好</w:t>
      </w:r>
      <w:r w:rsidR="006518BF">
        <w:rPr>
          <w:rFonts w:hint="eastAsia"/>
        </w:rPr>
        <w:t>地</w:t>
      </w:r>
      <w:r>
        <w:rPr>
          <w:rFonts w:hint="eastAsia"/>
        </w:rPr>
        <w:t>分析句式较为简单的文本，对于复杂的文本表现有欠缺。在条件随机场的训练中可以增加更多的特征使其能从更复杂的句式中抽取评价对象；评价词的种类不仅仅有形容词，名词、动词都有可能成为评价词，为了</w:t>
      </w:r>
      <w:r>
        <w:rPr>
          <w:rFonts w:hint="eastAsia"/>
        </w:rPr>
        <w:lastRenderedPageBreak/>
        <w:t>提高抽取程序的适应性，</w:t>
      </w:r>
      <w:r w:rsidR="005A38AF">
        <w:rPr>
          <w:rFonts w:hint="eastAsia"/>
        </w:rPr>
        <w:t>使</w:t>
      </w:r>
      <w:r>
        <w:rPr>
          <w:rFonts w:hint="eastAsia"/>
        </w:rPr>
        <w:t>程序</w:t>
      </w:r>
      <w:r w:rsidR="005A38AF">
        <w:rPr>
          <w:rFonts w:hint="eastAsia"/>
        </w:rPr>
        <w:t>能</w:t>
      </w:r>
      <w:r>
        <w:rPr>
          <w:rFonts w:hint="eastAsia"/>
        </w:rPr>
        <w:t>识别更多种类的评价词是一个突破口。</w:t>
      </w:r>
    </w:p>
    <w:p w14:paraId="41D9E2E2" w14:textId="77777777" w:rsidR="00F847E1" w:rsidRPr="007D62F4" w:rsidRDefault="00F847E1" w:rsidP="00D766FB">
      <w:pPr>
        <w:pStyle w:val="a0"/>
        <w:numPr>
          <w:ilvl w:val="0"/>
          <w:numId w:val="7"/>
        </w:numPr>
        <w:ind w:firstLineChars="0"/>
        <w:rPr>
          <w:rFonts w:eastAsiaTheme="minorEastAsia"/>
        </w:rPr>
      </w:pPr>
      <w:r>
        <w:rPr>
          <w:rFonts w:hint="eastAsia"/>
        </w:rPr>
        <w:t>本文有些工作需要人工参与，导致程序的领域可移植性较差。如果对于专一领域</w:t>
      </w:r>
      <w:r w:rsidR="000D301F">
        <w:rPr>
          <w:rFonts w:hint="eastAsia"/>
        </w:rPr>
        <w:t>开发应用，本文的方法可以发挥作用，但想要扩展到更多领域，选择无需人工参与的方法显然更合适。</w:t>
      </w:r>
      <w:r w:rsidR="00D656D9">
        <w:rPr>
          <w:rFonts w:hint="eastAsia"/>
        </w:rPr>
        <w:t>在以后的研究中，要着重考虑使用自动化的方式代替本文中人工参与的工作。</w:t>
      </w:r>
    </w:p>
    <w:p w14:paraId="5EE1CD5E" w14:textId="77777777" w:rsidR="005135F8" w:rsidRDefault="005135F8">
      <w:pPr>
        <w:widowControl/>
        <w:jc w:val="left"/>
        <w:rPr>
          <w:sz w:val="24"/>
          <w:szCs w:val="24"/>
        </w:rPr>
      </w:pPr>
      <w:r>
        <w:br w:type="page"/>
      </w:r>
    </w:p>
    <w:p w14:paraId="1790841D" w14:textId="77777777" w:rsidR="00077639" w:rsidRDefault="00077639" w:rsidP="00077639">
      <w:pPr>
        <w:pStyle w:val="1"/>
        <w:numPr>
          <w:ilvl w:val="0"/>
          <w:numId w:val="0"/>
        </w:numPr>
        <w:spacing w:after="312"/>
      </w:pPr>
      <w:bookmarkStart w:id="81" w:name="_Toc451823389"/>
      <w:bookmarkStart w:id="82" w:name="_Toc448601947"/>
      <w:r>
        <w:lastRenderedPageBreak/>
        <w:t>致谢</w:t>
      </w:r>
      <w:bookmarkEnd w:id="81"/>
    </w:p>
    <w:p w14:paraId="1E2914C5" w14:textId="77777777" w:rsidR="00077639" w:rsidRDefault="00077639">
      <w:pPr>
        <w:widowControl/>
        <w:jc w:val="left"/>
        <w:rPr>
          <w:sz w:val="24"/>
          <w:szCs w:val="24"/>
        </w:rPr>
      </w:pPr>
      <w:r>
        <w:br w:type="page"/>
      </w:r>
    </w:p>
    <w:p w14:paraId="290E80F1" w14:textId="77777777" w:rsidR="00440A76" w:rsidRDefault="003F1B67" w:rsidP="00055568">
      <w:pPr>
        <w:pStyle w:val="1"/>
        <w:numPr>
          <w:ilvl w:val="0"/>
          <w:numId w:val="0"/>
        </w:numPr>
        <w:spacing w:after="312"/>
      </w:pPr>
      <w:bookmarkStart w:id="83" w:name="_Toc451823390"/>
      <w:r>
        <w:lastRenderedPageBreak/>
        <w:t>参考文献</w:t>
      </w:r>
      <w:bookmarkEnd w:id="82"/>
      <w:bookmarkEnd w:id="83"/>
    </w:p>
    <w:p w14:paraId="2C7559F2" w14:textId="77777777" w:rsidR="006C51BC" w:rsidRPr="006C51BC" w:rsidRDefault="00440A76" w:rsidP="006C51BC">
      <w:pPr>
        <w:pStyle w:val="EndNoteBibliography"/>
      </w:pPr>
      <w:r>
        <w:fldChar w:fldCharType="begin"/>
      </w:r>
      <w:r>
        <w:instrText xml:space="preserve"> ADDIN EN.REFLIST </w:instrText>
      </w:r>
      <w:r>
        <w:fldChar w:fldCharType="separate"/>
      </w:r>
      <w:bookmarkStart w:id="84" w:name="_ENREF_1"/>
      <w:r w:rsidR="006C51BC" w:rsidRPr="006C51BC">
        <w:t>[1]</w:t>
      </w:r>
      <w:r w:rsidR="006C51BC" w:rsidRPr="006C51BC">
        <w:tab/>
        <w:t>O'CONNOR B T, BALASUBRAMANYAN R, ROUTLEDGE B R, et al. From Tweets to Polls: Linking Text Sentiment to Public Opinion Time Series; proceedings of the ICWSM, F, 2010 [C].</w:t>
      </w:r>
      <w:bookmarkEnd w:id="84"/>
    </w:p>
    <w:p w14:paraId="2D085BD4" w14:textId="77777777" w:rsidR="006C51BC" w:rsidRPr="006C51BC" w:rsidRDefault="006C51BC" w:rsidP="006C51BC">
      <w:pPr>
        <w:pStyle w:val="EndNoteBibliography"/>
      </w:pPr>
      <w:bookmarkStart w:id="85" w:name="_ENREF_2"/>
      <w:r w:rsidRPr="006C51BC">
        <w:t>[2]</w:t>
      </w:r>
      <w:r w:rsidRPr="006C51BC">
        <w:tab/>
        <w:t>BOLLEN J, MAO H, ZENG X-J. Twitter mood predicts the stock market [J]. CoRR, 2011, abs/1010.3003(</w:t>
      </w:r>
      <w:bookmarkEnd w:id="85"/>
    </w:p>
    <w:p w14:paraId="34B78F5C" w14:textId="77777777" w:rsidR="006C51BC" w:rsidRPr="006C51BC" w:rsidRDefault="006C51BC" w:rsidP="006C51BC">
      <w:pPr>
        <w:pStyle w:val="EndNoteBibliography"/>
      </w:pPr>
      <w:bookmarkStart w:id="86" w:name="_ENREF_3"/>
      <w:r w:rsidRPr="006C51BC">
        <w:t>[3]</w:t>
      </w:r>
      <w:r w:rsidRPr="006C51BC">
        <w:tab/>
        <w:t>HATZIVASSILOGLOU V, MCKEOWN K. Predicting the Semantic Orientation of Adjectives; proceedings of the ACL, F, 1997 [C].</w:t>
      </w:r>
      <w:bookmarkEnd w:id="86"/>
    </w:p>
    <w:p w14:paraId="010390DF" w14:textId="77777777" w:rsidR="006C51BC" w:rsidRPr="006C51BC" w:rsidRDefault="006C51BC" w:rsidP="006C51BC">
      <w:pPr>
        <w:pStyle w:val="EndNoteBibliography"/>
      </w:pPr>
      <w:bookmarkStart w:id="87" w:name="_ENREF_4"/>
      <w:r w:rsidRPr="006C51BC">
        <w:t>[4]</w:t>
      </w:r>
      <w:r w:rsidRPr="006C51BC">
        <w:tab/>
        <w:t>HU M, LIU B. Mining and summarizing customer reviews; proceedings of the Proceedings of the tenth ACM SIGKDD international conference on Knowledge discovery and data mining, F, 2004 [C]. ACM.</w:t>
      </w:r>
      <w:bookmarkEnd w:id="87"/>
    </w:p>
    <w:p w14:paraId="00D96354" w14:textId="77777777" w:rsidR="006C51BC" w:rsidRPr="006C51BC" w:rsidRDefault="006C51BC" w:rsidP="006C51BC">
      <w:pPr>
        <w:pStyle w:val="EndNoteBibliography"/>
      </w:pPr>
      <w:bookmarkStart w:id="88" w:name="_ENREF_5"/>
      <w:r w:rsidRPr="006C51BC">
        <w:t>[5]</w:t>
      </w:r>
      <w:r w:rsidRPr="006C51BC">
        <w:tab/>
        <w:t>HU M, LIU B. Mining opinion features in customer reviews, F, 2004 [C].</w:t>
      </w:r>
      <w:bookmarkEnd w:id="88"/>
    </w:p>
    <w:p w14:paraId="2EC4365B" w14:textId="77777777" w:rsidR="006C51BC" w:rsidRPr="006C51BC" w:rsidRDefault="006C51BC" w:rsidP="006C51BC">
      <w:pPr>
        <w:pStyle w:val="EndNoteBibliography"/>
      </w:pPr>
      <w:bookmarkStart w:id="89" w:name="_ENREF_6"/>
      <w:r w:rsidRPr="006C51BC">
        <w:t>[6]</w:t>
      </w:r>
      <w:r w:rsidRPr="006C51BC">
        <w:tab/>
        <w:t>AGRAWAL R, SRIKANT R. Fast algorithms for mining association rules; proceedings of the Proc 20th int conf very large data bases, VLDB, F, 1994 [C].</w:t>
      </w:r>
      <w:bookmarkEnd w:id="89"/>
    </w:p>
    <w:p w14:paraId="3865FFCF" w14:textId="77777777" w:rsidR="006C51BC" w:rsidRPr="006C51BC" w:rsidRDefault="006C51BC" w:rsidP="006C51BC">
      <w:pPr>
        <w:pStyle w:val="EndNoteBibliography"/>
      </w:pPr>
      <w:bookmarkStart w:id="90" w:name="_ENREF_7"/>
      <w:r w:rsidRPr="006C51BC">
        <w:t>[7]</w:t>
      </w:r>
      <w:r w:rsidRPr="006C51BC">
        <w:tab/>
        <w:t>YI J, NASUKAWA T, BUNESCU R, et al. Sentiment analyzer: Extracting sentiments about a given topic using natural language processing techniques; proceedings of the Data Mining, 2003 ICDM 2003 Third IEEE International Conference on, F, 2003 [C]. IEEE.</w:t>
      </w:r>
      <w:bookmarkEnd w:id="90"/>
    </w:p>
    <w:p w14:paraId="3C1382FA" w14:textId="77777777" w:rsidR="006C51BC" w:rsidRPr="006C51BC" w:rsidRDefault="006C51BC" w:rsidP="006C51BC">
      <w:pPr>
        <w:pStyle w:val="EndNoteBibliography"/>
      </w:pPr>
      <w:bookmarkStart w:id="91" w:name="_ENREF_8"/>
      <w:r w:rsidRPr="006C51BC">
        <w:t>[8]</w:t>
      </w:r>
      <w:r w:rsidRPr="006C51BC">
        <w:tab/>
        <w:t>KIM S-M, HOVY E. Extracting opinions, opinion holders, and topics expressed in online news media text; proceedings of the Proceedings of the Workshop on Sentiment and Subjectivity in Text, F, 2006 [C]. Association for Computational Linguistics.</w:t>
      </w:r>
      <w:bookmarkEnd w:id="91"/>
    </w:p>
    <w:p w14:paraId="539479A6" w14:textId="77777777" w:rsidR="006C51BC" w:rsidRPr="006C51BC" w:rsidRDefault="006C51BC" w:rsidP="006C51BC">
      <w:pPr>
        <w:pStyle w:val="EndNoteBibliography"/>
      </w:pPr>
      <w:bookmarkStart w:id="92" w:name="_ENREF_9"/>
      <w:r w:rsidRPr="006C51BC">
        <w:t>[9]</w:t>
      </w:r>
      <w:r w:rsidRPr="006C51BC">
        <w:tab/>
        <w:t>BRODY S, ELHADAD N. An unsupervised aspect-sentiment model for online reviews; proceedings of the Human Language Technologies: The 2010 Annual Conference of the North American Chapter of the Association for Computational Linguistics, F, 2010 [C]. Association for Computational Linguistics.</w:t>
      </w:r>
      <w:bookmarkEnd w:id="92"/>
    </w:p>
    <w:p w14:paraId="020BC46D" w14:textId="77777777" w:rsidR="006C51BC" w:rsidRPr="006C51BC" w:rsidRDefault="006C51BC" w:rsidP="006C51BC">
      <w:pPr>
        <w:pStyle w:val="EndNoteBibliography"/>
      </w:pPr>
      <w:bookmarkStart w:id="93" w:name="_ENREF_10"/>
      <w:r w:rsidRPr="006C51BC">
        <w:t>[10]</w:t>
      </w:r>
      <w:r w:rsidRPr="006C51BC">
        <w:tab/>
        <w:t>JIN W, HO H H, SRIHARI R K. A novel lexicalized HMM-based learning framework for web opinion mining; proceedings of the Proceedings of the 26th Annual International Conference on Machine Learning, F, 2009 [C]. Citeseer.</w:t>
      </w:r>
      <w:bookmarkEnd w:id="93"/>
    </w:p>
    <w:p w14:paraId="187B4B63" w14:textId="77777777" w:rsidR="006C51BC" w:rsidRPr="006C51BC" w:rsidRDefault="006C51BC" w:rsidP="006C51BC">
      <w:pPr>
        <w:pStyle w:val="EndNoteBibliography"/>
      </w:pPr>
      <w:bookmarkStart w:id="94" w:name="_ENREF_11"/>
      <w:r w:rsidRPr="006C51BC">
        <w:t>[11]</w:t>
      </w:r>
      <w:r w:rsidRPr="006C51BC">
        <w:tab/>
        <w:t>JAKOB N, GUREVYCH I. Extracting opinion targets in a single-and cross-domain setting with conditional random fields; proceedings of the Proceedings of the 2010 Conference on Empirical Methods in Natural Language Processing, F, 2010 [C]. Association for Computational Linguistics.</w:t>
      </w:r>
      <w:bookmarkEnd w:id="94"/>
    </w:p>
    <w:p w14:paraId="4D07DAE0" w14:textId="77777777" w:rsidR="006C51BC" w:rsidRPr="006C51BC" w:rsidRDefault="006C51BC" w:rsidP="006C51BC">
      <w:pPr>
        <w:pStyle w:val="EndNoteBibliography"/>
      </w:pPr>
      <w:bookmarkStart w:id="95" w:name="_ENREF_12"/>
      <w:r w:rsidRPr="006C51BC">
        <w:t>[12]</w:t>
      </w:r>
      <w:r w:rsidRPr="006C51BC">
        <w:tab/>
        <w:t xml:space="preserve">ZHIQIANG T, WENTING W. DLIREC: Aspect Term Extraction and Term Polarity Classification System [J]. 2014, </w:t>
      </w:r>
      <w:bookmarkEnd w:id="95"/>
    </w:p>
    <w:p w14:paraId="41649FE9" w14:textId="77777777" w:rsidR="006C51BC" w:rsidRPr="006C51BC" w:rsidRDefault="006C51BC" w:rsidP="006C51BC">
      <w:pPr>
        <w:pStyle w:val="EndNoteBibliography"/>
      </w:pPr>
      <w:bookmarkStart w:id="96" w:name="_ENREF_13"/>
      <w:r w:rsidRPr="006C51BC">
        <w:t>[13]</w:t>
      </w:r>
      <w:r w:rsidRPr="006C51BC">
        <w:tab/>
        <w:t>LIU K, XU L, ZHAO J. Syntactic Patterns versus Word Alignment: Extracting Opinion Targets from Online Reviews; proceedings of the ACL (1), F, 2013 [C].</w:t>
      </w:r>
      <w:bookmarkEnd w:id="96"/>
    </w:p>
    <w:p w14:paraId="4C5793FF" w14:textId="77777777" w:rsidR="006C51BC" w:rsidRPr="006C51BC" w:rsidRDefault="006C51BC" w:rsidP="006C51BC">
      <w:pPr>
        <w:pStyle w:val="EndNoteBibliography"/>
      </w:pPr>
      <w:bookmarkStart w:id="97" w:name="_ENREF_14"/>
      <w:r w:rsidRPr="006C51BC">
        <w:t>[14]</w:t>
      </w:r>
      <w:r w:rsidRPr="006C51BC">
        <w:tab/>
        <w:t>LIU K, XU L, ZHAO J. Opinion target extraction using word-based translation model; proceedings of the Proceedings of the 2012 Joint Conference on Empirical Methods in Natural Language Processing and Computational Natural Language Learning, F, 2012 [C]. Association for Computational Linguistics.</w:t>
      </w:r>
      <w:bookmarkEnd w:id="97"/>
    </w:p>
    <w:p w14:paraId="56D57C1F" w14:textId="77777777" w:rsidR="006C51BC" w:rsidRPr="006C51BC" w:rsidRDefault="006C51BC" w:rsidP="006C51BC">
      <w:pPr>
        <w:pStyle w:val="EndNoteBibliography"/>
      </w:pPr>
      <w:bookmarkStart w:id="98" w:name="_ENREF_15"/>
      <w:r w:rsidRPr="006C51BC">
        <w:t>[15]</w:t>
      </w:r>
      <w:r w:rsidRPr="006C51BC">
        <w:tab/>
        <w:t xml:space="preserve">GAO Q, BACH N, VOGEL S. A semi-supervised word alignment algorithm with partial manual alignments; proceedings of the Proceedings of the Joint Fifth Workshop on Statistical Machine Translation and MetricsMATR, F, 2010 [C]. Association for Computational </w:t>
      </w:r>
      <w:r w:rsidRPr="006C51BC">
        <w:lastRenderedPageBreak/>
        <w:t>Linguistics.</w:t>
      </w:r>
      <w:bookmarkEnd w:id="98"/>
    </w:p>
    <w:p w14:paraId="57078CF9" w14:textId="77777777" w:rsidR="006C51BC" w:rsidRPr="006C51BC" w:rsidRDefault="006C51BC" w:rsidP="006C51BC">
      <w:pPr>
        <w:pStyle w:val="EndNoteBibliography"/>
      </w:pPr>
      <w:bookmarkStart w:id="99" w:name="_ENREF_16"/>
      <w:r w:rsidRPr="006C51BC">
        <w:t>[16]</w:t>
      </w:r>
      <w:r w:rsidRPr="006C51BC">
        <w:tab/>
        <w:t>TURNEY P D, LITTMAN M L. Measuring praise and criticism: Inference of semantic orientation from association [J]. ACM Transactions on Information Systems (TOIS), 2003, 21(4): 315-46.</w:t>
      </w:r>
      <w:bookmarkEnd w:id="99"/>
    </w:p>
    <w:p w14:paraId="57B812E2" w14:textId="77777777" w:rsidR="006C51BC" w:rsidRPr="006C51BC" w:rsidRDefault="006C51BC" w:rsidP="006C51BC">
      <w:pPr>
        <w:pStyle w:val="EndNoteBibliography"/>
      </w:pPr>
      <w:bookmarkStart w:id="100" w:name="_ENREF_17"/>
      <w:r w:rsidRPr="006C51BC">
        <w:t>[17]</w:t>
      </w:r>
      <w:r w:rsidRPr="006C51BC">
        <w:tab/>
        <w:t>LIU K, XU L, ZHAO J. Extracting opinion targets and opinion words from online reviews with graph co-ranking; proceedings of the Proceedings of the 52nd Annual Meeting of the Association for Computational Linguistics, F, 2014 [C].</w:t>
      </w:r>
      <w:bookmarkEnd w:id="100"/>
    </w:p>
    <w:p w14:paraId="4BB94D8E" w14:textId="77777777" w:rsidR="006C51BC" w:rsidRPr="006C51BC" w:rsidRDefault="006C51BC" w:rsidP="006C51BC">
      <w:pPr>
        <w:pStyle w:val="EndNoteBibliography"/>
      </w:pPr>
      <w:bookmarkStart w:id="101" w:name="_ENREF_18"/>
      <w:r w:rsidRPr="006C51BC">
        <w:t>[18]</w:t>
      </w:r>
      <w:r w:rsidRPr="006C51BC">
        <w:tab/>
        <w:t>PANG B, LEE L, VAITHYANATHAN S. Thumbs up? Sentiment Classification using Machine Learning Techniques [J]. CoRR, 2002, cs.CL/0205070(</w:t>
      </w:r>
      <w:bookmarkEnd w:id="101"/>
    </w:p>
    <w:p w14:paraId="1EE1182E" w14:textId="77777777" w:rsidR="006C51BC" w:rsidRPr="006C51BC" w:rsidRDefault="006C51BC" w:rsidP="006C51BC">
      <w:pPr>
        <w:pStyle w:val="EndNoteBibliography"/>
      </w:pPr>
      <w:bookmarkStart w:id="102" w:name="_ENREF_19"/>
      <w:r w:rsidRPr="006C51BC">
        <w:t>[19]</w:t>
      </w:r>
      <w:r w:rsidRPr="006C51BC">
        <w:tab/>
        <w:t xml:space="preserve">HAMDAN H, BELLOT P, BECHET F. Lsislif: CRF and Logistic Regression for Opinion Target Extraction and Sentiment Polarity Analysis [J]. 2015, </w:t>
      </w:r>
      <w:bookmarkEnd w:id="102"/>
    </w:p>
    <w:p w14:paraId="3C695D26" w14:textId="77777777" w:rsidR="006C51BC" w:rsidRPr="006C51BC" w:rsidRDefault="006C51BC" w:rsidP="006C51BC">
      <w:pPr>
        <w:pStyle w:val="EndNoteBibliography"/>
      </w:pPr>
      <w:bookmarkStart w:id="103" w:name="_ENREF_20"/>
      <w:r w:rsidRPr="006C51BC">
        <w:t>[20]</w:t>
      </w:r>
      <w:r w:rsidRPr="006C51BC">
        <w:tab/>
        <w:t>ZHAO J, LIU K, WANG G. Adding redundant features for CRFs-based sentence sentiment classification; proceedings of the Proceedings of the conference on empirical methods in natural language processing, F, 2008 [C]. Association for Computational Linguistics.</w:t>
      </w:r>
      <w:bookmarkEnd w:id="103"/>
    </w:p>
    <w:p w14:paraId="31275CBD" w14:textId="77777777" w:rsidR="006C51BC" w:rsidRPr="006C51BC" w:rsidRDefault="006C51BC" w:rsidP="006C51BC">
      <w:pPr>
        <w:pStyle w:val="EndNoteBibliography"/>
      </w:pPr>
      <w:bookmarkStart w:id="104" w:name="_ENREF_21"/>
      <w:r w:rsidRPr="006C51BC">
        <w:t>[21]</w:t>
      </w:r>
      <w:r w:rsidRPr="006C51BC">
        <w:tab/>
        <w:t>KIM S-M, HOVY E. Automatic identification of pro and con reasons in online reviews; proceedings of the Proceedings of the COLING/ACL on Main conference poster sessions, F, 2006 [C]. Association for Computational Linguistics.</w:t>
      </w:r>
      <w:bookmarkEnd w:id="104"/>
    </w:p>
    <w:p w14:paraId="4E1D81A5" w14:textId="77777777" w:rsidR="006C51BC" w:rsidRPr="006C51BC" w:rsidRDefault="006C51BC" w:rsidP="006C51BC">
      <w:pPr>
        <w:pStyle w:val="EndNoteBibliography"/>
      </w:pPr>
      <w:bookmarkStart w:id="105" w:name="_ENREF_22"/>
      <w:r w:rsidRPr="006C51BC">
        <w:t>[22]</w:t>
      </w:r>
      <w:r w:rsidRPr="006C51BC">
        <w:tab/>
        <w:t>LU Y, CASTELLANOS M, DAYAL U, et al. Automatic construction of a context-aware sentiment lexicon: an optimization approach; proceedings of the Proceedings of the 20th international conference on World wide web, F, 2011 [C]. ACM.</w:t>
      </w:r>
      <w:bookmarkEnd w:id="105"/>
    </w:p>
    <w:p w14:paraId="5D037F9D" w14:textId="77777777" w:rsidR="006C51BC" w:rsidRPr="006C51BC" w:rsidRDefault="006C51BC" w:rsidP="006C51BC">
      <w:pPr>
        <w:pStyle w:val="EndNoteBibliography"/>
      </w:pPr>
      <w:bookmarkStart w:id="106" w:name="_ENREF_23"/>
      <w:r w:rsidRPr="006C51BC">
        <w:t>[23]</w:t>
      </w:r>
      <w:r w:rsidRPr="006C51BC">
        <w:tab/>
        <w:t>CHOI Y, CARDIE C. Learning with Compositional Semantics as Structural Inference for Subsentential Sentiment Analysis; proceedings of the EMNLP, F, 2008 [C].</w:t>
      </w:r>
      <w:bookmarkEnd w:id="106"/>
    </w:p>
    <w:p w14:paraId="6A43A0B8" w14:textId="77777777" w:rsidR="00D15A3C" w:rsidRDefault="00440A76" w:rsidP="006974B1">
      <w:pPr>
        <w:pStyle w:val="a0"/>
        <w:ind w:firstLine="360"/>
      </w:pPr>
      <w:r>
        <w:fldChar w:fldCharType="end"/>
      </w:r>
    </w:p>
    <w:p w14:paraId="3F79A842" w14:textId="77777777" w:rsidR="00951AEC" w:rsidRPr="008525F4" w:rsidRDefault="00951AEC" w:rsidP="008525F4">
      <w:pPr>
        <w:widowControl/>
        <w:jc w:val="left"/>
        <w:rPr>
          <w:sz w:val="24"/>
          <w:szCs w:val="24"/>
        </w:rPr>
      </w:pPr>
    </w:p>
    <w:sectPr w:rsidR="00951AEC" w:rsidRPr="008525F4" w:rsidSect="00B632E8">
      <w:pgSz w:w="11906" w:h="16838" w:code="9"/>
      <w:pgMar w:top="1701" w:right="1134" w:bottom="1418" w:left="1701" w:header="567" w:footer="96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yi han" w:date="2016-07-28T08:12:00Z" w:initials="sh">
    <w:p w14:paraId="21846DEB" w14:textId="77777777" w:rsidR="002E2A3C" w:rsidRDefault="002E2A3C">
      <w:pPr>
        <w:pStyle w:val="aff7"/>
      </w:pPr>
      <w:r>
        <w:rPr>
          <w:rStyle w:val="aff6"/>
        </w:rPr>
        <w:annotationRef/>
      </w:r>
      <w:r>
        <w:rPr>
          <w:rFonts w:hint="eastAsia"/>
        </w:rPr>
        <w:t>今天是七月二十八</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846D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ABB4F" w14:textId="77777777" w:rsidR="0029378D" w:rsidRDefault="0029378D">
      <w:r>
        <w:separator/>
      </w:r>
    </w:p>
  </w:endnote>
  <w:endnote w:type="continuationSeparator" w:id="0">
    <w:p w14:paraId="590F2B21" w14:textId="77777777" w:rsidR="0029378D" w:rsidRDefault="0029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4F1C8" w14:textId="77777777" w:rsidR="0029378D" w:rsidRDefault="0029378D">
      <w:r>
        <w:separator/>
      </w:r>
    </w:p>
  </w:footnote>
  <w:footnote w:type="continuationSeparator" w:id="0">
    <w:p w14:paraId="01078343" w14:textId="77777777" w:rsidR="0029378D" w:rsidRDefault="00293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FCE7" w14:textId="613E652F" w:rsidR="001044E0" w:rsidRPr="000A4AC1" w:rsidRDefault="001044E0" w:rsidP="00B632E8">
    <w:pPr>
      <w:pStyle w:val="af5"/>
      <w:tabs>
        <w:tab w:val="clear" w:pos="4153"/>
        <w:tab w:val="clear" w:pos="8306"/>
        <w:tab w:val="center" w:pos="4535"/>
        <w:tab w:val="right" w:pos="9071"/>
      </w:tabs>
      <w:textAlignment w:val="center"/>
      <w:rPr>
        <w:szCs w:val="21"/>
      </w:rPr>
    </w:pPr>
    <w:r>
      <w:rPr>
        <w:noProof/>
      </w:rPr>
      <w:drawing>
        <wp:inline distT="0" distB="0" distL="0" distR="0" wp14:anchorId="2EFE0E0F" wp14:editId="636E1BE1">
          <wp:extent cx="4572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sidRPr="00C70F52">
      <w:rPr>
        <w:rFonts w:eastAsia="宋体"/>
        <w:sz w:val="21"/>
      </w:rPr>
      <w:t xml:space="preserve"> </w:t>
    </w:r>
    <w:r w:rsidRPr="00C70F52">
      <w:rPr>
        <w:rFonts w:eastAsia="宋体"/>
        <w:sz w:val="21"/>
      </w:rPr>
      <w:fldChar w:fldCharType="begin"/>
    </w:r>
    <w:r w:rsidRPr="00C70F52">
      <w:rPr>
        <w:rFonts w:eastAsia="宋体"/>
        <w:sz w:val="21"/>
      </w:rPr>
      <w:instrText xml:space="preserve"> PAGE   \* MERGEFORMAT </w:instrText>
    </w:r>
    <w:r w:rsidRPr="00C70F52">
      <w:rPr>
        <w:rFonts w:eastAsia="宋体"/>
        <w:sz w:val="21"/>
      </w:rPr>
      <w:fldChar w:fldCharType="separate"/>
    </w:r>
    <w:r w:rsidR="002E2A3C" w:rsidRPr="002E2A3C">
      <w:rPr>
        <w:rFonts w:eastAsia="宋体"/>
        <w:noProof/>
        <w:sz w:val="21"/>
        <w:lang w:val="zh-CN"/>
      </w:rPr>
      <w:t>I</w:t>
    </w:r>
    <w:r w:rsidRPr="00C70F52">
      <w:rPr>
        <w:rFonts w:eastAsia="宋体"/>
        <w:sz w:val="21"/>
      </w:rPr>
      <w:fldChar w:fldCharType="end"/>
    </w:r>
    <w:r w:rsidRPr="00C70F52">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150"/>
    <w:multiLevelType w:val="hybridMultilevel"/>
    <w:tmpl w:val="A418D78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293E89E6"/>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992" w:firstLine="0"/>
      </w:pPr>
      <w:rPr>
        <w:rFonts w:hint="eastAsia"/>
      </w:rPr>
    </w:lvl>
    <w:lvl w:ilvl="3">
      <w:start w:val="1"/>
      <w:numFmt w:val="decimal"/>
      <w:suff w:val="space"/>
      <w:lvlText w:val="%4、"/>
      <w:lvlJc w:val="left"/>
      <w:pPr>
        <w:ind w:left="425"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2A53050"/>
    <w:multiLevelType w:val="hybridMultilevel"/>
    <w:tmpl w:val="64126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D927F6"/>
    <w:multiLevelType w:val="hybridMultilevel"/>
    <w:tmpl w:val="62888FC2"/>
    <w:lvl w:ilvl="0" w:tplc="F8C8CD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304E81"/>
    <w:multiLevelType w:val="hybridMultilevel"/>
    <w:tmpl w:val="DB56FC2C"/>
    <w:lvl w:ilvl="0" w:tplc="1AA4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281EA1"/>
    <w:multiLevelType w:val="hybridMultilevel"/>
    <w:tmpl w:val="381E6A5C"/>
    <w:lvl w:ilvl="0" w:tplc="95567A16">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9F412D5"/>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2A1BC1"/>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93DA7"/>
    <w:multiLevelType w:val="hybridMultilevel"/>
    <w:tmpl w:val="57F6D2D2"/>
    <w:lvl w:ilvl="0" w:tplc="B8504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 w:numId="1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yi han">
    <w15:presenceInfo w15:providerId="Windows Live" w15:userId="b72c9a7a15c43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eaxf2w9pd2rviere26vs004x2exrrefzz2p&quot;&gt;我的EndNote库&lt;record-ids&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record-ids&gt;&lt;/item&gt;&lt;/Libraries&gt;"/>
  </w:docVars>
  <w:rsids>
    <w:rsidRoot w:val="00532A56"/>
    <w:rsid w:val="00001961"/>
    <w:rsid w:val="00002D02"/>
    <w:rsid w:val="00005246"/>
    <w:rsid w:val="00005366"/>
    <w:rsid w:val="00005A2A"/>
    <w:rsid w:val="00007FC9"/>
    <w:rsid w:val="00010AF0"/>
    <w:rsid w:val="000112ED"/>
    <w:rsid w:val="00013D8A"/>
    <w:rsid w:val="00017A47"/>
    <w:rsid w:val="00020F08"/>
    <w:rsid w:val="0002143B"/>
    <w:rsid w:val="00025362"/>
    <w:rsid w:val="00025481"/>
    <w:rsid w:val="000257FF"/>
    <w:rsid w:val="00025A29"/>
    <w:rsid w:val="00025B35"/>
    <w:rsid w:val="0002623A"/>
    <w:rsid w:val="00026C04"/>
    <w:rsid w:val="00026C76"/>
    <w:rsid w:val="0002731E"/>
    <w:rsid w:val="00027845"/>
    <w:rsid w:val="00030B6F"/>
    <w:rsid w:val="000349F3"/>
    <w:rsid w:val="000359E7"/>
    <w:rsid w:val="00035F48"/>
    <w:rsid w:val="00036B1F"/>
    <w:rsid w:val="000421E3"/>
    <w:rsid w:val="00042A19"/>
    <w:rsid w:val="0004358C"/>
    <w:rsid w:val="0004457A"/>
    <w:rsid w:val="00044841"/>
    <w:rsid w:val="00045DA3"/>
    <w:rsid w:val="00046F65"/>
    <w:rsid w:val="0004740C"/>
    <w:rsid w:val="00047769"/>
    <w:rsid w:val="00050122"/>
    <w:rsid w:val="00050266"/>
    <w:rsid w:val="00050890"/>
    <w:rsid w:val="00052C51"/>
    <w:rsid w:val="00053076"/>
    <w:rsid w:val="000530FB"/>
    <w:rsid w:val="00053F5B"/>
    <w:rsid w:val="00055568"/>
    <w:rsid w:val="000576D2"/>
    <w:rsid w:val="00060731"/>
    <w:rsid w:val="00060D55"/>
    <w:rsid w:val="0006178C"/>
    <w:rsid w:val="00061D1B"/>
    <w:rsid w:val="00062487"/>
    <w:rsid w:val="00062903"/>
    <w:rsid w:val="00062B9C"/>
    <w:rsid w:val="00064386"/>
    <w:rsid w:val="00064C2A"/>
    <w:rsid w:val="000668FC"/>
    <w:rsid w:val="00066CEB"/>
    <w:rsid w:val="0007338A"/>
    <w:rsid w:val="00073B04"/>
    <w:rsid w:val="00075713"/>
    <w:rsid w:val="00076384"/>
    <w:rsid w:val="00077639"/>
    <w:rsid w:val="00080D75"/>
    <w:rsid w:val="00081389"/>
    <w:rsid w:val="00083FED"/>
    <w:rsid w:val="0008445F"/>
    <w:rsid w:val="00084F3E"/>
    <w:rsid w:val="000856A2"/>
    <w:rsid w:val="00085717"/>
    <w:rsid w:val="00086128"/>
    <w:rsid w:val="000870D3"/>
    <w:rsid w:val="0008737B"/>
    <w:rsid w:val="00087481"/>
    <w:rsid w:val="000876BC"/>
    <w:rsid w:val="0009258C"/>
    <w:rsid w:val="000925F5"/>
    <w:rsid w:val="00092DD4"/>
    <w:rsid w:val="000932A6"/>
    <w:rsid w:val="000936D3"/>
    <w:rsid w:val="00094B5A"/>
    <w:rsid w:val="00095210"/>
    <w:rsid w:val="00095344"/>
    <w:rsid w:val="000975E6"/>
    <w:rsid w:val="00097E8E"/>
    <w:rsid w:val="00097F65"/>
    <w:rsid w:val="000A1550"/>
    <w:rsid w:val="000A1F4A"/>
    <w:rsid w:val="000A3142"/>
    <w:rsid w:val="000A48D9"/>
    <w:rsid w:val="000A4AC1"/>
    <w:rsid w:val="000A4B55"/>
    <w:rsid w:val="000A4F5C"/>
    <w:rsid w:val="000A537D"/>
    <w:rsid w:val="000A5A7D"/>
    <w:rsid w:val="000B0030"/>
    <w:rsid w:val="000B10FD"/>
    <w:rsid w:val="000B2202"/>
    <w:rsid w:val="000B3176"/>
    <w:rsid w:val="000B35A0"/>
    <w:rsid w:val="000B3E40"/>
    <w:rsid w:val="000B5B54"/>
    <w:rsid w:val="000B7125"/>
    <w:rsid w:val="000B732F"/>
    <w:rsid w:val="000B79B2"/>
    <w:rsid w:val="000C0457"/>
    <w:rsid w:val="000C083C"/>
    <w:rsid w:val="000C248A"/>
    <w:rsid w:val="000C369A"/>
    <w:rsid w:val="000C4BC5"/>
    <w:rsid w:val="000C6E76"/>
    <w:rsid w:val="000C78F5"/>
    <w:rsid w:val="000D0FD9"/>
    <w:rsid w:val="000D20C1"/>
    <w:rsid w:val="000D301F"/>
    <w:rsid w:val="000D7A11"/>
    <w:rsid w:val="000D7D2D"/>
    <w:rsid w:val="000E0000"/>
    <w:rsid w:val="000E0299"/>
    <w:rsid w:val="000E0726"/>
    <w:rsid w:val="000E1EAB"/>
    <w:rsid w:val="000E2D5C"/>
    <w:rsid w:val="000E3B6B"/>
    <w:rsid w:val="000E554E"/>
    <w:rsid w:val="000E5CDB"/>
    <w:rsid w:val="000E646C"/>
    <w:rsid w:val="000E64AD"/>
    <w:rsid w:val="000E7B6D"/>
    <w:rsid w:val="000E7FB2"/>
    <w:rsid w:val="000F108A"/>
    <w:rsid w:val="000F1740"/>
    <w:rsid w:val="000F3E59"/>
    <w:rsid w:val="000F6097"/>
    <w:rsid w:val="000F79CE"/>
    <w:rsid w:val="00101445"/>
    <w:rsid w:val="00103774"/>
    <w:rsid w:val="001044E0"/>
    <w:rsid w:val="001069A2"/>
    <w:rsid w:val="001071DF"/>
    <w:rsid w:val="001102FB"/>
    <w:rsid w:val="00110DCE"/>
    <w:rsid w:val="00111E0A"/>
    <w:rsid w:val="001126BC"/>
    <w:rsid w:val="00112BAC"/>
    <w:rsid w:val="00116689"/>
    <w:rsid w:val="0011743B"/>
    <w:rsid w:val="00121182"/>
    <w:rsid w:val="00121A8A"/>
    <w:rsid w:val="00123150"/>
    <w:rsid w:val="00123D4D"/>
    <w:rsid w:val="00124B67"/>
    <w:rsid w:val="001259AC"/>
    <w:rsid w:val="00126823"/>
    <w:rsid w:val="00127F2B"/>
    <w:rsid w:val="00130222"/>
    <w:rsid w:val="001309D6"/>
    <w:rsid w:val="00132790"/>
    <w:rsid w:val="001329EE"/>
    <w:rsid w:val="001335FB"/>
    <w:rsid w:val="001348F9"/>
    <w:rsid w:val="001351F9"/>
    <w:rsid w:val="00135A1E"/>
    <w:rsid w:val="00136100"/>
    <w:rsid w:val="00137754"/>
    <w:rsid w:val="00140BE5"/>
    <w:rsid w:val="00141C93"/>
    <w:rsid w:val="00142B74"/>
    <w:rsid w:val="001447CF"/>
    <w:rsid w:val="0014498D"/>
    <w:rsid w:val="00144D04"/>
    <w:rsid w:val="00145A5E"/>
    <w:rsid w:val="00146661"/>
    <w:rsid w:val="001470AD"/>
    <w:rsid w:val="0014787C"/>
    <w:rsid w:val="00147EA7"/>
    <w:rsid w:val="0015052D"/>
    <w:rsid w:val="00150B42"/>
    <w:rsid w:val="00150C99"/>
    <w:rsid w:val="001515AA"/>
    <w:rsid w:val="00151A77"/>
    <w:rsid w:val="001536DE"/>
    <w:rsid w:val="00154653"/>
    <w:rsid w:val="0015475C"/>
    <w:rsid w:val="001556EF"/>
    <w:rsid w:val="00156872"/>
    <w:rsid w:val="00160FA5"/>
    <w:rsid w:val="0016108D"/>
    <w:rsid w:val="00162E71"/>
    <w:rsid w:val="001634FB"/>
    <w:rsid w:val="001659ED"/>
    <w:rsid w:val="0016612F"/>
    <w:rsid w:val="001752EE"/>
    <w:rsid w:val="00175466"/>
    <w:rsid w:val="00176340"/>
    <w:rsid w:val="001768A1"/>
    <w:rsid w:val="00177139"/>
    <w:rsid w:val="00177A66"/>
    <w:rsid w:val="00180A51"/>
    <w:rsid w:val="001815F1"/>
    <w:rsid w:val="001821E1"/>
    <w:rsid w:val="00182C69"/>
    <w:rsid w:val="00182D40"/>
    <w:rsid w:val="001834B1"/>
    <w:rsid w:val="001838F0"/>
    <w:rsid w:val="00183D07"/>
    <w:rsid w:val="00184AB6"/>
    <w:rsid w:val="00184D06"/>
    <w:rsid w:val="0018531A"/>
    <w:rsid w:val="00185DDB"/>
    <w:rsid w:val="00190CB4"/>
    <w:rsid w:val="00191C1C"/>
    <w:rsid w:val="00191C8F"/>
    <w:rsid w:val="00192553"/>
    <w:rsid w:val="0019273E"/>
    <w:rsid w:val="001A12B1"/>
    <w:rsid w:val="001A2206"/>
    <w:rsid w:val="001A25B4"/>
    <w:rsid w:val="001A25E8"/>
    <w:rsid w:val="001A3215"/>
    <w:rsid w:val="001A3F23"/>
    <w:rsid w:val="001A583E"/>
    <w:rsid w:val="001A6CBF"/>
    <w:rsid w:val="001B1920"/>
    <w:rsid w:val="001B48EA"/>
    <w:rsid w:val="001B4B1A"/>
    <w:rsid w:val="001B4F66"/>
    <w:rsid w:val="001B548B"/>
    <w:rsid w:val="001B59A1"/>
    <w:rsid w:val="001B6B77"/>
    <w:rsid w:val="001B765A"/>
    <w:rsid w:val="001C1473"/>
    <w:rsid w:val="001C16FD"/>
    <w:rsid w:val="001C2A81"/>
    <w:rsid w:val="001C4091"/>
    <w:rsid w:val="001C47B6"/>
    <w:rsid w:val="001C4AAC"/>
    <w:rsid w:val="001C7013"/>
    <w:rsid w:val="001C7D7D"/>
    <w:rsid w:val="001D01DC"/>
    <w:rsid w:val="001D1394"/>
    <w:rsid w:val="001D1D01"/>
    <w:rsid w:val="001D1EC2"/>
    <w:rsid w:val="001D225D"/>
    <w:rsid w:val="001D231E"/>
    <w:rsid w:val="001D2C2E"/>
    <w:rsid w:val="001D37FD"/>
    <w:rsid w:val="001D3A6D"/>
    <w:rsid w:val="001D531A"/>
    <w:rsid w:val="001D5571"/>
    <w:rsid w:val="001D5580"/>
    <w:rsid w:val="001D59CA"/>
    <w:rsid w:val="001D5C8D"/>
    <w:rsid w:val="001D7E1A"/>
    <w:rsid w:val="001D7F14"/>
    <w:rsid w:val="001D7F80"/>
    <w:rsid w:val="001E1701"/>
    <w:rsid w:val="001E1A48"/>
    <w:rsid w:val="001E1BD3"/>
    <w:rsid w:val="001E1E53"/>
    <w:rsid w:val="001E1F6E"/>
    <w:rsid w:val="001E2105"/>
    <w:rsid w:val="001E2D3C"/>
    <w:rsid w:val="001E3D6B"/>
    <w:rsid w:val="001E49DD"/>
    <w:rsid w:val="001E522F"/>
    <w:rsid w:val="001E7757"/>
    <w:rsid w:val="001E7896"/>
    <w:rsid w:val="001F3CFA"/>
    <w:rsid w:val="001F3E7D"/>
    <w:rsid w:val="001F695D"/>
    <w:rsid w:val="001F70A2"/>
    <w:rsid w:val="001F791E"/>
    <w:rsid w:val="001F7C17"/>
    <w:rsid w:val="0020234D"/>
    <w:rsid w:val="002026DE"/>
    <w:rsid w:val="002049E8"/>
    <w:rsid w:val="0020536B"/>
    <w:rsid w:val="00205A57"/>
    <w:rsid w:val="00207139"/>
    <w:rsid w:val="002115AF"/>
    <w:rsid w:val="002120D3"/>
    <w:rsid w:val="00214A15"/>
    <w:rsid w:val="00215025"/>
    <w:rsid w:val="00216050"/>
    <w:rsid w:val="00216C6D"/>
    <w:rsid w:val="002176D7"/>
    <w:rsid w:val="002205DD"/>
    <w:rsid w:val="00221611"/>
    <w:rsid w:val="00222162"/>
    <w:rsid w:val="00222B5B"/>
    <w:rsid w:val="00223DB9"/>
    <w:rsid w:val="002258B9"/>
    <w:rsid w:val="00227A63"/>
    <w:rsid w:val="002305AB"/>
    <w:rsid w:val="00233B88"/>
    <w:rsid w:val="00233C59"/>
    <w:rsid w:val="00234462"/>
    <w:rsid w:val="00234477"/>
    <w:rsid w:val="002367DD"/>
    <w:rsid w:val="0023717D"/>
    <w:rsid w:val="002407CB"/>
    <w:rsid w:val="002413C1"/>
    <w:rsid w:val="00241805"/>
    <w:rsid w:val="00242012"/>
    <w:rsid w:val="002429F9"/>
    <w:rsid w:val="00243201"/>
    <w:rsid w:val="00243654"/>
    <w:rsid w:val="002449E5"/>
    <w:rsid w:val="00244B78"/>
    <w:rsid w:val="0024511E"/>
    <w:rsid w:val="00246BA0"/>
    <w:rsid w:val="0025074E"/>
    <w:rsid w:val="00250AB6"/>
    <w:rsid w:val="00253457"/>
    <w:rsid w:val="002537A7"/>
    <w:rsid w:val="002539B7"/>
    <w:rsid w:val="002543BE"/>
    <w:rsid w:val="00255C27"/>
    <w:rsid w:val="00256FB3"/>
    <w:rsid w:val="002603C0"/>
    <w:rsid w:val="00263374"/>
    <w:rsid w:val="00263D58"/>
    <w:rsid w:val="00264860"/>
    <w:rsid w:val="002649A1"/>
    <w:rsid w:val="00265502"/>
    <w:rsid w:val="00272113"/>
    <w:rsid w:val="0027226F"/>
    <w:rsid w:val="002729AC"/>
    <w:rsid w:val="002732CC"/>
    <w:rsid w:val="002746EE"/>
    <w:rsid w:val="00276690"/>
    <w:rsid w:val="00283345"/>
    <w:rsid w:val="002839FE"/>
    <w:rsid w:val="00283C5E"/>
    <w:rsid w:val="0028655F"/>
    <w:rsid w:val="002865DD"/>
    <w:rsid w:val="0029004F"/>
    <w:rsid w:val="00290F37"/>
    <w:rsid w:val="00291220"/>
    <w:rsid w:val="002917EC"/>
    <w:rsid w:val="00291F44"/>
    <w:rsid w:val="00293666"/>
    <w:rsid w:val="0029378D"/>
    <w:rsid w:val="00294730"/>
    <w:rsid w:val="00294C5A"/>
    <w:rsid w:val="00294F92"/>
    <w:rsid w:val="002952A0"/>
    <w:rsid w:val="00296B8B"/>
    <w:rsid w:val="00296C50"/>
    <w:rsid w:val="002A0FB8"/>
    <w:rsid w:val="002A1332"/>
    <w:rsid w:val="002A2030"/>
    <w:rsid w:val="002A248C"/>
    <w:rsid w:val="002A2493"/>
    <w:rsid w:val="002A24B5"/>
    <w:rsid w:val="002A2553"/>
    <w:rsid w:val="002A33B6"/>
    <w:rsid w:val="002A4270"/>
    <w:rsid w:val="002A451F"/>
    <w:rsid w:val="002A4925"/>
    <w:rsid w:val="002A6829"/>
    <w:rsid w:val="002A709C"/>
    <w:rsid w:val="002A760A"/>
    <w:rsid w:val="002A7916"/>
    <w:rsid w:val="002B0A77"/>
    <w:rsid w:val="002B0B59"/>
    <w:rsid w:val="002B1EF0"/>
    <w:rsid w:val="002B2067"/>
    <w:rsid w:val="002B2888"/>
    <w:rsid w:val="002B3C59"/>
    <w:rsid w:val="002B3FD4"/>
    <w:rsid w:val="002B550F"/>
    <w:rsid w:val="002B596D"/>
    <w:rsid w:val="002B64BF"/>
    <w:rsid w:val="002B7445"/>
    <w:rsid w:val="002B78F1"/>
    <w:rsid w:val="002B7CC7"/>
    <w:rsid w:val="002C10E3"/>
    <w:rsid w:val="002C1E6F"/>
    <w:rsid w:val="002C3616"/>
    <w:rsid w:val="002C4B56"/>
    <w:rsid w:val="002C51ED"/>
    <w:rsid w:val="002C6168"/>
    <w:rsid w:val="002C7A87"/>
    <w:rsid w:val="002D0144"/>
    <w:rsid w:val="002D0FAD"/>
    <w:rsid w:val="002D34E8"/>
    <w:rsid w:val="002D3A79"/>
    <w:rsid w:val="002D4583"/>
    <w:rsid w:val="002D48C8"/>
    <w:rsid w:val="002D4A1E"/>
    <w:rsid w:val="002D6305"/>
    <w:rsid w:val="002D64FA"/>
    <w:rsid w:val="002E2A3C"/>
    <w:rsid w:val="002E4719"/>
    <w:rsid w:val="002E53EF"/>
    <w:rsid w:val="002E5E0C"/>
    <w:rsid w:val="002E6CB6"/>
    <w:rsid w:val="002E7430"/>
    <w:rsid w:val="002F1088"/>
    <w:rsid w:val="002F1838"/>
    <w:rsid w:val="002F2FBE"/>
    <w:rsid w:val="002F40D5"/>
    <w:rsid w:val="002F4E9A"/>
    <w:rsid w:val="002F5EBC"/>
    <w:rsid w:val="00300F83"/>
    <w:rsid w:val="00305792"/>
    <w:rsid w:val="00305FED"/>
    <w:rsid w:val="00306EA4"/>
    <w:rsid w:val="00307024"/>
    <w:rsid w:val="00311C32"/>
    <w:rsid w:val="00311C6C"/>
    <w:rsid w:val="00312457"/>
    <w:rsid w:val="00312519"/>
    <w:rsid w:val="00313B68"/>
    <w:rsid w:val="00313D16"/>
    <w:rsid w:val="00314305"/>
    <w:rsid w:val="00314F11"/>
    <w:rsid w:val="00314FF2"/>
    <w:rsid w:val="003160DE"/>
    <w:rsid w:val="00316230"/>
    <w:rsid w:val="003201F6"/>
    <w:rsid w:val="00320662"/>
    <w:rsid w:val="00320E46"/>
    <w:rsid w:val="00321AC8"/>
    <w:rsid w:val="003220CB"/>
    <w:rsid w:val="003223F7"/>
    <w:rsid w:val="00322997"/>
    <w:rsid w:val="00323813"/>
    <w:rsid w:val="00325D05"/>
    <w:rsid w:val="0032619B"/>
    <w:rsid w:val="003263BA"/>
    <w:rsid w:val="00330AC2"/>
    <w:rsid w:val="0033184D"/>
    <w:rsid w:val="00331C14"/>
    <w:rsid w:val="00333FCD"/>
    <w:rsid w:val="00334717"/>
    <w:rsid w:val="0033597D"/>
    <w:rsid w:val="00335D4D"/>
    <w:rsid w:val="00335DB5"/>
    <w:rsid w:val="00337116"/>
    <w:rsid w:val="00337BFD"/>
    <w:rsid w:val="00341379"/>
    <w:rsid w:val="00341728"/>
    <w:rsid w:val="00343ABD"/>
    <w:rsid w:val="003448C1"/>
    <w:rsid w:val="00345CB4"/>
    <w:rsid w:val="00345CD8"/>
    <w:rsid w:val="00346720"/>
    <w:rsid w:val="00346F41"/>
    <w:rsid w:val="003476A1"/>
    <w:rsid w:val="00350198"/>
    <w:rsid w:val="00351B15"/>
    <w:rsid w:val="00352ADE"/>
    <w:rsid w:val="003547AE"/>
    <w:rsid w:val="0035711E"/>
    <w:rsid w:val="00360AB4"/>
    <w:rsid w:val="00360D7A"/>
    <w:rsid w:val="00361B79"/>
    <w:rsid w:val="00362258"/>
    <w:rsid w:val="00362B7A"/>
    <w:rsid w:val="00364719"/>
    <w:rsid w:val="003656C2"/>
    <w:rsid w:val="003656C8"/>
    <w:rsid w:val="003662BA"/>
    <w:rsid w:val="003662EE"/>
    <w:rsid w:val="0036650B"/>
    <w:rsid w:val="003711B6"/>
    <w:rsid w:val="00372683"/>
    <w:rsid w:val="00373738"/>
    <w:rsid w:val="00373C86"/>
    <w:rsid w:val="00374AC6"/>
    <w:rsid w:val="00374FB7"/>
    <w:rsid w:val="00383A56"/>
    <w:rsid w:val="00383F47"/>
    <w:rsid w:val="003849E6"/>
    <w:rsid w:val="00384FF7"/>
    <w:rsid w:val="003910B9"/>
    <w:rsid w:val="00391283"/>
    <w:rsid w:val="0039367D"/>
    <w:rsid w:val="00397B40"/>
    <w:rsid w:val="00397DF8"/>
    <w:rsid w:val="003A059B"/>
    <w:rsid w:val="003A0675"/>
    <w:rsid w:val="003A21F3"/>
    <w:rsid w:val="003A2B22"/>
    <w:rsid w:val="003A3AAC"/>
    <w:rsid w:val="003A4D02"/>
    <w:rsid w:val="003A4EAC"/>
    <w:rsid w:val="003A505D"/>
    <w:rsid w:val="003A5879"/>
    <w:rsid w:val="003B01A2"/>
    <w:rsid w:val="003B1EAA"/>
    <w:rsid w:val="003B357F"/>
    <w:rsid w:val="003B4174"/>
    <w:rsid w:val="003B5040"/>
    <w:rsid w:val="003B5413"/>
    <w:rsid w:val="003B6D89"/>
    <w:rsid w:val="003B732C"/>
    <w:rsid w:val="003B7898"/>
    <w:rsid w:val="003C1CE3"/>
    <w:rsid w:val="003C2222"/>
    <w:rsid w:val="003C2DC0"/>
    <w:rsid w:val="003C3052"/>
    <w:rsid w:val="003D0297"/>
    <w:rsid w:val="003D1BE6"/>
    <w:rsid w:val="003D1D7B"/>
    <w:rsid w:val="003D1F60"/>
    <w:rsid w:val="003D2138"/>
    <w:rsid w:val="003D2BF6"/>
    <w:rsid w:val="003D2D39"/>
    <w:rsid w:val="003D3BF3"/>
    <w:rsid w:val="003D4A5B"/>
    <w:rsid w:val="003D5BC1"/>
    <w:rsid w:val="003D65D7"/>
    <w:rsid w:val="003D6A2C"/>
    <w:rsid w:val="003D710E"/>
    <w:rsid w:val="003E03E7"/>
    <w:rsid w:val="003E2FB6"/>
    <w:rsid w:val="003E4953"/>
    <w:rsid w:val="003E52FC"/>
    <w:rsid w:val="003E63FE"/>
    <w:rsid w:val="003E6A50"/>
    <w:rsid w:val="003E7298"/>
    <w:rsid w:val="003E75B9"/>
    <w:rsid w:val="003F090E"/>
    <w:rsid w:val="003F1B67"/>
    <w:rsid w:val="003F1C87"/>
    <w:rsid w:val="003F1CED"/>
    <w:rsid w:val="003F290F"/>
    <w:rsid w:val="003F2E60"/>
    <w:rsid w:val="003F3A14"/>
    <w:rsid w:val="003F5AEB"/>
    <w:rsid w:val="003F5BD5"/>
    <w:rsid w:val="003F76A6"/>
    <w:rsid w:val="0040169D"/>
    <w:rsid w:val="00402495"/>
    <w:rsid w:val="00402565"/>
    <w:rsid w:val="00402977"/>
    <w:rsid w:val="00403026"/>
    <w:rsid w:val="004038EF"/>
    <w:rsid w:val="004039B5"/>
    <w:rsid w:val="004045F7"/>
    <w:rsid w:val="00404BE9"/>
    <w:rsid w:val="004066D7"/>
    <w:rsid w:val="00406D0B"/>
    <w:rsid w:val="00412426"/>
    <w:rsid w:val="00412BBF"/>
    <w:rsid w:val="00414293"/>
    <w:rsid w:val="00421E1C"/>
    <w:rsid w:val="0042208C"/>
    <w:rsid w:val="0042247D"/>
    <w:rsid w:val="00423C64"/>
    <w:rsid w:val="00424248"/>
    <w:rsid w:val="004259A5"/>
    <w:rsid w:val="00426034"/>
    <w:rsid w:val="0042630D"/>
    <w:rsid w:val="004273CE"/>
    <w:rsid w:val="00431661"/>
    <w:rsid w:val="0043176B"/>
    <w:rsid w:val="0043185C"/>
    <w:rsid w:val="00431D93"/>
    <w:rsid w:val="00432669"/>
    <w:rsid w:val="00434F09"/>
    <w:rsid w:val="00435181"/>
    <w:rsid w:val="0043578F"/>
    <w:rsid w:val="00436031"/>
    <w:rsid w:val="00436CAF"/>
    <w:rsid w:val="004379BD"/>
    <w:rsid w:val="00437D94"/>
    <w:rsid w:val="00440A76"/>
    <w:rsid w:val="00442999"/>
    <w:rsid w:val="0044362F"/>
    <w:rsid w:val="00443655"/>
    <w:rsid w:val="00446147"/>
    <w:rsid w:val="004462B1"/>
    <w:rsid w:val="00446DAD"/>
    <w:rsid w:val="00447BB0"/>
    <w:rsid w:val="00451A6C"/>
    <w:rsid w:val="00452781"/>
    <w:rsid w:val="00452BBD"/>
    <w:rsid w:val="0045723B"/>
    <w:rsid w:val="00457762"/>
    <w:rsid w:val="00462481"/>
    <w:rsid w:val="004628D4"/>
    <w:rsid w:val="00463486"/>
    <w:rsid w:val="004652BD"/>
    <w:rsid w:val="00465CC9"/>
    <w:rsid w:val="004665B5"/>
    <w:rsid w:val="004667DA"/>
    <w:rsid w:val="0047172C"/>
    <w:rsid w:val="004717E0"/>
    <w:rsid w:val="004725C2"/>
    <w:rsid w:val="00472A08"/>
    <w:rsid w:val="004748FC"/>
    <w:rsid w:val="00474967"/>
    <w:rsid w:val="00475143"/>
    <w:rsid w:val="00475179"/>
    <w:rsid w:val="00475B34"/>
    <w:rsid w:val="0047645D"/>
    <w:rsid w:val="0048010C"/>
    <w:rsid w:val="004809B0"/>
    <w:rsid w:val="004814A8"/>
    <w:rsid w:val="0048243E"/>
    <w:rsid w:val="0048336D"/>
    <w:rsid w:val="00484E2A"/>
    <w:rsid w:val="00486196"/>
    <w:rsid w:val="004873F8"/>
    <w:rsid w:val="004874D3"/>
    <w:rsid w:val="004878C3"/>
    <w:rsid w:val="00490918"/>
    <w:rsid w:val="00491576"/>
    <w:rsid w:val="0049185B"/>
    <w:rsid w:val="00491BD9"/>
    <w:rsid w:val="00491DCD"/>
    <w:rsid w:val="00494AE8"/>
    <w:rsid w:val="004952B3"/>
    <w:rsid w:val="00495B9D"/>
    <w:rsid w:val="00497C59"/>
    <w:rsid w:val="00497E84"/>
    <w:rsid w:val="004A022D"/>
    <w:rsid w:val="004A2268"/>
    <w:rsid w:val="004A32B9"/>
    <w:rsid w:val="004A5A7F"/>
    <w:rsid w:val="004A5DD8"/>
    <w:rsid w:val="004A64A3"/>
    <w:rsid w:val="004A66BC"/>
    <w:rsid w:val="004A7011"/>
    <w:rsid w:val="004A7157"/>
    <w:rsid w:val="004A751E"/>
    <w:rsid w:val="004A7982"/>
    <w:rsid w:val="004B0689"/>
    <w:rsid w:val="004B0E36"/>
    <w:rsid w:val="004B22A8"/>
    <w:rsid w:val="004B26BD"/>
    <w:rsid w:val="004B2FC2"/>
    <w:rsid w:val="004B42A7"/>
    <w:rsid w:val="004B4E4E"/>
    <w:rsid w:val="004B6578"/>
    <w:rsid w:val="004B6A97"/>
    <w:rsid w:val="004B6E97"/>
    <w:rsid w:val="004C00E9"/>
    <w:rsid w:val="004C1D73"/>
    <w:rsid w:val="004C5446"/>
    <w:rsid w:val="004C5C16"/>
    <w:rsid w:val="004C66C7"/>
    <w:rsid w:val="004C7457"/>
    <w:rsid w:val="004D0B6B"/>
    <w:rsid w:val="004D0FED"/>
    <w:rsid w:val="004D155B"/>
    <w:rsid w:val="004D3003"/>
    <w:rsid w:val="004D3386"/>
    <w:rsid w:val="004D5AF7"/>
    <w:rsid w:val="004D6419"/>
    <w:rsid w:val="004D704C"/>
    <w:rsid w:val="004E02FC"/>
    <w:rsid w:val="004E0C31"/>
    <w:rsid w:val="004E10D6"/>
    <w:rsid w:val="004E2B8D"/>
    <w:rsid w:val="004E2F54"/>
    <w:rsid w:val="004E5B58"/>
    <w:rsid w:val="004E5D9E"/>
    <w:rsid w:val="004E66C8"/>
    <w:rsid w:val="004E6C92"/>
    <w:rsid w:val="004F1885"/>
    <w:rsid w:val="004F2687"/>
    <w:rsid w:val="004F2EAA"/>
    <w:rsid w:val="004F3469"/>
    <w:rsid w:val="004F4378"/>
    <w:rsid w:val="004F4796"/>
    <w:rsid w:val="004F50A6"/>
    <w:rsid w:val="004F5FE6"/>
    <w:rsid w:val="004F6603"/>
    <w:rsid w:val="004F6ACC"/>
    <w:rsid w:val="004F726D"/>
    <w:rsid w:val="004F7442"/>
    <w:rsid w:val="004F7B31"/>
    <w:rsid w:val="00500451"/>
    <w:rsid w:val="00501C6B"/>
    <w:rsid w:val="00502987"/>
    <w:rsid w:val="00502AF6"/>
    <w:rsid w:val="00502FBA"/>
    <w:rsid w:val="00504812"/>
    <w:rsid w:val="00504B24"/>
    <w:rsid w:val="00504E81"/>
    <w:rsid w:val="00507495"/>
    <w:rsid w:val="00507C91"/>
    <w:rsid w:val="00510DF2"/>
    <w:rsid w:val="00512009"/>
    <w:rsid w:val="00513170"/>
    <w:rsid w:val="005135F8"/>
    <w:rsid w:val="005139AD"/>
    <w:rsid w:val="005139EF"/>
    <w:rsid w:val="00513A88"/>
    <w:rsid w:val="00514AE7"/>
    <w:rsid w:val="00514D54"/>
    <w:rsid w:val="00515FA6"/>
    <w:rsid w:val="005162BF"/>
    <w:rsid w:val="00520279"/>
    <w:rsid w:val="0052081C"/>
    <w:rsid w:val="005209B5"/>
    <w:rsid w:val="00521106"/>
    <w:rsid w:val="005218EB"/>
    <w:rsid w:val="00523962"/>
    <w:rsid w:val="0052397F"/>
    <w:rsid w:val="00523DDB"/>
    <w:rsid w:val="00523E3A"/>
    <w:rsid w:val="00524C7C"/>
    <w:rsid w:val="00526FEA"/>
    <w:rsid w:val="00527B8C"/>
    <w:rsid w:val="00530719"/>
    <w:rsid w:val="00530E60"/>
    <w:rsid w:val="005328D0"/>
    <w:rsid w:val="00532A56"/>
    <w:rsid w:val="00532C9F"/>
    <w:rsid w:val="005334D7"/>
    <w:rsid w:val="00533717"/>
    <w:rsid w:val="0053563C"/>
    <w:rsid w:val="00535E39"/>
    <w:rsid w:val="00540DE3"/>
    <w:rsid w:val="00542316"/>
    <w:rsid w:val="00546046"/>
    <w:rsid w:val="005469CB"/>
    <w:rsid w:val="00546B5B"/>
    <w:rsid w:val="00550262"/>
    <w:rsid w:val="005503EC"/>
    <w:rsid w:val="00550DB5"/>
    <w:rsid w:val="005512AF"/>
    <w:rsid w:val="005529A2"/>
    <w:rsid w:val="00552CF1"/>
    <w:rsid w:val="00552EB6"/>
    <w:rsid w:val="00552ECE"/>
    <w:rsid w:val="00553EAB"/>
    <w:rsid w:val="00554964"/>
    <w:rsid w:val="005565F3"/>
    <w:rsid w:val="005568B4"/>
    <w:rsid w:val="00556975"/>
    <w:rsid w:val="005607D1"/>
    <w:rsid w:val="005609C5"/>
    <w:rsid w:val="005615DB"/>
    <w:rsid w:val="00561662"/>
    <w:rsid w:val="00563CE7"/>
    <w:rsid w:val="005654B7"/>
    <w:rsid w:val="005667E1"/>
    <w:rsid w:val="00567E43"/>
    <w:rsid w:val="0057134A"/>
    <w:rsid w:val="0057318E"/>
    <w:rsid w:val="00573FF6"/>
    <w:rsid w:val="00574267"/>
    <w:rsid w:val="00574DB3"/>
    <w:rsid w:val="005755FC"/>
    <w:rsid w:val="00575E72"/>
    <w:rsid w:val="005809C5"/>
    <w:rsid w:val="00581383"/>
    <w:rsid w:val="00581384"/>
    <w:rsid w:val="00581F63"/>
    <w:rsid w:val="005820CE"/>
    <w:rsid w:val="00582301"/>
    <w:rsid w:val="00582E2C"/>
    <w:rsid w:val="00583381"/>
    <w:rsid w:val="005839D4"/>
    <w:rsid w:val="00584E57"/>
    <w:rsid w:val="0058569A"/>
    <w:rsid w:val="00587E9B"/>
    <w:rsid w:val="005903CC"/>
    <w:rsid w:val="00590C1D"/>
    <w:rsid w:val="00590D7C"/>
    <w:rsid w:val="0059183B"/>
    <w:rsid w:val="00593595"/>
    <w:rsid w:val="005949F8"/>
    <w:rsid w:val="005949FA"/>
    <w:rsid w:val="0059516E"/>
    <w:rsid w:val="0059590A"/>
    <w:rsid w:val="005A0518"/>
    <w:rsid w:val="005A170F"/>
    <w:rsid w:val="005A20B7"/>
    <w:rsid w:val="005A20D1"/>
    <w:rsid w:val="005A2EF9"/>
    <w:rsid w:val="005A38AF"/>
    <w:rsid w:val="005A4312"/>
    <w:rsid w:val="005A4744"/>
    <w:rsid w:val="005A4BAE"/>
    <w:rsid w:val="005A55C1"/>
    <w:rsid w:val="005A57BE"/>
    <w:rsid w:val="005A62A2"/>
    <w:rsid w:val="005A74D0"/>
    <w:rsid w:val="005A7E97"/>
    <w:rsid w:val="005B0132"/>
    <w:rsid w:val="005B03F7"/>
    <w:rsid w:val="005B316E"/>
    <w:rsid w:val="005B3A8D"/>
    <w:rsid w:val="005B4114"/>
    <w:rsid w:val="005B45F8"/>
    <w:rsid w:val="005B64BC"/>
    <w:rsid w:val="005B6BC2"/>
    <w:rsid w:val="005C0D0F"/>
    <w:rsid w:val="005C136B"/>
    <w:rsid w:val="005C36A4"/>
    <w:rsid w:val="005C5D32"/>
    <w:rsid w:val="005C6DC9"/>
    <w:rsid w:val="005D3395"/>
    <w:rsid w:val="005D48E1"/>
    <w:rsid w:val="005D518B"/>
    <w:rsid w:val="005D55A2"/>
    <w:rsid w:val="005D6A52"/>
    <w:rsid w:val="005D6B5D"/>
    <w:rsid w:val="005E23F7"/>
    <w:rsid w:val="005E3A2F"/>
    <w:rsid w:val="005E3ED1"/>
    <w:rsid w:val="005E4BD8"/>
    <w:rsid w:val="005E4F59"/>
    <w:rsid w:val="005E5820"/>
    <w:rsid w:val="005E5E60"/>
    <w:rsid w:val="005E7201"/>
    <w:rsid w:val="005E72E6"/>
    <w:rsid w:val="005E7511"/>
    <w:rsid w:val="005F090C"/>
    <w:rsid w:val="005F135C"/>
    <w:rsid w:val="005F14CA"/>
    <w:rsid w:val="005F1706"/>
    <w:rsid w:val="005F2187"/>
    <w:rsid w:val="005F2430"/>
    <w:rsid w:val="005F2955"/>
    <w:rsid w:val="005F2C44"/>
    <w:rsid w:val="005F4E5A"/>
    <w:rsid w:val="005F4ED0"/>
    <w:rsid w:val="005F5C3D"/>
    <w:rsid w:val="005F709F"/>
    <w:rsid w:val="005F7D4B"/>
    <w:rsid w:val="0060003E"/>
    <w:rsid w:val="00600AE9"/>
    <w:rsid w:val="0060137D"/>
    <w:rsid w:val="00601AD0"/>
    <w:rsid w:val="00602B8A"/>
    <w:rsid w:val="00602DD9"/>
    <w:rsid w:val="00607023"/>
    <w:rsid w:val="006073F4"/>
    <w:rsid w:val="00610F19"/>
    <w:rsid w:val="00611F77"/>
    <w:rsid w:val="00613ED4"/>
    <w:rsid w:val="00614446"/>
    <w:rsid w:val="006146A3"/>
    <w:rsid w:val="0061499E"/>
    <w:rsid w:val="00614ACD"/>
    <w:rsid w:val="00616E12"/>
    <w:rsid w:val="00616EC3"/>
    <w:rsid w:val="006179C0"/>
    <w:rsid w:val="00617D72"/>
    <w:rsid w:val="00621548"/>
    <w:rsid w:val="00621BF3"/>
    <w:rsid w:val="00622288"/>
    <w:rsid w:val="00622E4E"/>
    <w:rsid w:val="006232E0"/>
    <w:rsid w:val="00623C5C"/>
    <w:rsid w:val="006244A1"/>
    <w:rsid w:val="0062632D"/>
    <w:rsid w:val="00627287"/>
    <w:rsid w:val="006279F1"/>
    <w:rsid w:val="006337F8"/>
    <w:rsid w:val="00635897"/>
    <w:rsid w:val="006400ED"/>
    <w:rsid w:val="006401A2"/>
    <w:rsid w:val="006401B7"/>
    <w:rsid w:val="0064024B"/>
    <w:rsid w:val="0064092A"/>
    <w:rsid w:val="006410DA"/>
    <w:rsid w:val="006412C3"/>
    <w:rsid w:val="006423F9"/>
    <w:rsid w:val="00642569"/>
    <w:rsid w:val="00644EC0"/>
    <w:rsid w:val="006454A8"/>
    <w:rsid w:val="00645965"/>
    <w:rsid w:val="00645B9D"/>
    <w:rsid w:val="00645E4C"/>
    <w:rsid w:val="006509E4"/>
    <w:rsid w:val="0065146D"/>
    <w:rsid w:val="006517FA"/>
    <w:rsid w:val="0065182E"/>
    <w:rsid w:val="006518BF"/>
    <w:rsid w:val="00651B0F"/>
    <w:rsid w:val="00651C08"/>
    <w:rsid w:val="00653044"/>
    <w:rsid w:val="00653B3F"/>
    <w:rsid w:val="00654963"/>
    <w:rsid w:val="00655E90"/>
    <w:rsid w:val="00656E13"/>
    <w:rsid w:val="00661803"/>
    <w:rsid w:val="006619C9"/>
    <w:rsid w:val="00661B61"/>
    <w:rsid w:val="00663CE9"/>
    <w:rsid w:val="0066698C"/>
    <w:rsid w:val="00667311"/>
    <w:rsid w:val="006705A5"/>
    <w:rsid w:val="00670C26"/>
    <w:rsid w:val="00670CE6"/>
    <w:rsid w:val="00672C82"/>
    <w:rsid w:val="00673432"/>
    <w:rsid w:val="006734CE"/>
    <w:rsid w:val="006734DA"/>
    <w:rsid w:val="006742D2"/>
    <w:rsid w:val="006746FC"/>
    <w:rsid w:val="006748BD"/>
    <w:rsid w:val="00674A5D"/>
    <w:rsid w:val="00674F00"/>
    <w:rsid w:val="00675965"/>
    <w:rsid w:val="00676AAF"/>
    <w:rsid w:val="006777F4"/>
    <w:rsid w:val="00677A4F"/>
    <w:rsid w:val="006803EF"/>
    <w:rsid w:val="006816B2"/>
    <w:rsid w:val="00681D7C"/>
    <w:rsid w:val="00681E39"/>
    <w:rsid w:val="006835EB"/>
    <w:rsid w:val="00683A3E"/>
    <w:rsid w:val="006841B0"/>
    <w:rsid w:val="0068477D"/>
    <w:rsid w:val="00684A23"/>
    <w:rsid w:val="00684B7D"/>
    <w:rsid w:val="00684FA4"/>
    <w:rsid w:val="00685534"/>
    <w:rsid w:val="00687192"/>
    <w:rsid w:val="00687825"/>
    <w:rsid w:val="00690E98"/>
    <w:rsid w:val="00691523"/>
    <w:rsid w:val="00691F18"/>
    <w:rsid w:val="00692367"/>
    <w:rsid w:val="00692873"/>
    <w:rsid w:val="006929A2"/>
    <w:rsid w:val="00694398"/>
    <w:rsid w:val="006974B1"/>
    <w:rsid w:val="00697C48"/>
    <w:rsid w:val="00697E40"/>
    <w:rsid w:val="006A0B36"/>
    <w:rsid w:val="006A0BC1"/>
    <w:rsid w:val="006A212E"/>
    <w:rsid w:val="006A2CCA"/>
    <w:rsid w:val="006A3858"/>
    <w:rsid w:val="006A4C1F"/>
    <w:rsid w:val="006A5376"/>
    <w:rsid w:val="006A6316"/>
    <w:rsid w:val="006A6576"/>
    <w:rsid w:val="006A79DB"/>
    <w:rsid w:val="006B29BB"/>
    <w:rsid w:val="006B29EF"/>
    <w:rsid w:val="006B5726"/>
    <w:rsid w:val="006C001D"/>
    <w:rsid w:val="006C1C0C"/>
    <w:rsid w:val="006C384C"/>
    <w:rsid w:val="006C3DE3"/>
    <w:rsid w:val="006C4B66"/>
    <w:rsid w:val="006C4CF9"/>
    <w:rsid w:val="006C51BC"/>
    <w:rsid w:val="006C7014"/>
    <w:rsid w:val="006C7E10"/>
    <w:rsid w:val="006D04E5"/>
    <w:rsid w:val="006D0566"/>
    <w:rsid w:val="006D0B0F"/>
    <w:rsid w:val="006D1F85"/>
    <w:rsid w:val="006D26EA"/>
    <w:rsid w:val="006D31C6"/>
    <w:rsid w:val="006D3DF7"/>
    <w:rsid w:val="006D4808"/>
    <w:rsid w:val="006D52E8"/>
    <w:rsid w:val="006D54CE"/>
    <w:rsid w:val="006D6389"/>
    <w:rsid w:val="006E2109"/>
    <w:rsid w:val="006E3218"/>
    <w:rsid w:val="006E37B4"/>
    <w:rsid w:val="006E40B8"/>
    <w:rsid w:val="006E44A3"/>
    <w:rsid w:val="006E57D0"/>
    <w:rsid w:val="006E6FF7"/>
    <w:rsid w:val="006F1E48"/>
    <w:rsid w:val="006F2689"/>
    <w:rsid w:val="006F27E1"/>
    <w:rsid w:val="006F371B"/>
    <w:rsid w:val="006F3BF2"/>
    <w:rsid w:val="006F6C00"/>
    <w:rsid w:val="006F7566"/>
    <w:rsid w:val="0070034F"/>
    <w:rsid w:val="00701318"/>
    <w:rsid w:val="007015E6"/>
    <w:rsid w:val="0070165E"/>
    <w:rsid w:val="0070362B"/>
    <w:rsid w:val="007060A9"/>
    <w:rsid w:val="0070647A"/>
    <w:rsid w:val="007069ED"/>
    <w:rsid w:val="00706AD9"/>
    <w:rsid w:val="00706E10"/>
    <w:rsid w:val="00706ED6"/>
    <w:rsid w:val="00710036"/>
    <w:rsid w:val="007147D5"/>
    <w:rsid w:val="007176D5"/>
    <w:rsid w:val="007206E3"/>
    <w:rsid w:val="00720BFA"/>
    <w:rsid w:val="00720E71"/>
    <w:rsid w:val="00720F52"/>
    <w:rsid w:val="0072294B"/>
    <w:rsid w:val="00723E13"/>
    <w:rsid w:val="00724A61"/>
    <w:rsid w:val="00724BA8"/>
    <w:rsid w:val="0072575E"/>
    <w:rsid w:val="00726DAB"/>
    <w:rsid w:val="00731AA9"/>
    <w:rsid w:val="00731E62"/>
    <w:rsid w:val="007328E2"/>
    <w:rsid w:val="00734379"/>
    <w:rsid w:val="007346EA"/>
    <w:rsid w:val="0073495E"/>
    <w:rsid w:val="00734C25"/>
    <w:rsid w:val="00737B0F"/>
    <w:rsid w:val="00740638"/>
    <w:rsid w:val="0074094F"/>
    <w:rsid w:val="0074211D"/>
    <w:rsid w:val="007426B3"/>
    <w:rsid w:val="007428B2"/>
    <w:rsid w:val="00742C4A"/>
    <w:rsid w:val="00742F26"/>
    <w:rsid w:val="007437D7"/>
    <w:rsid w:val="00745654"/>
    <w:rsid w:val="0074734C"/>
    <w:rsid w:val="00750CE1"/>
    <w:rsid w:val="007517AF"/>
    <w:rsid w:val="007541FC"/>
    <w:rsid w:val="007551A8"/>
    <w:rsid w:val="00755CD3"/>
    <w:rsid w:val="0075797C"/>
    <w:rsid w:val="007602CD"/>
    <w:rsid w:val="00760711"/>
    <w:rsid w:val="00760F5A"/>
    <w:rsid w:val="00763257"/>
    <w:rsid w:val="007637D7"/>
    <w:rsid w:val="007638D1"/>
    <w:rsid w:val="00763B7D"/>
    <w:rsid w:val="00763BBC"/>
    <w:rsid w:val="00764BE1"/>
    <w:rsid w:val="00767211"/>
    <w:rsid w:val="0077038C"/>
    <w:rsid w:val="0077058B"/>
    <w:rsid w:val="00770A62"/>
    <w:rsid w:val="00770A89"/>
    <w:rsid w:val="00770E50"/>
    <w:rsid w:val="007727C1"/>
    <w:rsid w:val="00772B5F"/>
    <w:rsid w:val="00773133"/>
    <w:rsid w:val="00774EA1"/>
    <w:rsid w:val="0077602A"/>
    <w:rsid w:val="00776882"/>
    <w:rsid w:val="00776E4E"/>
    <w:rsid w:val="00777754"/>
    <w:rsid w:val="0077788E"/>
    <w:rsid w:val="00777A44"/>
    <w:rsid w:val="00781BFF"/>
    <w:rsid w:val="0078239F"/>
    <w:rsid w:val="00783354"/>
    <w:rsid w:val="007848A4"/>
    <w:rsid w:val="007849B0"/>
    <w:rsid w:val="0078556A"/>
    <w:rsid w:val="007874CC"/>
    <w:rsid w:val="00787FDE"/>
    <w:rsid w:val="0079207C"/>
    <w:rsid w:val="007923AC"/>
    <w:rsid w:val="00792AA3"/>
    <w:rsid w:val="00794236"/>
    <w:rsid w:val="00794E75"/>
    <w:rsid w:val="0079540E"/>
    <w:rsid w:val="007957A5"/>
    <w:rsid w:val="007963FE"/>
    <w:rsid w:val="0079674D"/>
    <w:rsid w:val="0079711B"/>
    <w:rsid w:val="007A0C10"/>
    <w:rsid w:val="007A103B"/>
    <w:rsid w:val="007A1EF5"/>
    <w:rsid w:val="007A21FA"/>
    <w:rsid w:val="007A274E"/>
    <w:rsid w:val="007A3290"/>
    <w:rsid w:val="007A350C"/>
    <w:rsid w:val="007A41CB"/>
    <w:rsid w:val="007A660F"/>
    <w:rsid w:val="007B0ECF"/>
    <w:rsid w:val="007B1264"/>
    <w:rsid w:val="007B18EE"/>
    <w:rsid w:val="007B24D7"/>
    <w:rsid w:val="007B375E"/>
    <w:rsid w:val="007B5ACD"/>
    <w:rsid w:val="007B5E6E"/>
    <w:rsid w:val="007B71E4"/>
    <w:rsid w:val="007B7F0F"/>
    <w:rsid w:val="007C0B68"/>
    <w:rsid w:val="007C24C3"/>
    <w:rsid w:val="007C3F6F"/>
    <w:rsid w:val="007C4150"/>
    <w:rsid w:val="007C4DF4"/>
    <w:rsid w:val="007C4EF4"/>
    <w:rsid w:val="007C53F7"/>
    <w:rsid w:val="007C56D2"/>
    <w:rsid w:val="007C60BC"/>
    <w:rsid w:val="007C6163"/>
    <w:rsid w:val="007C7441"/>
    <w:rsid w:val="007D0632"/>
    <w:rsid w:val="007D14ED"/>
    <w:rsid w:val="007D20A1"/>
    <w:rsid w:val="007D29A5"/>
    <w:rsid w:val="007D3530"/>
    <w:rsid w:val="007D421D"/>
    <w:rsid w:val="007D46B2"/>
    <w:rsid w:val="007D4F96"/>
    <w:rsid w:val="007D556D"/>
    <w:rsid w:val="007D5750"/>
    <w:rsid w:val="007D62F4"/>
    <w:rsid w:val="007D6C79"/>
    <w:rsid w:val="007D7606"/>
    <w:rsid w:val="007D7C02"/>
    <w:rsid w:val="007E114D"/>
    <w:rsid w:val="007E2D1C"/>
    <w:rsid w:val="007E2F1E"/>
    <w:rsid w:val="007E40DC"/>
    <w:rsid w:val="007F31CC"/>
    <w:rsid w:val="007F56E6"/>
    <w:rsid w:val="007F6A05"/>
    <w:rsid w:val="007F6B4F"/>
    <w:rsid w:val="00800808"/>
    <w:rsid w:val="00800901"/>
    <w:rsid w:val="0080109F"/>
    <w:rsid w:val="00801D74"/>
    <w:rsid w:val="00802E6D"/>
    <w:rsid w:val="00804B1A"/>
    <w:rsid w:val="00804B27"/>
    <w:rsid w:val="008052EF"/>
    <w:rsid w:val="00805C3F"/>
    <w:rsid w:val="00806961"/>
    <w:rsid w:val="00806DD7"/>
    <w:rsid w:val="008079C8"/>
    <w:rsid w:val="00807A88"/>
    <w:rsid w:val="00810263"/>
    <w:rsid w:val="008108E9"/>
    <w:rsid w:val="00810B89"/>
    <w:rsid w:val="008110D3"/>
    <w:rsid w:val="0081363C"/>
    <w:rsid w:val="008169F5"/>
    <w:rsid w:val="00820672"/>
    <w:rsid w:val="00822D96"/>
    <w:rsid w:val="00822EE1"/>
    <w:rsid w:val="00823953"/>
    <w:rsid w:val="00823BF8"/>
    <w:rsid w:val="00823D85"/>
    <w:rsid w:val="0082402B"/>
    <w:rsid w:val="0082419C"/>
    <w:rsid w:val="00827192"/>
    <w:rsid w:val="00830356"/>
    <w:rsid w:val="00831997"/>
    <w:rsid w:val="00831B5D"/>
    <w:rsid w:val="008324AA"/>
    <w:rsid w:val="00832D06"/>
    <w:rsid w:val="00834177"/>
    <w:rsid w:val="00835447"/>
    <w:rsid w:val="008366DE"/>
    <w:rsid w:val="00836B09"/>
    <w:rsid w:val="00837A12"/>
    <w:rsid w:val="00841968"/>
    <w:rsid w:val="00841A37"/>
    <w:rsid w:val="008424A3"/>
    <w:rsid w:val="00843D27"/>
    <w:rsid w:val="00843F37"/>
    <w:rsid w:val="00845630"/>
    <w:rsid w:val="00845DED"/>
    <w:rsid w:val="0085166B"/>
    <w:rsid w:val="008518DA"/>
    <w:rsid w:val="008525F4"/>
    <w:rsid w:val="008526BC"/>
    <w:rsid w:val="00852794"/>
    <w:rsid w:val="00852FD4"/>
    <w:rsid w:val="008544AC"/>
    <w:rsid w:val="00854A6F"/>
    <w:rsid w:val="00854AA4"/>
    <w:rsid w:val="00855ABE"/>
    <w:rsid w:val="00856746"/>
    <w:rsid w:val="00861CEE"/>
    <w:rsid w:val="00862145"/>
    <w:rsid w:val="00863D82"/>
    <w:rsid w:val="008644A1"/>
    <w:rsid w:val="00864F05"/>
    <w:rsid w:val="0086535A"/>
    <w:rsid w:val="008669C5"/>
    <w:rsid w:val="0086719C"/>
    <w:rsid w:val="008675C3"/>
    <w:rsid w:val="00867DF1"/>
    <w:rsid w:val="00872327"/>
    <w:rsid w:val="008735C7"/>
    <w:rsid w:val="00875BD7"/>
    <w:rsid w:val="00876607"/>
    <w:rsid w:val="0087701F"/>
    <w:rsid w:val="00877223"/>
    <w:rsid w:val="008777AE"/>
    <w:rsid w:val="00880911"/>
    <w:rsid w:val="008839FF"/>
    <w:rsid w:val="00885070"/>
    <w:rsid w:val="00886256"/>
    <w:rsid w:val="00892BDD"/>
    <w:rsid w:val="00893076"/>
    <w:rsid w:val="0089327E"/>
    <w:rsid w:val="00894A6D"/>
    <w:rsid w:val="00894D06"/>
    <w:rsid w:val="00894DA0"/>
    <w:rsid w:val="008963DE"/>
    <w:rsid w:val="0089795C"/>
    <w:rsid w:val="00897F6D"/>
    <w:rsid w:val="008A05E1"/>
    <w:rsid w:val="008A20C3"/>
    <w:rsid w:val="008A3033"/>
    <w:rsid w:val="008A57F6"/>
    <w:rsid w:val="008A7176"/>
    <w:rsid w:val="008A7285"/>
    <w:rsid w:val="008A797B"/>
    <w:rsid w:val="008A7F71"/>
    <w:rsid w:val="008B0071"/>
    <w:rsid w:val="008B21B6"/>
    <w:rsid w:val="008B4550"/>
    <w:rsid w:val="008B4FC3"/>
    <w:rsid w:val="008B5416"/>
    <w:rsid w:val="008B5EEF"/>
    <w:rsid w:val="008B660F"/>
    <w:rsid w:val="008B7F7C"/>
    <w:rsid w:val="008C011B"/>
    <w:rsid w:val="008C2398"/>
    <w:rsid w:val="008C3D0C"/>
    <w:rsid w:val="008C4605"/>
    <w:rsid w:val="008C69CD"/>
    <w:rsid w:val="008C69CE"/>
    <w:rsid w:val="008C7FA5"/>
    <w:rsid w:val="008D171A"/>
    <w:rsid w:val="008D1FAC"/>
    <w:rsid w:val="008D2F99"/>
    <w:rsid w:val="008D42B0"/>
    <w:rsid w:val="008D5589"/>
    <w:rsid w:val="008D7029"/>
    <w:rsid w:val="008E0BEF"/>
    <w:rsid w:val="008E499E"/>
    <w:rsid w:val="008E7204"/>
    <w:rsid w:val="008E7749"/>
    <w:rsid w:val="008F04F2"/>
    <w:rsid w:val="008F05A9"/>
    <w:rsid w:val="008F0F22"/>
    <w:rsid w:val="008F1244"/>
    <w:rsid w:val="008F3F5A"/>
    <w:rsid w:val="008F47B8"/>
    <w:rsid w:val="008F4AB3"/>
    <w:rsid w:val="008F4EA7"/>
    <w:rsid w:val="008F5456"/>
    <w:rsid w:val="00900CBF"/>
    <w:rsid w:val="0090308D"/>
    <w:rsid w:val="0090437B"/>
    <w:rsid w:val="00905BFB"/>
    <w:rsid w:val="009107DE"/>
    <w:rsid w:val="009109BB"/>
    <w:rsid w:val="00911788"/>
    <w:rsid w:val="00912223"/>
    <w:rsid w:val="00915104"/>
    <w:rsid w:val="00922913"/>
    <w:rsid w:val="00922BEA"/>
    <w:rsid w:val="00922D30"/>
    <w:rsid w:val="00923AA4"/>
    <w:rsid w:val="00924181"/>
    <w:rsid w:val="009255F3"/>
    <w:rsid w:val="009261F8"/>
    <w:rsid w:val="00926572"/>
    <w:rsid w:val="0092673F"/>
    <w:rsid w:val="009271B6"/>
    <w:rsid w:val="00927B55"/>
    <w:rsid w:val="00927EE9"/>
    <w:rsid w:val="0093056C"/>
    <w:rsid w:val="0093059D"/>
    <w:rsid w:val="0093283D"/>
    <w:rsid w:val="00932EB7"/>
    <w:rsid w:val="009335E7"/>
    <w:rsid w:val="009350DD"/>
    <w:rsid w:val="00936191"/>
    <w:rsid w:val="00940254"/>
    <w:rsid w:val="0094050D"/>
    <w:rsid w:val="00941230"/>
    <w:rsid w:val="00941D2A"/>
    <w:rsid w:val="0094310B"/>
    <w:rsid w:val="00943B69"/>
    <w:rsid w:val="009449AA"/>
    <w:rsid w:val="00944CD3"/>
    <w:rsid w:val="0094599D"/>
    <w:rsid w:val="00945C66"/>
    <w:rsid w:val="00946532"/>
    <w:rsid w:val="009466AF"/>
    <w:rsid w:val="00946896"/>
    <w:rsid w:val="00947174"/>
    <w:rsid w:val="00947CE8"/>
    <w:rsid w:val="00951AEC"/>
    <w:rsid w:val="00952AE2"/>
    <w:rsid w:val="00953061"/>
    <w:rsid w:val="00953169"/>
    <w:rsid w:val="0095376B"/>
    <w:rsid w:val="00954AB3"/>
    <w:rsid w:val="00956CFC"/>
    <w:rsid w:val="00956E91"/>
    <w:rsid w:val="009571E9"/>
    <w:rsid w:val="009577FF"/>
    <w:rsid w:val="00960534"/>
    <w:rsid w:val="00962C13"/>
    <w:rsid w:val="00964222"/>
    <w:rsid w:val="00965700"/>
    <w:rsid w:val="009667D4"/>
    <w:rsid w:val="00966D4B"/>
    <w:rsid w:val="00967071"/>
    <w:rsid w:val="00970B94"/>
    <w:rsid w:val="00972E7D"/>
    <w:rsid w:val="009741E7"/>
    <w:rsid w:val="00975121"/>
    <w:rsid w:val="00975191"/>
    <w:rsid w:val="00975A3D"/>
    <w:rsid w:val="00977006"/>
    <w:rsid w:val="00980554"/>
    <w:rsid w:val="00981535"/>
    <w:rsid w:val="009833E2"/>
    <w:rsid w:val="009834D0"/>
    <w:rsid w:val="0098368C"/>
    <w:rsid w:val="00983B19"/>
    <w:rsid w:val="0098484C"/>
    <w:rsid w:val="00985DBC"/>
    <w:rsid w:val="00987281"/>
    <w:rsid w:val="009872FD"/>
    <w:rsid w:val="00987F17"/>
    <w:rsid w:val="00990798"/>
    <w:rsid w:val="00990AB4"/>
    <w:rsid w:val="0099106C"/>
    <w:rsid w:val="009926A7"/>
    <w:rsid w:val="0099481B"/>
    <w:rsid w:val="00994E81"/>
    <w:rsid w:val="00995553"/>
    <w:rsid w:val="00995FFA"/>
    <w:rsid w:val="00997415"/>
    <w:rsid w:val="009A02F8"/>
    <w:rsid w:val="009A0578"/>
    <w:rsid w:val="009A1210"/>
    <w:rsid w:val="009A28AE"/>
    <w:rsid w:val="009A29F2"/>
    <w:rsid w:val="009A4543"/>
    <w:rsid w:val="009A4E34"/>
    <w:rsid w:val="009A6BBB"/>
    <w:rsid w:val="009A77A6"/>
    <w:rsid w:val="009A7A1D"/>
    <w:rsid w:val="009B284D"/>
    <w:rsid w:val="009B315A"/>
    <w:rsid w:val="009B5109"/>
    <w:rsid w:val="009B5713"/>
    <w:rsid w:val="009B7D02"/>
    <w:rsid w:val="009C0B9C"/>
    <w:rsid w:val="009C314B"/>
    <w:rsid w:val="009C324E"/>
    <w:rsid w:val="009C3836"/>
    <w:rsid w:val="009C3C13"/>
    <w:rsid w:val="009C6251"/>
    <w:rsid w:val="009C66AB"/>
    <w:rsid w:val="009C686B"/>
    <w:rsid w:val="009C6A79"/>
    <w:rsid w:val="009C6D14"/>
    <w:rsid w:val="009D0146"/>
    <w:rsid w:val="009D0C53"/>
    <w:rsid w:val="009D173E"/>
    <w:rsid w:val="009D2A93"/>
    <w:rsid w:val="009D42E1"/>
    <w:rsid w:val="009D5492"/>
    <w:rsid w:val="009D5994"/>
    <w:rsid w:val="009D62EC"/>
    <w:rsid w:val="009D71FB"/>
    <w:rsid w:val="009E15E9"/>
    <w:rsid w:val="009E2D02"/>
    <w:rsid w:val="009E2DA1"/>
    <w:rsid w:val="009E4AEB"/>
    <w:rsid w:val="009E5DCA"/>
    <w:rsid w:val="009E6610"/>
    <w:rsid w:val="009E6E66"/>
    <w:rsid w:val="009F17CC"/>
    <w:rsid w:val="009F1E97"/>
    <w:rsid w:val="009F2C1E"/>
    <w:rsid w:val="009F73C9"/>
    <w:rsid w:val="00A00A5F"/>
    <w:rsid w:val="00A03EED"/>
    <w:rsid w:val="00A05131"/>
    <w:rsid w:val="00A0616A"/>
    <w:rsid w:val="00A06272"/>
    <w:rsid w:val="00A06707"/>
    <w:rsid w:val="00A10F6E"/>
    <w:rsid w:val="00A12124"/>
    <w:rsid w:val="00A125F3"/>
    <w:rsid w:val="00A1296A"/>
    <w:rsid w:val="00A1300F"/>
    <w:rsid w:val="00A132C6"/>
    <w:rsid w:val="00A13363"/>
    <w:rsid w:val="00A1349F"/>
    <w:rsid w:val="00A13557"/>
    <w:rsid w:val="00A1393B"/>
    <w:rsid w:val="00A13E26"/>
    <w:rsid w:val="00A156B5"/>
    <w:rsid w:val="00A158B3"/>
    <w:rsid w:val="00A15A23"/>
    <w:rsid w:val="00A169CB"/>
    <w:rsid w:val="00A20185"/>
    <w:rsid w:val="00A20C07"/>
    <w:rsid w:val="00A21FD8"/>
    <w:rsid w:val="00A232BD"/>
    <w:rsid w:val="00A246E3"/>
    <w:rsid w:val="00A247AE"/>
    <w:rsid w:val="00A2547C"/>
    <w:rsid w:val="00A268E4"/>
    <w:rsid w:val="00A26CB8"/>
    <w:rsid w:val="00A2721B"/>
    <w:rsid w:val="00A27BA1"/>
    <w:rsid w:val="00A27D93"/>
    <w:rsid w:val="00A30300"/>
    <w:rsid w:val="00A30638"/>
    <w:rsid w:val="00A307CE"/>
    <w:rsid w:val="00A30F11"/>
    <w:rsid w:val="00A3135B"/>
    <w:rsid w:val="00A32769"/>
    <w:rsid w:val="00A32E21"/>
    <w:rsid w:val="00A32F02"/>
    <w:rsid w:val="00A33B74"/>
    <w:rsid w:val="00A34BEA"/>
    <w:rsid w:val="00A35D12"/>
    <w:rsid w:val="00A35DAA"/>
    <w:rsid w:val="00A3628A"/>
    <w:rsid w:val="00A36DBA"/>
    <w:rsid w:val="00A37301"/>
    <w:rsid w:val="00A376E5"/>
    <w:rsid w:val="00A40B16"/>
    <w:rsid w:val="00A4185E"/>
    <w:rsid w:val="00A43742"/>
    <w:rsid w:val="00A441C3"/>
    <w:rsid w:val="00A444EF"/>
    <w:rsid w:val="00A44920"/>
    <w:rsid w:val="00A45277"/>
    <w:rsid w:val="00A45AD2"/>
    <w:rsid w:val="00A460C4"/>
    <w:rsid w:val="00A50262"/>
    <w:rsid w:val="00A503A4"/>
    <w:rsid w:val="00A515B6"/>
    <w:rsid w:val="00A52B17"/>
    <w:rsid w:val="00A52CEF"/>
    <w:rsid w:val="00A532CF"/>
    <w:rsid w:val="00A541C0"/>
    <w:rsid w:val="00A54713"/>
    <w:rsid w:val="00A55282"/>
    <w:rsid w:val="00A56B18"/>
    <w:rsid w:val="00A57648"/>
    <w:rsid w:val="00A57B1E"/>
    <w:rsid w:val="00A62A60"/>
    <w:rsid w:val="00A636B4"/>
    <w:rsid w:val="00A63BC0"/>
    <w:rsid w:val="00A63C06"/>
    <w:rsid w:val="00A6405F"/>
    <w:rsid w:val="00A643C8"/>
    <w:rsid w:val="00A64AD0"/>
    <w:rsid w:val="00A660D8"/>
    <w:rsid w:val="00A672CC"/>
    <w:rsid w:val="00A67E81"/>
    <w:rsid w:val="00A70067"/>
    <w:rsid w:val="00A70ED6"/>
    <w:rsid w:val="00A71F0B"/>
    <w:rsid w:val="00A7346B"/>
    <w:rsid w:val="00A73F88"/>
    <w:rsid w:val="00A7424B"/>
    <w:rsid w:val="00A74B1B"/>
    <w:rsid w:val="00A74B9E"/>
    <w:rsid w:val="00A75BE0"/>
    <w:rsid w:val="00A82ED2"/>
    <w:rsid w:val="00A83154"/>
    <w:rsid w:val="00A865B9"/>
    <w:rsid w:val="00A86901"/>
    <w:rsid w:val="00A90B8B"/>
    <w:rsid w:val="00A91D5A"/>
    <w:rsid w:val="00A92441"/>
    <w:rsid w:val="00A925E4"/>
    <w:rsid w:val="00A93B2A"/>
    <w:rsid w:val="00A93E54"/>
    <w:rsid w:val="00A977B7"/>
    <w:rsid w:val="00AA0154"/>
    <w:rsid w:val="00AA094B"/>
    <w:rsid w:val="00AA1865"/>
    <w:rsid w:val="00AA2B0A"/>
    <w:rsid w:val="00AA2FB6"/>
    <w:rsid w:val="00AA4D87"/>
    <w:rsid w:val="00AA59FB"/>
    <w:rsid w:val="00AA5B7B"/>
    <w:rsid w:val="00AB09CC"/>
    <w:rsid w:val="00AB1195"/>
    <w:rsid w:val="00AB2683"/>
    <w:rsid w:val="00AB3936"/>
    <w:rsid w:val="00AB39C8"/>
    <w:rsid w:val="00AB40BC"/>
    <w:rsid w:val="00AB49DC"/>
    <w:rsid w:val="00AB5F06"/>
    <w:rsid w:val="00AB7BF3"/>
    <w:rsid w:val="00AC0E77"/>
    <w:rsid w:val="00AC13E4"/>
    <w:rsid w:val="00AC2B62"/>
    <w:rsid w:val="00AC2C52"/>
    <w:rsid w:val="00AC33AC"/>
    <w:rsid w:val="00AC5A6B"/>
    <w:rsid w:val="00AC64F7"/>
    <w:rsid w:val="00AC6658"/>
    <w:rsid w:val="00AC7598"/>
    <w:rsid w:val="00AC7B06"/>
    <w:rsid w:val="00AD0C1E"/>
    <w:rsid w:val="00AD1BB5"/>
    <w:rsid w:val="00AD6A87"/>
    <w:rsid w:val="00AD6D1D"/>
    <w:rsid w:val="00AD7C2C"/>
    <w:rsid w:val="00AE0999"/>
    <w:rsid w:val="00AE153C"/>
    <w:rsid w:val="00AE48A4"/>
    <w:rsid w:val="00AE5F6C"/>
    <w:rsid w:val="00AE65E1"/>
    <w:rsid w:val="00AE79CE"/>
    <w:rsid w:val="00AF07B9"/>
    <w:rsid w:val="00AF268C"/>
    <w:rsid w:val="00AF364A"/>
    <w:rsid w:val="00AF38A4"/>
    <w:rsid w:val="00AF5856"/>
    <w:rsid w:val="00B000EA"/>
    <w:rsid w:val="00B00346"/>
    <w:rsid w:val="00B0080E"/>
    <w:rsid w:val="00B00FE6"/>
    <w:rsid w:val="00B041AB"/>
    <w:rsid w:val="00B0454B"/>
    <w:rsid w:val="00B04814"/>
    <w:rsid w:val="00B057A6"/>
    <w:rsid w:val="00B05B4F"/>
    <w:rsid w:val="00B05EAC"/>
    <w:rsid w:val="00B0738A"/>
    <w:rsid w:val="00B07592"/>
    <w:rsid w:val="00B07757"/>
    <w:rsid w:val="00B1284E"/>
    <w:rsid w:val="00B12DE0"/>
    <w:rsid w:val="00B15398"/>
    <w:rsid w:val="00B1596B"/>
    <w:rsid w:val="00B162DC"/>
    <w:rsid w:val="00B16831"/>
    <w:rsid w:val="00B16BB7"/>
    <w:rsid w:val="00B2071D"/>
    <w:rsid w:val="00B216B8"/>
    <w:rsid w:val="00B230CE"/>
    <w:rsid w:val="00B24DD8"/>
    <w:rsid w:val="00B25982"/>
    <w:rsid w:val="00B268CD"/>
    <w:rsid w:val="00B26A0D"/>
    <w:rsid w:val="00B26B9A"/>
    <w:rsid w:val="00B2744E"/>
    <w:rsid w:val="00B32658"/>
    <w:rsid w:val="00B34628"/>
    <w:rsid w:val="00B3527F"/>
    <w:rsid w:val="00B35529"/>
    <w:rsid w:val="00B3729A"/>
    <w:rsid w:val="00B40EF1"/>
    <w:rsid w:val="00B41D6E"/>
    <w:rsid w:val="00B41EE0"/>
    <w:rsid w:val="00B42347"/>
    <w:rsid w:val="00B42D2C"/>
    <w:rsid w:val="00B437A2"/>
    <w:rsid w:val="00B44680"/>
    <w:rsid w:val="00B45ED7"/>
    <w:rsid w:val="00B47761"/>
    <w:rsid w:val="00B503CA"/>
    <w:rsid w:val="00B51FCE"/>
    <w:rsid w:val="00B530A8"/>
    <w:rsid w:val="00B54B08"/>
    <w:rsid w:val="00B54D1C"/>
    <w:rsid w:val="00B55478"/>
    <w:rsid w:val="00B574AE"/>
    <w:rsid w:val="00B603DA"/>
    <w:rsid w:val="00B6058D"/>
    <w:rsid w:val="00B611AD"/>
    <w:rsid w:val="00B61A2F"/>
    <w:rsid w:val="00B632E8"/>
    <w:rsid w:val="00B63737"/>
    <w:rsid w:val="00B64B98"/>
    <w:rsid w:val="00B65BB4"/>
    <w:rsid w:val="00B666A4"/>
    <w:rsid w:val="00B66BE9"/>
    <w:rsid w:val="00B670E6"/>
    <w:rsid w:val="00B673A9"/>
    <w:rsid w:val="00B70E08"/>
    <w:rsid w:val="00B711E5"/>
    <w:rsid w:val="00B7124B"/>
    <w:rsid w:val="00B71C05"/>
    <w:rsid w:val="00B71CAF"/>
    <w:rsid w:val="00B757AB"/>
    <w:rsid w:val="00B75879"/>
    <w:rsid w:val="00B76633"/>
    <w:rsid w:val="00B822E7"/>
    <w:rsid w:val="00B8327C"/>
    <w:rsid w:val="00B8558B"/>
    <w:rsid w:val="00B8572E"/>
    <w:rsid w:val="00B85B2A"/>
    <w:rsid w:val="00B86077"/>
    <w:rsid w:val="00B8672B"/>
    <w:rsid w:val="00B86DBF"/>
    <w:rsid w:val="00B90974"/>
    <w:rsid w:val="00B91DF2"/>
    <w:rsid w:val="00B9353F"/>
    <w:rsid w:val="00B93F70"/>
    <w:rsid w:val="00B94030"/>
    <w:rsid w:val="00B95D9C"/>
    <w:rsid w:val="00B9650C"/>
    <w:rsid w:val="00B9747D"/>
    <w:rsid w:val="00BA0F1F"/>
    <w:rsid w:val="00BA1F8F"/>
    <w:rsid w:val="00BA5AD0"/>
    <w:rsid w:val="00BA5CDD"/>
    <w:rsid w:val="00BA7813"/>
    <w:rsid w:val="00BB055B"/>
    <w:rsid w:val="00BB0889"/>
    <w:rsid w:val="00BB114F"/>
    <w:rsid w:val="00BB2835"/>
    <w:rsid w:val="00BB3ABC"/>
    <w:rsid w:val="00BB3BB2"/>
    <w:rsid w:val="00BB4660"/>
    <w:rsid w:val="00BB4736"/>
    <w:rsid w:val="00BB49E4"/>
    <w:rsid w:val="00BB5164"/>
    <w:rsid w:val="00BB529B"/>
    <w:rsid w:val="00BB7000"/>
    <w:rsid w:val="00BB74CA"/>
    <w:rsid w:val="00BC0438"/>
    <w:rsid w:val="00BC081A"/>
    <w:rsid w:val="00BC0B1E"/>
    <w:rsid w:val="00BC0E23"/>
    <w:rsid w:val="00BC21C4"/>
    <w:rsid w:val="00BC3E1E"/>
    <w:rsid w:val="00BC5830"/>
    <w:rsid w:val="00BC5BA0"/>
    <w:rsid w:val="00BC64C3"/>
    <w:rsid w:val="00BC6EE4"/>
    <w:rsid w:val="00BC7B9D"/>
    <w:rsid w:val="00BD0576"/>
    <w:rsid w:val="00BD1982"/>
    <w:rsid w:val="00BD19B9"/>
    <w:rsid w:val="00BD1BDB"/>
    <w:rsid w:val="00BD27AF"/>
    <w:rsid w:val="00BD295E"/>
    <w:rsid w:val="00BD43E1"/>
    <w:rsid w:val="00BD6D0E"/>
    <w:rsid w:val="00BE04B8"/>
    <w:rsid w:val="00BE04E7"/>
    <w:rsid w:val="00BE12FE"/>
    <w:rsid w:val="00BE14CC"/>
    <w:rsid w:val="00BE32C4"/>
    <w:rsid w:val="00BE47FF"/>
    <w:rsid w:val="00BE5DD3"/>
    <w:rsid w:val="00BE75C8"/>
    <w:rsid w:val="00BE77A2"/>
    <w:rsid w:val="00BE7FEB"/>
    <w:rsid w:val="00BF38DE"/>
    <w:rsid w:val="00BF3AB1"/>
    <w:rsid w:val="00BF58E5"/>
    <w:rsid w:val="00C00DA2"/>
    <w:rsid w:val="00C01D23"/>
    <w:rsid w:val="00C036C2"/>
    <w:rsid w:val="00C038FB"/>
    <w:rsid w:val="00C03CA3"/>
    <w:rsid w:val="00C04F42"/>
    <w:rsid w:val="00C051C3"/>
    <w:rsid w:val="00C05EDE"/>
    <w:rsid w:val="00C06805"/>
    <w:rsid w:val="00C0681F"/>
    <w:rsid w:val="00C104BA"/>
    <w:rsid w:val="00C11377"/>
    <w:rsid w:val="00C115BC"/>
    <w:rsid w:val="00C11D9F"/>
    <w:rsid w:val="00C12E50"/>
    <w:rsid w:val="00C16AF3"/>
    <w:rsid w:val="00C175DE"/>
    <w:rsid w:val="00C20213"/>
    <w:rsid w:val="00C20392"/>
    <w:rsid w:val="00C23878"/>
    <w:rsid w:val="00C2523E"/>
    <w:rsid w:val="00C2614C"/>
    <w:rsid w:val="00C265AB"/>
    <w:rsid w:val="00C26A81"/>
    <w:rsid w:val="00C30159"/>
    <w:rsid w:val="00C30F2F"/>
    <w:rsid w:val="00C3148C"/>
    <w:rsid w:val="00C3277E"/>
    <w:rsid w:val="00C34B44"/>
    <w:rsid w:val="00C3592B"/>
    <w:rsid w:val="00C359E3"/>
    <w:rsid w:val="00C35BA0"/>
    <w:rsid w:val="00C37B5C"/>
    <w:rsid w:val="00C40DF7"/>
    <w:rsid w:val="00C42755"/>
    <w:rsid w:val="00C437BB"/>
    <w:rsid w:val="00C43FAC"/>
    <w:rsid w:val="00C44FCC"/>
    <w:rsid w:val="00C545CE"/>
    <w:rsid w:val="00C56246"/>
    <w:rsid w:val="00C5706A"/>
    <w:rsid w:val="00C57A83"/>
    <w:rsid w:val="00C634AE"/>
    <w:rsid w:val="00C63F20"/>
    <w:rsid w:val="00C640CF"/>
    <w:rsid w:val="00C65AC7"/>
    <w:rsid w:val="00C6643B"/>
    <w:rsid w:val="00C66D5B"/>
    <w:rsid w:val="00C6700F"/>
    <w:rsid w:val="00C703A2"/>
    <w:rsid w:val="00C707C4"/>
    <w:rsid w:val="00C70F52"/>
    <w:rsid w:val="00C714DF"/>
    <w:rsid w:val="00C7291D"/>
    <w:rsid w:val="00C756C8"/>
    <w:rsid w:val="00C75CE6"/>
    <w:rsid w:val="00C76303"/>
    <w:rsid w:val="00C77BB8"/>
    <w:rsid w:val="00C812BF"/>
    <w:rsid w:val="00C8137A"/>
    <w:rsid w:val="00C81AD9"/>
    <w:rsid w:val="00C82CF4"/>
    <w:rsid w:val="00C8389E"/>
    <w:rsid w:val="00C86FF7"/>
    <w:rsid w:val="00C871CE"/>
    <w:rsid w:val="00C878E7"/>
    <w:rsid w:val="00C91CA5"/>
    <w:rsid w:val="00C93004"/>
    <w:rsid w:val="00C94F28"/>
    <w:rsid w:val="00C96171"/>
    <w:rsid w:val="00C963EC"/>
    <w:rsid w:val="00C979F1"/>
    <w:rsid w:val="00CA0FD3"/>
    <w:rsid w:val="00CA1EEA"/>
    <w:rsid w:val="00CA2D20"/>
    <w:rsid w:val="00CA340F"/>
    <w:rsid w:val="00CA4C03"/>
    <w:rsid w:val="00CA5466"/>
    <w:rsid w:val="00CB1113"/>
    <w:rsid w:val="00CB15AC"/>
    <w:rsid w:val="00CB1AA5"/>
    <w:rsid w:val="00CB25DA"/>
    <w:rsid w:val="00CB2902"/>
    <w:rsid w:val="00CB295B"/>
    <w:rsid w:val="00CB4E2A"/>
    <w:rsid w:val="00CB6D6E"/>
    <w:rsid w:val="00CB6F08"/>
    <w:rsid w:val="00CC0C8F"/>
    <w:rsid w:val="00CC16F3"/>
    <w:rsid w:val="00CC1774"/>
    <w:rsid w:val="00CC1CAF"/>
    <w:rsid w:val="00CC1D86"/>
    <w:rsid w:val="00CC33D3"/>
    <w:rsid w:val="00CC45A8"/>
    <w:rsid w:val="00CC4B52"/>
    <w:rsid w:val="00CC58B3"/>
    <w:rsid w:val="00CD03A4"/>
    <w:rsid w:val="00CD43B5"/>
    <w:rsid w:val="00CD46FC"/>
    <w:rsid w:val="00CD4D9A"/>
    <w:rsid w:val="00CD7810"/>
    <w:rsid w:val="00CD7B62"/>
    <w:rsid w:val="00CE0984"/>
    <w:rsid w:val="00CE0B98"/>
    <w:rsid w:val="00CE0D9E"/>
    <w:rsid w:val="00CE18CD"/>
    <w:rsid w:val="00CE1AE1"/>
    <w:rsid w:val="00CE32CD"/>
    <w:rsid w:val="00CE4A8B"/>
    <w:rsid w:val="00CE68D0"/>
    <w:rsid w:val="00CF019E"/>
    <w:rsid w:val="00CF0DAE"/>
    <w:rsid w:val="00CF21F1"/>
    <w:rsid w:val="00CF270B"/>
    <w:rsid w:val="00CF376A"/>
    <w:rsid w:val="00CF4418"/>
    <w:rsid w:val="00CF4D05"/>
    <w:rsid w:val="00CF5070"/>
    <w:rsid w:val="00CF5C1B"/>
    <w:rsid w:val="00CF5EC0"/>
    <w:rsid w:val="00CF6600"/>
    <w:rsid w:val="00CF6C02"/>
    <w:rsid w:val="00CF6E9A"/>
    <w:rsid w:val="00D00D03"/>
    <w:rsid w:val="00D01FD1"/>
    <w:rsid w:val="00D023F0"/>
    <w:rsid w:val="00D02FE6"/>
    <w:rsid w:val="00D04447"/>
    <w:rsid w:val="00D05639"/>
    <w:rsid w:val="00D059B1"/>
    <w:rsid w:val="00D069B5"/>
    <w:rsid w:val="00D100D4"/>
    <w:rsid w:val="00D109D5"/>
    <w:rsid w:val="00D12DD8"/>
    <w:rsid w:val="00D1321D"/>
    <w:rsid w:val="00D137DD"/>
    <w:rsid w:val="00D1386B"/>
    <w:rsid w:val="00D13D7D"/>
    <w:rsid w:val="00D140EB"/>
    <w:rsid w:val="00D152A3"/>
    <w:rsid w:val="00D1578E"/>
    <w:rsid w:val="00D159EF"/>
    <w:rsid w:val="00D15A3C"/>
    <w:rsid w:val="00D15C30"/>
    <w:rsid w:val="00D179B6"/>
    <w:rsid w:val="00D17D2A"/>
    <w:rsid w:val="00D17ED9"/>
    <w:rsid w:val="00D208B1"/>
    <w:rsid w:val="00D20E2E"/>
    <w:rsid w:val="00D21D15"/>
    <w:rsid w:val="00D22B44"/>
    <w:rsid w:val="00D235E6"/>
    <w:rsid w:val="00D27DEB"/>
    <w:rsid w:val="00D30147"/>
    <w:rsid w:val="00D32619"/>
    <w:rsid w:val="00D328E5"/>
    <w:rsid w:val="00D337D6"/>
    <w:rsid w:val="00D33F78"/>
    <w:rsid w:val="00D3469D"/>
    <w:rsid w:val="00D3515D"/>
    <w:rsid w:val="00D374A3"/>
    <w:rsid w:val="00D37A7C"/>
    <w:rsid w:val="00D41DA9"/>
    <w:rsid w:val="00D4207C"/>
    <w:rsid w:val="00D429F5"/>
    <w:rsid w:val="00D43133"/>
    <w:rsid w:val="00D43B90"/>
    <w:rsid w:val="00D45199"/>
    <w:rsid w:val="00D45624"/>
    <w:rsid w:val="00D45B91"/>
    <w:rsid w:val="00D53613"/>
    <w:rsid w:val="00D539B2"/>
    <w:rsid w:val="00D53DAB"/>
    <w:rsid w:val="00D53E75"/>
    <w:rsid w:val="00D54944"/>
    <w:rsid w:val="00D54B52"/>
    <w:rsid w:val="00D54E7E"/>
    <w:rsid w:val="00D556C8"/>
    <w:rsid w:val="00D55F7D"/>
    <w:rsid w:val="00D574BB"/>
    <w:rsid w:val="00D61586"/>
    <w:rsid w:val="00D62955"/>
    <w:rsid w:val="00D635C3"/>
    <w:rsid w:val="00D63B60"/>
    <w:rsid w:val="00D64D28"/>
    <w:rsid w:val="00D654EC"/>
    <w:rsid w:val="00D656D9"/>
    <w:rsid w:val="00D706AA"/>
    <w:rsid w:val="00D72A10"/>
    <w:rsid w:val="00D73ACF"/>
    <w:rsid w:val="00D742D8"/>
    <w:rsid w:val="00D747CB"/>
    <w:rsid w:val="00D7588A"/>
    <w:rsid w:val="00D766FB"/>
    <w:rsid w:val="00D76C22"/>
    <w:rsid w:val="00D76E16"/>
    <w:rsid w:val="00D778B1"/>
    <w:rsid w:val="00D807B1"/>
    <w:rsid w:val="00D80BC8"/>
    <w:rsid w:val="00D820CA"/>
    <w:rsid w:val="00D82E10"/>
    <w:rsid w:val="00D833E8"/>
    <w:rsid w:val="00D8415B"/>
    <w:rsid w:val="00D8441D"/>
    <w:rsid w:val="00D86588"/>
    <w:rsid w:val="00D869E4"/>
    <w:rsid w:val="00D91BC3"/>
    <w:rsid w:val="00D929FE"/>
    <w:rsid w:val="00D92FBE"/>
    <w:rsid w:val="00D93531"/>
    <w:rsid w:val="00D93F95"/>
    <w:rsid w:val="00D942AF"/>
    <w:rsid w:val="00D949A0"/>
    <w:rsid w:val="00D94E7A"/>
    <w:rsid w:val="00DA0C9C"/>
    <w:rsid w:val="00DA134F"/>
    <w:rsid w:val="00DA28BF"/>
    <w:rsid w:val="00DA356A"/>
    <w:rsid w:val="00DA3EF6"/>
    <w:rsid w:val="00DA40EF"/>
    <w:rsid w:val="00DA4D0F"/>
    <w:rsid w:val="00DA59F6"/>
    <w:rsid w:val="00DA5ABB"/>
    <w:rsid w:val="00DA5C3B"/>
    <w:rsid w:val="00DA5FB0"/>
    <w:rsid w:val="00DA7967"/>
    <w:rsid w:val="00DB1E89"/>
    <w:rsid w:val="00DB21EE"/>
    <w:rsid w:val="00DB31C1"/>
    <w:rsid w:val="00DB3B95"/>
    <w:rsid w:val="00DB495A"/>
    <w:rsid w:val="00DB63C6"/>
    <w:rsid w:val="00DB698B"/>
    <w:rsid w:val="00DC0DBF"/>
    <w:rsid w:val="00DC2A50"/>
    <w:rsid w:val="00DC2C1D"/>
    <w:rsid w:val="00DC3367"/>
    <w:rsid w:val="00DC4598"/>
    <w:rsid w:val="00DC55AC"/>
    <w:rsid w:val="00DC584A"/>
    <w:rsid w:val="00DC5FC3"/>
    <w:rsid w:val="00DC74F1"/>
    <w:rsid w:val="00DC790F"/>
    <w:rsid w:val="00DC79EE"/>
    <w:rsid w:val="00DD007D"/>
    <w:rsid w:val="00DD1D39"/>
    <w:rsid w:val="00DD2B68"/>
    <w:rsid w:val="00DD71E9"/>
    <w:rsid w:val="00DD78B7"/>
    <w:rsid w:val="00DE00E7"/>
    <w:rsid w:val="00DE0B0A"/>
    <w:rsid w:val="00DE13B3"/>
    <w:rsid w:val="00DE2817"/>
    <w:rsid w:val="00DE2BBF"/>
    <w:rsid w:val="00DE3FC7"/>
    <w:rsid w:val="00DE3FEE"/>
    <w:rsid w:val="00DE4603"/>
    <w:rsid w:val="00DE4E29"/>
    <w:rsid w:val="00DE4FDE"/>
    <w:rsid w:val="00DE50CC"/>
    <w:rsid w:val="00DE5950"/>
    <w:rsid w:val="00DE6149"/>
    <w:rsid w:val="00DE675B"/>
    <w:rsid w:val="00DE6ED0"/>
    <w:rsid w:val="00DF2B42"/>
    <w:rsid w:val="00DF35FE"/>
    <w:rsid w:val="00DF3C0F"/>
    <w:rsid w:val="00DF3FDB"/>
    <w:rsid w:val="00DF4DD2"/>
    <w:rsid w:val="00DF6667"/>
    <w:rsid w:val="00DF694C"/>
    <w:rsid w:val="00DF7705"/>
    <w:rsid w:val="00E01571"/>
    <w:rsid w:val="00E017B2"/>
    <w:rsid w:val="00E0206C"/>
    <w:rsid w:val="00E023EB"/>
    <w:rsid w:val="00E027B8"/>
    <w:rsid w:val="00E02C0F"/>
    <w:rsid w:val="00E034C3"/>
    <w:rsid w:val="00E057D7"/>
    <w:rsid w:val="00E05800"/>
    <w:rsid w:val="00E06B11"/>
    <w:rsid w:val="00E06B3F"/>
    <w:rsid w:val="00E074CB"/>
    <w:rsid w:val="00E077E7"/>
    <w:rsid w:val="00E1099F"/>
    <w:rsid w:val="00E1146E"/>
    <w:rsid w:val="00E1203F"/>
    <w:rsid w:val="00E134CB"/>
    <w:rsid w:val="00E14879"/>
    <w:rsid w:val="00E14DE5"/>
    <w:rsid w:val="00E15115"/>
    <w:rsid w:val="00E15EC8"/>
    <w:rsid w:val="00E17024"/>
    <w:rsid w:val="00E17886"/>
    <w:rsid w:val="00E17D56"/>
    <w:rsid w:val="00E17FC8"/>
    <w:rsid w:val="00E20364"/>
    <w:rsid w:val="00E20949"/>
    <w:rsid w:val="00E20B16"/>
    <w:rsid w:val="00E21BDC"/>
    <w:rsid w:val="00E23320"/>
    <w:rsid w:val="00E23EF4"/>
    <w:rsid w:val="00E240F0"/>
    <w:rsid w:val="00E246CA"/>
    <w:rsid w:val="00E26837"/>
    <w:rsid w:val="00E305FC"/>
    <w:rsid w:val="00E30937"/>
    <w:rsid w:val="00E30EAE"/>
    <w:rsid w:val="00E31D01"/>
    <w:rsid w:val="00E32F72"/>
    <w:rsid w:val="00E33432"/>
    <w:rsid w:val="00E3423D"/>
    <w:rsid w:val="00E35DF7"/>
    <w:rsid w:val="00E370E0"/>
    <w:rsid w:val="00E379BA"/>
    <w:rsid w:val="00E37B35"/>
    <w:rsid w:val="00E37E43"/>
    <w:rsid w:val="00E41198"/>
    <w:rsid w:val="00E42230"/>
    <w:rsid w:val="00E42600"/>
    <w:rsid w:val="00E428B3"/>
    <w:rsid w:val="00E43E05"/>
    <w:rsid w:val="00E4652C"/>
    <w:rsid w:val="00E4744D"/>
    <w:rsid w:val="00E50BD5"/>
    <w:rsid w:val="00E51103"/>
    <w:rsid w:val="00E512B2"/>
    <w:rsid w:val="00E5251A"/>
    <w:rsid w:val="00E527A2"/>
    <w:rsid w:val="00E52D64"/>
    <w:rsid w:val="00E53EA4"/>
    <w:rsid w:val="00E542DF"/>
    <w:rsid w:val="00E5497E"/>
    <w:rsid w:val="00E54C5B"/>
    <w:rsid w:val="00E56877"/>
    <w:rsid w:val="00E5750E"/>
    <w:rsid w:val="00E57705"/>
    <w:rsid w:val="00E57CB7"/>
    <w:rsid w:val="00E57ED7"/>
    <w:rsid w:val="00E60E44"/>
    <w:rsid w:val="00E60F90"/>
    <w:rsid w:val="00E6193A"/>
    <w:rsid w:val="00E6193C"/>
    <w:rsid w:val="00E62BAD"/>
    <w:rsid w:val="00E636C6"/>
    <w:rsid w:val="00E646E1"/>
    <w:rsid w:val="00E65319"/>
    <w:rsid w:val="00E65861"/>
    <w:rsid w:val="00E67AF1"/>
    <w:rsid w:val="00E71F60"/>
    <w:rsid w:val="00E725FF"/>
    <w:rsid w:val="00E739BF"/>
    <w:rsid w:val="00E74AC4"/>
    <w:rsid w:val="00E75181"/>
    <w:rsid w:val="00E76499"/>
    <w:rsid w:val="00E802F7"/>
    <w:rsid w:val="00E804DB"/>
    <w:rsid w:val="00E80612"/>
    <w:rsid w:val="00E8104B"/>
    <w:rsid w:val="00E813EB"/>
    <w:rsid w:val="00E8210B"/>
    <w:rsid w:val="00E83C63"/>
    <w:rsid w:val="00E846FF"/>
    <w:rsid w:val="00E856DC"/>
    <w:rsid w:val="00E859FC"/>
    <w:rsid w:val="00E85AA1"/>
    <w:rsid w:val="00E85BBF"/>
    <w:rsid w:val="00E86F55"/>
    <w:rsid w:val="00E92451"/>
    <w:rsid w:val="00E92675"/>
    <w:rsid w:val="00E93723"/>
    <w:rsid w:val="00E93829"/>
    <w:rsid w:val="00E94809"/>
    <w:rsid w:val="00E951EF"/>
    <w:rsid w:val="00E952B8"/>
    <w:rsid w:val="00E95A2D"/>
    <w:rsid w:val="00E95ABF"/>
    <w:rsid w:val="00E95E40"/>
    <w:rsid w:val="00EA0A60"/>
    <w:rsid w:val="00EA0E18"/>
    <w:rsid w:val="00EA0E29"/>
    <w:rsid w:val="00EA1568"/>
    <w:rsid w:val="00EA1F04"/>
    <w:rsid w:val="00EA2958"/>
    <w:rsid w:val="00EA4BC8"/>
    <w:rsid w:val="00EA654F"/>
    <w:rsid w:val="00EA69C1"/>
    <w:rsid w:val="00EA6A58"/>
    <w:rsid w:val="00EB33C4"/>
    <w:rsid w:val="00EB5D45"/>
    <w:rsid w:val="00EB6048"/>
    <w:rsid w:val="00EB60FE"/>
    <w:rsid w:val="00EB62FC"/>
    <w:rsid w:val="00EB681E"/>
    <w:rsid w:val="00EB7A7A"/>
    <w:rsid w:val="00EB7E7A"/>
    <w:rsid w:val="00EC060D"/>
    <w:rsid w:val="00EC157F"/>
    <w:rsid w:val="00EC17DA"/>
    <w:rsid w:val="00EC43B5"/>
    <w:rsid w:val="00EC4FDA"/>
    <w:rsid w:val="00EC58AC"/>
    <w:rsid w:val="00EC5A54"/>
    <w:rsid w:val="00EC6081"/>
    <w:rsid w:val="00EC6116"/>
    <w:rsid w:val="00EC7E65"/>
    <w:rsid w:val="00ED0A36"/>
    <w:rsid w:val="00ED11D4"/>
    <w:rsid w:val="00ED1779"/>
    <w:rsid w:val="00ED213E"/>
    <w:rsid w:val="00ED4028"/>
    <w:rsid w:val="00ED5B41"/>
    <w:rsid w:val="00ED69FB"/>
    <w:rsid w:val="00ED7317"/>
    <w:rsid w:val="00ED7F74"/>
    <w:rsid w:val="00EE0BE2"/>
    <w:rsid w:val="00EE58AE"/>
    <w:rsid w:val="00EE5A43"/>
    <w:rsid w:val="00EE673D"/>
    <w:rsid w:val="00EE695C"/>
    <w:rsid w:val="00EE6CDB"/>
    <w:rsid w:val="00EE74B6"/>
    <w:rsid w:val="00EE7B03"/>
    <w:rsid w:val="00EF07A0"/>
    <w:rsid w:val="00EF11F8"/>
    <w:rsid w:val="00EF2274"/>
    <w:rsid w:val="00EF2776"/>
    <w:rsid w:val="00EF2CB7"/>
    <w:rsid w:val="00EF3A1F"/>
    <w:rsid w:val="00EF3D68"/>
    <w:rsid w:val="00EF3E4D"/>
    <w:rsid w:val="00EF463B"/>
    <w:rsid w:val="00EF4652"/>
    <w:rsid w:val="00EF5FCD"/>
    <w:rsid w:val="00EF63BC"/>
    <w:rsid w:val="00EF6515"/>
    <w:rsid w:val="00EF6931"/>
    <w:rsid w:val="00F0007C"/>
    <w:rsid w:val="00F00750"/>
    <w:rsid w:val="00F01F89"/>
    <w:rsid w:val="00F03768"/>
    <w:rsid w:val="00F04146"/>
    <w:rsid w:val="00F05A45"/>
    <w:rsid w:val="00F072E1"/>
    <w:rsid w:val="00F10024"/>
    <w:rsid w:val="00F10EF9"/>
    <w:rsid w:val="00F1380A"/>
    <w:rsid w:val="00F13BAA"/>
    <w:rsid w:val="00F13CC3"/>
    <w:rsid w:val="00F13F28"/>
    <w:rsid w:val="00F1542D"/>
    <w:rsid w:val="00F160CD"/>
    <w:rsid w:val="00F1619D"/>
    <w:rsid w:val="00F179CD"/>
    <w:rsid w:val="00F20FA7"/>
    <w:rsid w:val="00F225CA"/>
    <w:rsid w:val="00F22789"/>
    <w:rsid w:val="00F23063"/>
    <w:rsid w:val="00F2348E"/>
    <w:rsid w:val="00F23851"/>
    <w:rsid w:val="00F24E4E"/>
    <w:rsid w:val="00F273CF"/>
    <w:rsid w:val="00F27944"/>
    <w:rsid w:val="00F302C1"/>
    <w:rsid w:val="00F312A5"/>
    <w:rsid w:val="00F31691"/>
    <w:rsid w:val="00F31BEC"/>
    <w:rsid w:val="00F327AF"/>
    <w:rsid w:val="00F32A04"/>
    <w:rsid w:val="00F334CA"/>
    <w:rsid w:val="00F33B06"/>
    <w:rsid w:val="00F33FF0"/>
    <w:rsid w:val="00F34024"/>
    <w:rsid w:val="00F34A18"/>
    <w:rsid w:val="00F36A12"/>
    <w:rsid w:val="00F4023A"/>
    <w:rsid w:val="00F40A6F"/>
    <w:rsid w:val="00F414E0"/>
    <w:rsid w:val="00F42DA3"/>
    <w:rsid w:val="00F514C2"/>
    <w:rsid w:val="00F525DC"/>
    <w:rsid w:val="00F537BB"/>
    <w:rsid w:val="00F53C1F"/>
    <w:rsid w:val="00F54B2C"/>
    <w:rsid w:val="00F54B91"/>
    <w:rsid w:val="00F550F1"/>
    <w:rsid w:val="00F578DC"/>
    <w:rsid w:val="00F62DF8"/>
    <w:rsid w:val="00F63C81"/>
    <w:rsid w:val="00F6523D"/>
    <w:rsid w:val="00F6576F"/>
    <w:rsid w:val="00F657C3"/>
    <w:rsid w:val="00F665BA"/>
    <w:rsid w:val="00F70AE7"/>
    <w:rsid w:val="00F7500C"/>
    <w:rsid w:val="00F76BF1"/>
    <w:rsid w:val="00F77475"/>
    <w:rsid w:val="00F77681"/>
    <w:rsid w:val="00F80731"/>
    <w:rsid w:val="00F80A67"/>
    <w:rsid w:val="00F80F73"/>
    <w:rsid w:val="00F81756"/>
    <w:rsid w:val="00F832DB"/>
    <w:rsid w:val="00F847E1"/>
    <w:rsid w:val="00F8497E"/>
    <w:rsid w:val="00F84FBF"/>
    <w:rsid w:val="00F86859"/>
    <w:rsid w:val="00F868F6"/>
    <w:rsid w:val="00F87543"/>
    <w:rsid w:val="00F90A36"/>
    <w:rsid w:val="00F918A6"/>
    <w:rsid w:val="00F921B4"/>
    <w:rsid w:val="00F92489"/>
    <w:rsid w:val="00F94A2D"/>
    <w:rsid w:val="00F9569F"/>
    <w:rsid w:val="00F96B17"/>
    <w:rsid w:val="00FA11D5"/>
    <w:rsid w:val="00FA2684"/>
    <w:rsid w:val="00FA2BAD"/>
    <w:rsid w:val="00FA2E75"/>
    <w:rsid w:val="00FA4C9D"/>
    <w:rsid w:val="00FA62B6"/>
    <w:rsid w:val="00FB0140"/>
    <w:rsid w:val="00FB020A"/>
    <w:rsid w:val="00FB0B54"/>
    <w:rsid w:val="00FB0F1E"/>
    <w:rsid w:val="00FB13C2"/>
    <w:rsid w:val="00FB3E2F"/>
    <w:rsid w:val="00FB4F71"/>
    <w:rsid w:val="00FB7EE6"/>
    <w:rsid w:val="00FB7FE0"/>
    <w:rsid w:val="00FC00FB"/>
    <w:rsid w:val="00FC0303"/>
    <w:rsid w:val="00FC0F76"/>
    <w:rsid w:val="00FC174B"/>
    <w:rsid w:val="00FC1A95"/>
    <w:rsid w:val="00FC2533"/>
    <w:rsid w:val="00FC29D8"/>
    <w:rsid w:val="00FC2CE3"/>
    <w:rsid w:val="00FC3D85"/>
    <w:rsid w:val="00FC3E60"/>
    <w:rsid w:val="00FC7481"/>
    <w:rsid w:val="00FC7A42"/>
    <w:rsid w:val="00FD1BA5"/>
    <w:rsid w:val="00FD3441"/>
    <w:rsid w:val="00FD4B13"/>
    <w:rsid w:val="00FD55A8"/>
    <w:rsid w:val="00FD5E25"/>
    <w:rsid w:val="00FD63D4"/>
    <w:rsid w:val="00FD687B"/>
    <w:rsid w:val="00FD79CF"/>
    <w:rsid w:val="00FE0C6A"/>
    <w:rsid w:val="00FE1D42"/>
    <w:rsid w:val="00FE2B5D"/>
    <w:rsid w:val="00FE337D"/>
    <w:rsid w:val="00FE3992"/>
    <w:rsid w:val="00FE40D8"/>
    <w:rsid w:val="00FE752E"/>
    <w:rsid w:val="00FF0D2F"/>
    <w:rsid w:val="00FF0FCD"/>
    <w:rsid w:val="00FF1944"/>
    <w:rsid w:val="00FF1FE5"/>
    <w:rsid w:val="00FF2C52"/>
    <w:rsid w:val="00FF2F0F"/>
    <w:rsid w:val="00FF317E"/>
    <w:rsid w:val="00FF37F3"/>
    <w:rsid w:val="00FF3CA9"/>
    <w:rsid w:val="00FF48CC"/>
    <w:rsid w:val="00FF4D39"/>
    <w:rsid w:val="00FF5570"/>
    <w:rsid w:val="00FF7558"/>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E63C0"/>
  <w15:docId w15:val="{F39038A1-45CA-4686-BE12-93065545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rsid w:val="00D8441D"/>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rsid w:val="00D8441D"/>
    <w:pPr>
      <w:keepNext/>
      <w:keepLines/>
      <w:numPr>
        <w:ilvl w:val="2"/>
        <w:numId w:val="1"/>
      </w:numPr>
      <w:spacing w:beforeLines="50" w:before="50" w:afterLines="50" w:after="50"/>
      <w:jc w:val="left"/>
      <w:outlineLvl w:val="2"/>
    </w:pPr>
    <w:rPr>
      <w:rFonts w:eastAsia="黑体"/>
      <w:sz w:val="24"/>
    </w:rPr>
  </w:style>
  <w:style w:type="paragraph" w:styleId="4">
    <w:name w:val="heading 4"/>
    <w:basedOn w:val="a"/>
    <w:next w:val="a"/>
    <w:link w:val="40"/>
    <w:uiPriority w:val="9"/>
    <w:unhideWhenUsed/>
    <w:qFormat/>
    <w:rsid w:val="006423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customStyle="1" w:styleId="41">
    <w:name w:val="标题4"/>
    <w:basedOn w:val="a"/>
    <w:next w:val="a4"/>
    <w:autoRedefine/>
    <w:pPr>
      <w:outlineLvl w:val="3"/>
    </w:pPr>
    <w:rPr>
      <w:rFonts w:ascii="宋体" w:hAnsi="宋体"/>
    </w:rPr>
  </w:style>
  <w:style w:type="paragraph" w:customStyle="1" w:styleId="10">
    <w:name w:val="正文1"/>
    <w:basedOn w:val="a"/>
    <w:autoRedefine/>
    <w:pPr>
      <w:ind w:firstLine="425"/>
    </w:pPr>
  </w:style>
  <w:style w:type="paragraph" w:customStyle="1" w:styleId="a5">
    <w:name w:val="表格"/>
    <w:basedOn w:val="10"/>
    <w:pPr>
      <w:spacing w:before="80" w:after="80"/>
      <w:ind w:firstLine="0"/>
      <w:jc w:val="left"/>
    </w:pPr>
  </w:style>
  <w:style w:type="paragraph" w:styleId="a6">
    <w:name w:val="caption"/>
    <w:basedOn w:val="a"/>
    <w:next w:val="a"/>
    <w:qFormat/>
    <w:pPr>
      <w:spacing w:after="120"/>
      <w:jc w:val="center"/>
    </w:p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ind w:left="425"/>
      <w:jc w:val="left"/>
    </w:pPr>
    <w:rPr>
      <w:rFonts w:ascii="Courier New" w:hAnsi="Courier New"/>
    </w:rPr>
  </w:style>
  <w:style w:type="paragraph" w:styleId="ab">
    <w:name w:val="footnote text"/>
    <w:basedOn w:val="a"/>
    <w:semiHidden/>
    <w:pPr>
      <w:snapToGrid w:val="0"/>
      <w:jc w:val="left"/>
    </w:pPr>
  </w:style>
  <w:style w:type="character" w:styleId="ac">
    <w:name w:val="footnote reference"/>
    <w:basedOn w:val="a1"/>
    <w:semiHidden/>
    <w:rPr>
      <w:vertAlign w:val="superscript"/>
    </w:rPr>
  </w:style>
  <w:style w:type="paragraph" w:customStyle="1" w:styleId="ad">
    <w:name w:val="节"/>
    <w:basedOn w:val="a"/>
    <w:next w:val="a"/>
    <w:pPr>
      <w:spacing w:before="120"/>
    </w:pPr>
    <w:rPr>
      <w:rFonts w:eastAsia="黑体"/>
    </w:rPr>
  </w:style>
  <w:style w:type="paragraph" w:customStyle="1" w:styleId="ae">
    <w:name w:val="命令行"/>
    <w:basedOn w:val="a"/>
    <w:pPr>
      <w:shd w:val="pct10" w:color="auto" w:fill="FFFFFF"/>
      <w:jc w:val="center"/>
    </w:pPr>
    <w:rPr>
      <w:rFonts w:ascii="Lucida Console" w:hAnsi="Lucida Console"/>
    </w:rPr>
  </w:style>
  <w:style w:type="paragraph" w:styleId="11">
    <w:name w:val="toc 1"/>
    <w:basedOn w:val="a"/>
    <w:next w:val="a"/>
    <w:autoRedefine/>
    <w:uiPriority w:val="39"/>
    <w:rPr>
      <w:sz w:val="24"/>
    </w:rPr>
  </w:style>
  <w:style w:type="paragraph" w:styleId="21">
    <w:name w:val="toc 2"/>
    <w:basedOn w:val="a"/>
    <w:next w:val="a"/>
    <w:autoRedefine/>
    <w:uiPriority w:val="39"/>
    <w:pPr>
      <w:ind w:left="397"/>
    </w:pPr>
    <w:rPr>
      <w:noProof/>
    </w:rPr>
  </w:style>
  <w:style w:type="paragraph" w:styleId="31">
    <w:name w:val="toc 3"/>
    <w:basedOn w:val="a"/>
    <w:next w:val="a"/>
    <w:autoRedefine/>
    <w:uiPriority w:val="39"/>
    <w:pPr>
      <w:ind w:firstLine="851"/>
    </w:pPr>
    <w:rPr>
      <w:noProof/>
    </w:rPr>
  </w:style>
  <w:style w:type="paragraph" w:styleId="42">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snapToGrid w:val="0"/>
      <w:jc w:val="left"/>
    </w:pPr>
  </w:style>
  <w:style w:type="paragraph" w:styleId="af2">
    <w:name w:val="Document Map"/>
    <w:basedOn w:val="a"/>
    <w:semiHidden/>
    <w:pPr>
      <w:shd w:val="clear" w:color="auto" w:fill="000080"/>
    </w:pPr>
  </w:style>
  <w:style w:type="paragraph" w:styleId="af3">
    <w:name w:val="footer"/>
    <w:basedOn w:val="a"/>
    <w:semiHidden/>
    <w:pPr>
      <w:tabs>
        <w:tab w:val="center" w:pos="4153"/>
        <w:tab w:val="right" w:pos="8306"/>
      </w:tabs>
      <w:snapToGrid w:val="0"/>
      <w:jc w:val="left"/>
    </w:pPr>
  </w:style>
  <w:style w:type="character" w:styleId="af4">
    <w:name w:val="page number"/>
    <w:basedOn w:val="a1"/>
    <w:semiHidden/>
  </w:style>
  <w:style w:type="paragraph" w:styleId="af5">
    <w:name w:val="header"/>
    <w:basedOn w:val="a"/>
    <w:link w:val="af6"/>
    <w:semiHidden/>
    <w:pPr>
      <w:pBdr>
        <w:bottom w:val="single" w:sz="6" w:space="1" w:color="auto"/>
      </w:pBdr>
      <w:tabs>
        <w:tab w:val="center" w:pos="4153"/>
        <w:tab w:val="right" w:pos="8306"/>
      </w:tabs>
      <w:snapToGrid w:val="0"/>
      <w:jc w:val="center"/>
    </w:pPr>
    <w:rPr>
      <w:rFonts w:eastAsia="楷体_GB2312"/>
    </w:rPr>
  </w:style>
  <w:style w:type="character" w:customStyle="1" w:styleId="af7">
    <w:name w:val="已访问的超链接"/>
    <w:basedOn w:val="a1"/>
    <w:semiHidden/>
    <w:rPr>
      <w:color w:val="800080"/>
      <w:u w:val="single"/>
    </w:rPr>
  </w:style>
  <w:style w:type="paragraph" w:customStyle="1" w:styleId="af8">
    <w:name w:val="正文＋"/>
    <w:basedOn w:val="a"/>
    <w:next w:val="ae"/>
    <w:pPr>
      <w:spacing w:after="120"/>
    </w:pPr>
  </w:style>
  <w:style w:type="paragraph" w:customStyle="1" w:styleId="22">
    <w:name w:val="正文2"/>
    <w:basedOn w:val="10"/>
    <w:next w:val="10"/>
    <w:autoRedefine/>
    <w:rPr>
      <w:rFonts w:ascii="Courier New" w:hAnsi="Courier New"/>
    </w:rPr>
  </w:style>
  <w:style w:type="paragraph" w:styleId="af9">
    <w:name w:val="Body Text"/>
    <w:basedOn w:val="a"/>
    <w:semiHidden/>
    <w:pPr>
      <w:widowControl/>
      <w:ind w:right="35"/>
      <w:jc w:val="left"/>
    </w:pPr>
    <w:rPr>
      <w:sz w:val="24"/>
    </w:rPr>
  </w:style>
  <w:style w:type="paragraph" w:styleId="afa">
    <w:name w:val="Body Text Indent"/>
    <w:basedOn w:val="a"/>
    <w:semiHidden/>
    <w:pPr>
      <w:ind w:firstLine="482"/>
    </w:pPr>
    <w:rPr>
      <w:sz w:val="24"/>
    </w:rPr>
  </w:style>
  <w:style w:type="paragraph" w:styleId="23">
    <w:name w:val="Body Text Indent 2"/>
    <w:basedOn w:val="a"/>
    <w:link w:val="24"/>
    <w:semiHidden/>
    <w:pPr>
      <w:ind w:left="-141" w:firstLine="213"/>
    </w:pPr>
  </w:style>
  <w:style w:type="paragraph" w:styleId="32">
    <w:name w:val="Body Text Indent 3"/>
    <w:basedOn w:val="a"/>
    <w:semiHidden/>
    <w:pPr>
      <w:ind w:firstLine="482"/>
      <w:jc w:val="left"/>
    </w:pPr>
    <w:rPr>
      <w:sz w:val="24"/>
    </w:rPr>
  </w:style>
  <w:style w:type="paragraph" w:customStyle="1" w:styleId="afb">
    <w:name w:val="注释"/>
    <w:basedOn w:val="a"/>
    <w:next w:val="a"/>
    <w:pPr>
      <w:spacing w:before="120" w:after="120"/>
    </w:pPr>
    <w:rPr>
      <w:rFonts w:eastAsia="楷体_GB2312"/>
    </w:rPr>
  </w:style>
  <w:style w:type="paragraph" w:customStyle="1" w:styleId="afc">
    <w:name w:val="注意内容"/>
    <w:basedOn w:val="a"/>
    <w:next w:val="a4"/>
    <w:autoRedefine/>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Pr>
      <w:rFonts w:ascii="宋体" w:hAnsi="Courier New" w:cs="Courier New"/>
      <w:szCs w:val="21"/>
    </w:rPr>
  </w:style>
  <w:style w:type="paragraph" w:customStyle="1" w:styleId="afe">
    <w:name w:val="程序"/>
    <w:basedOn w:val="afd"/>
    <w:pPr>
      <w:spacing w:line="300" w:lineRule="auto"/>
    </w:pPr>
    <w:rPr>
      <w:rFonts w:ascii="Times New Roman" w:hAnsi="Times New Roman"/>
    </w:rPr>
  </w:style>
  <w:style w:type="paragraph" w:styleId="25">
    <w:name w:val="Body Text 2"/>
    <w:basedOn w:val="a"/>
    <w:semiHidden/>
    <w:pPr>
      <w:adjustRightInd w:val="0"/>
      <w:spacing w:line="440" w:lineRule="atLeast"/>
      <w:jc w:val="center"/>
      <w:textAlignment w:val="baseline"/>
    </w:pPr>
    <w:rPr>
      <w:kern w:val="0"/>
      <w:sz w:val="21"/>
      <w:szCs w:val="20"/>
    </w:rPr>
  </w:style>
  <w:style w:type="character" w:customStyle="1" w:styleId="af6">
    <w:name w:val="页眉 字符"/>
    <w:basedOn w:val="a1"/>
    <w:link w:val="af5"/>
    <w:semiHidden/>
    <w:rsid w:val="00A247AE"/>
    <w:rPr>
      <w:rFonts w:eastAsia="楷体_GB2312"/>
      <w:kern w:val="2"/>
      <w:sz w:val="18"/>
      <w:szCs w:val="18"/>
    </w:rPr>
  </w:style>
  <w:style w:type="character" w:customStyle="1" w:styleId="24">
    <w:name w:val="正文文本缩进 2 字符"/>
    <w:basedOn w:val="a1"/>
    <w:link w:val="23"/>
    <w:semiHidden/>
    <w:rsid w:val="00A247AE"/>
    <w:rPr>
      <w:kern w:val="2"/>
      <w:sz w:val="18"/>
      <w:szCs w:val="18"/>
    </w:rPr>
  </w:style>
  <w:style w:type="paragraph" w:styleId="aff">
    <w:name w:val="Balloon Text"/>
    <w:basedOn w:val="a"/>
    <w:link w:val="aff0"/>
    <w:uiPriority w:val="99"/>
    <w:semiHidden/>
    <w:unhideWhenUsed/>
    <w:rsid w:val="000A4AC1"/>
  </w:style>
  <w:style w:type="character" w:customStyle="1" w:styleId="aff0">
    <w:name w:val="批注框文本 字符"/>
    <w:basedOn w:val="a1"/>
    <w:link w:val="aff"/>
    <w:uiPriority w:val="99"/>
    <w:semiHidden/>
    <w:rsid w:val="000A4AC1"/>
    <w:rPr>
      <w:kern w:val="2"/>
      <w:sz w:val="18"/>
      <w:szCs w:val="18"/>
    </w:rPr>
  </w:style>
  <w:style w:type="character" w:customStyle="1" w:styleId="apple-style-span">
    <w:name w:val="apple-style-span"/>
    <w:basedOn w:val="a1"/>
    <w:rsid w:val="0073495E"/>
  </w:style>
  <w:style w:type="character" w:customStyle="1" w:styleId="20">
    <w:name w:val="标题 2 字符"/>
    <w:aliases w:val="节标题 字符"/>
    <w:basedOn w:val="a1"/>
    <w:link w:val="2"/>
    <w:rsid w:val="00D8441D"/>
    <w:rPr>
      <w:rFonts w:eastAsia="黑体"/>
      <w:kern w:val="2"/>
      <w:sz w:val="24"/>
      <w:szCs w:val="18"/>
    </w:rPr>
  </w:style>
  <w:style w:type="paragraph" w:customStyle="1" w:styleId="a0">
    <w:name w:val="论文正文"/>
    <w:basedOn w:val="a"/>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1"/>
    <w:link w:val="3"/>
    <w:rsid w:val="00D8441D"/>
    <w:rPr>
      <w:rFonts w:eastAsia="黑体"/>
      <w:kern w:val="2"/>
      <w:sz w:val="24"/>
      <w:szCs w:val="18"/>
    </w:rPr>
  </w:style>
  <w:style w:type="paragraph" w:customStyle="1" w:styleId="aff1">
    <w:name w:val="款"/>
    <w:basedOn w:val="a0"/>
    <w:next w:val="a0"/>
    <w:rsid w:val="00B041AB"/>
    <w:pPr>
      <w:ind w:firstLineChars="0" w:firstLine="0"/>
      <w:jc w:val="left"/>
    </w:pPr>
  </w:style>
  <w:style w:type="paragraph" w:customStyle="1" w:styleId="aff2">
    <w:name w:val="项"/>
    <w:basedOn w:val="a0"/>
    <w:next w:val="a0"/>
    <w:rsid w:val="00B041AB"/>
    <w:pPr>
      <w:ind w:firstLineChars="0" w:firstLine="0"/>
      <w:jc w:val="left"/>
    </w:pPr>
  </w:style>
  <w:style w:type="paragraph" w:styleId="TOC">
    <w:name w:val="TOC Heading"/>
    <w:basedOn w:val="1"/>
    <w:next w:val="a"/>
    <w:uiPriority w:val="39"/>
    <w:unhideWhenUsed/>
    <w:qFormat/>
    <w:rsid w:val="005F4E5A"/>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40">
    <w:name w:val="标题 4 字符"/>
    <w:basedOn w:val="a1"/>
    <w:link w:val="4"/>
    <w:uiPriority w:val="9"/>
    <w:rsid w:val="006423F9"/>
    <w:rPr>
      <w:rFonts w:asciiTheme="majorHAnsi" w:eastAsiaTheme="majorEastAsia" w:hAnsiTheme="majorHAnsi" w:cstheme="majorBidi"/>
      <w:b/>
      <w:bCs/>
      <w:kern w:val="2"/>
      <w:sz w:val="28"/>
      <w:szCs w:val="28"/>
    </w:rPr>
  </w:style>
  <w:style w:type="paragraph" w:customStyle="1" w:styleId="EndNoteBibliographyTitle">
    <w:name w:val="EndNote Bibliography Title"/>
    <w:basedOn w:val="a"/>
    <w:link w:val="EndNoteBibliographyTitleChar"/>
    <w:rsid w:val="00440A76"/>
    <w:pPr>
      <w:jc w:val="center"/>
    </w:pPr>
    <w:rPr>
      <w:noProof/>
      <w:sz w:val="24"/>
    </w:rPr>
  </w:style>
  <w:style w:type="character" w:customStyle="1" w:styleId="Char">
    <w:name w:val="论文正文 Char"/>
    <w:basedOn w:val="a1"/>
    <w:link w:val="a0"/>
    <w:rsid w:val="00440A76"/>
    <w:rPr>
      <w:kern w:val="2"/>
      <w:sz w:val="24"/>
      <w:szCs w:val="24"/>
    </w:rPr>
  </w:style>
  <w:style w:type="character" w:customStyle="1" w:styleId="EndNoteBibliographyTitleChar">
    <w:name w:val="EndNote Bibliography Title Char"/>
    <w:basedOn w:val="Char"/>
    <w:link w:val="EndNoteBibliographyTitle"/>
    <w:rsid w:val="00440A76"/>
    <w:rPr>
      <w:noProof/>
      <w:kern w:val="2"/>
      <w:sz w:val="24"/>
      <w:szCs w:val="18"/>
    </w:rPr>
  </w:style>
  <w:style w:type="paragraph" w:customStyle="1" w:styleId="EndNoteBibliography">
    <w:name w:val="EndNote Bibliography"/>
    <w:basedOn w:val="a"/>
    <w:link w:val="EndNoteBibliographyChar"/>
    <w:rsid w:val="00440A76"/>
    <w:rPr>
      <w:noProof/>
      <w:sz w:val="24"/>
    </w:rPr>
  </w:style>
  <w:style w:type="character" w:customStyle="1" w:styleId="EndNoteBibliographyChar">
    <w:name w:val="EndNote Bibliography Char"/>
    <w:basedOn w:val="Char"/>
    <w:link w:val="EndNoteBibliography"/>
    <w:rsid w:val="00440A76"/>
    <w:rPr>
      <w:noProof/>
      <w:kern w:val="2"/>
      <w:sz w:val="24"/>
      <w:szCs w:val="18"/>
    </w:rPr>
  </w:style>
  <w:style w:type="table" w:styleId="aff3">
    <w:name w:val="Table Grid"/>
    <w:basedOn w:val="a2"/>
    <w:uiPriority w:val="39"/>
    <w:rsid w:val="00B76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Placeholder Text"/>
    <w:basedOn w:val="a1"/>
    <w:uiPriority w:val="99"/>
    <w:semiHidden/>
    <w:rsid w:val="00841968"/>
    <w:rPr>
      <w:color w:val="808080"/>
    </w:rPr>
  </w:style>
  <w:style w:type="table" w:styleId="12">
    <w:name w:val="Table Classic 1"/>
    <w:basedOn w:val="a2"/>
    <w:rsid w:val="002C7A87"/>
    <w:pPr>
      <w:widowControl w:val="0"/>
      <w:spacing w:line="40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Grid Table Light"/>
    <w:basedOn w:val="a2"/>
    <w:uiPriority w:val="40"/>
    <w:rsid w:val="000474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6">
    <w:name w:val="annotation reference"/>
    <w:basedOn w:val="a1"/>
    <w:uiPriority w:val="99"/>
    <w:semiHidden/>
    <w:unhideWhenUsed/>
    <w:rsid w:val="002E2A3C"/>
    <w:rPr>
      <w:sz w:val="21"/>
      <w:szCs w:val="21"/>
    </w:rPr>
  </w:style>
  <w:style w:type="paragraph" w:styleId="aff7">
    <w:name w:val="annotation text"/>
    <w:basedOn w:val="a"/>
    <w:link w:val="aff8"/>
    <w:uiPriority w:val="99"/>
    <w:semiHidden/>
    <w:unhideWhenUsed/>
    <w:rsid w:val="002E2A3C"/>
    <w:pPr>
      <w:jc w:val="left"/>
    </w:pPr>
  </w:style>
  <w:style w:type="character" w:customStyle="1" w:styleId="aff8">
    <w:name w:val="批注文字 字符"/>
    <w:basedOn w:val="a1"/>
    <w:link w:val="aff7"/>
    <w:uiPriority w:val="99"/>
    <w:semiHidden/>
    <w:rsid w:val="002E2A3C"/>
    <w:rPr>
      <w:kern w:val="2"/>
      <w:sz w:val="18"/>
      <w:szCs w:val="18"/>
    </w:rPr>
  </w:style>
  <w:style w:type="paragraph" w:styleId="aff9">
    <w:name w:val="annotation subject"/>
    <w:basedOn w:val="aff7"/>
    <w:next w:val="aff7"/>
    <w:link w:val="affa"/>
    <w:uiPriority w:val="99"/>
    <w:semiHidden/>
    <w:unhideWhenUsed/>
    <w:rsid w:val="002E2A3C"/>
    <w:rPr>
      <w:b/>
      <w:bCs/>
    </w:rPr>
  </w:style>
  <w:style w:type="character" w:customStyle="1" w:styleId="affa">
    <w:name w:val="批注主题 字符"/>
    <w:basedOn w:val="aff8"/>
    <w:link w:val="aff9"/>
    <w:uiPriority w:val="99"/>
    <w:semiHidden/>
    <w:rsid w:val="002E2A3C"/>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2.vsdx"/><Relationship Id="rId26" Type="http://schemas.openxmlformats.org/officeDocument/2006/relationships/package" Target="embeddings/Microsoft_Visio___3.vsdx"/><Relationship Id="rId21" Type="http://schemas.openxmlformats.org/officeDocument/2006/relationships/image" Target="media/image10.png"/><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package" Target="embeddings/Microsoft_Visio___5.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19.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package" Target="embeddings/Microsoft_Visio___4.vsdx"/><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vsdx"/><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351AC-0C03-4B39-9066-F8A45465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4889</TotalTime>
  <Pages>48</Pages>
  <Words>9185</Words>
  <Characters>52361</Characters>
  <Application>Microsoft Office Word</Application>
  <DocSecurity>0</DocSecurity>
  <Lines>436</Lines>
  <Paragraphs>122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shiyi han</cp:lastModifiedBy>
  <cp:revision>2151</cp:revision>
  <cp:lastPrinted>2016-04-16T14:51:00Z</cp:lastPrinted>
  <dcterms:created xsi:type="dcterms:W3CDTF">2012-05-21T06:04:00Z</dcterms:created>
  <dcterms:modified xsi:type="dcterms:W3CDTF">2016-07-28T00:13:00Z</dcterms:modified>
</cp:coreProperties>
</file>